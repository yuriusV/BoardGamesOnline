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376" w:rsidRPr="00FC4F6D" w:rsidRDefault="00451796" w:rsidP="0084428E">
      <w:pPr>
        <w:pStyle w:val="a4"/>
        <w:rPr>
          <w:lang w:val="uk-UA"/>
        </w:rPr>
      </w:pPr>
      <w:r w:rsidRPr="0045570D">
        <w:rPr>
          <w:lang w:val="uk-UA"/>
        </w:rPr>
        <w:t>Зміст</w:t>
      </w:r>
    </w:p>
    <w:p w:rsidR="002B1263" w:rsidRDefault="003C4D4A">
      <w:pPr>
        <w:pStyle w:val="13"/>
        <w:tabs>
          <w:tab w:val="right" w:leader="dot" w:pos="10195"/>
        </w:tabs>
        <w:rPr>
          <w:rFonts w:asciiTheme="minorHAnsi" w:eastAsiaTheme="minorEastAsia" w:hAnsiTheme="minorHAnsi"/>
          <w:caps w:val="0"/>
          <w:noProof/>
          <w:sz w:val="22"/>
          <w:lang w:eastAsia="ru-RU"/>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70597518" w:history="1">
        <w:r w:rsidR="002B1263" w:rsidRPr="005C7F90">
          <w:rPr>
            <w:rStyle w:val="a9"/>
            <w:noProof/>
          </w:rPr>
          <w:t>Вступ</w:t>
        </w:r>
        <w:r w:rsidR="002B1263">
          <w:rPr>
            <w:noProof/>
            <w:webHidden/>
          </w:rPr>
          <w:tab/>
        </w:r>
        <w:r w:rsidR="002B1263">
          <w:rPr>
            <w:noProof/>
            <w:webHidden/>
          </w:rPr>
          <w:fldChar w:fldCharType="begin"/>
        </w:r>
        <w:r w:rsidR="002B1263">
          <w:rPr>
            <w:noProof/>
            <w:webHidden/>
          </w:rPr>
          <w:instrText xml:space="preserve"> PAGEREF _Toc470597518 \h </w:instrText>
        </w:r>
        <w:r w:rsidR="002B1263">
          <w:rPr>
            <w:noProof/>
            <w:webHidden/>
          </w:rPr>
        </w:r>
        <w:r w:rsidR="002B1263">
          <w:rPr>
            <w:noProof/>
            <w:webHidden/>
          </w:rPr>
          <w:fldChar w:fldCharType="separate"/>
        </w:r>
        <w:r w:rsidR="002B1263">
          <w:rPr>
            <w:noProof/>
            <w:webHidden/>
          </w:rPr>
          <w:t>4</w:t>
        </w:r>
        <w:r w:rsidR="002B1263">
          <w:rPr>
            <w:noProof/>
            <w:webHidden/>
          </w:rPr>
          <w:fldChar w:fldCharType="end"/>
        </w:r>
      </w:hyperlink>
    </w:p>
    <w:p w:rsidR="002B1263" w:rsidRDefault="002B1263">
      <w:pPr>
        <w:pStyle w:val="13"/>
        <w:tabs>
          <w:tab w:val="left" w:pos="1100"/>
          <w:tab w:val="right" w:leader="dot" w:pos="10195"/>
        </w:tabs>
        <w:rPr>
          <w:rFonts w:asciiTheme="minorHAnsi" w:eastAsiaTheme="minorEastAsia" w:hAnsiTheme="minorHAnsi"/>
          <w:caps w:val="0"/>
          <w:noProof/>
          <w:sz w:val="22"/>
          <w:lang w:eastAsia="ru-RU"/>
        </w:rPr>
      </w:pPr>
      <w:hyperlink w:anchor="_Toc470597519" w:history="1">
        <w:r w:rsidRPr="005C7F90">
          <w:rPr>
            <w:rStyle w:val="a9"/>
            <w:noProof/>
            <w:lang w:val="uk-UA"/>
          </w:rPr>
          <w:t>1</w:t>
        </w:r>
        <w:r>
          <w:rPr>
            <w:rFonts w:asciiTheme="minorHAnsi" w:eastAsiaTheme="minorEastAsia" w:hAnsiTheme="minorHAnsi"/>
            <w:caps w:val="0"/>
            <w:noProof/>
            <w:sz w:val="22"/>
            <w:lang w:eastAsia="ru-RU"/>
          </w:rPr>
          <w:tab/>
        </w:r>
        <w:r w:rsidRPr="005C7F90">
          <w:rPr>
            <w:rStyle w:val="a9"/>
            <w:noProof/>
            <w:lang w:val="uk-UA"/>
          </w:rPr>
          <w:t>Постановка задачі</w:t>
        </w:r>
        <w:r>
          <w:rPr>
            <w:noProof/>
            <w:webHidden/>
          </w:rPr>
          <w:tab/>
        </w:r>
        <w:r>
          <w:rPr>
            <w:noProof/>
            <w:webHidden/>
          </w:rPr>
          <w:fldChar w:fldCharType="begin"/>
        </w:r>
        <w:r>
          <w:rPr>
            <w:noProof/>
            <w:webHidden/>
          </w:rPr>
          <w:instrText xml:space="preserve"> PAGEREF _Toc470597519 \h </w:instrText>
        </w:r>
        <w:r>
          <w:rPr>
            <w:noProof/>
            <w:webHidden/>
          </w:rPr>
        </w:r>
        <w:r>
          <w:rPr>
            <w:noProof/>
            <w:webHidden/>
          </w:rPr>
          <w:fldChar w:fldCharType="separate"/>
        </w:r>
        <w:r>
          <w:rPr>
            <w:noProof/>
            <w:webHidden/>
          </w:rPr>
          <w:t>5</w:t>
        </w:r>
        <w:r>
          <w:rPr>
            <w:noProof/>
            <w:webHidden/>
          </w:rPr>
          <w:fldChar w:fldCharType="end"/>
        </w:r>
      </w:hyperlink>
    </w:p>
    <w:p w:rsidR="002B1263" w:rsidRDefault="002B1263">
      <w:pPr>
        <w:pStyle w:val="13"/>
        <w:tabs>
          <w:tab w:val="left" w:pos="1100"/>
          <w:tab w:val="right" w:leader="dot" w:pos="10195"/>
        </w:tabs>
        <w:rPr>
          <w:rFonts w:asciiTheme="minorHAnsi" w:eastAsiaTheme="minorEastAsia" w:hAnsiTheme="minorHAnsi"/>
          <w:caps w:val="0"/>
          <w:noProof/>
          <w:sz w:val="22"/>
          <w:lang w:eastAsia="ru-RU"/>
        </w:rPr>
      </w:pPr>
      <w:hyperlink w:anchor="_Toc470597520" w:history="1">
        <w:r w:rsidRPr="005C7F90">
          <w:rPr>
            <w:rStyle w:val="a9"/>
            <w:noProof/>
            <w:lang w:val="uk-UA"/>
          </w:rPr>
          <w:t>2</w:t>
        </w:r>
        <w:r>
          <w:rPr>
            <w:rFonts w:asciiTheme="minorHAnsi" w:eastAsiaTheme="minorEastAsia" w:hAnsiTheme="minorHAnsi"/>
            <w:caps w:val="0"/>
            <w:noProof/>
            <w:sz w:val="22"/>
            <w:lang w:eastAsia="ru-RU"/>
          </w:rPr>
          <w:tab/>
        </w:r>
        <w:r w:rsidRPr="005C7F90">
          <w:rPr>
            <w:rStyle w:val="a9"/>
            <w:noProof/>
            <w:lang w:val="uk-UA"/>
          </w:rPr>
          <w:t>Теоретичні відомості</w:t>
        </w:r>
        <w:r>
          <w:rPr>
            <w:noProof/>
            <w:webHidden/>
          </w:rPr>
          <w:tab/>
        </w:r>
        <w:r>
          <w:rPr>
            <w:noProof/>
            <w:webHidden/>
          </w:rPr>
          <w:fldChar w:fldCharType="begin"/>
        </w:r>
        <w:r>
          <w:rPr>
            <w:noProof/>
            <w:webHidden/>
          </w:rPr>
          <w:instrText xml:space="preserve"> PAGEREF _Toc470597520 \h </w:instrText>
        </w:r>
        <w:r>
          <w:rPr>
            <w:noProof/>
            <w:webHidden/>
          </w:rPr>
        </w:r>
        <w:r>
          <w:rPr>
            <w:noProof/>
            <w:webHidden/>
          </w:rPr>
          <w:fldChar w:fldCharType="separate"/>
        </w:r>
        <w:r>
          <w:rPr>
            <w:noProof/>
            <w:webHidden/>
          </w:rPr>
          <w:t>6</w:t>
        </w:r>
        <w:r>
          <w:rPr>
            <w:noProof/>
            <w:webHidden/>
          </w:rPr>
          <w:fldChar w:fldCharType="end"/>
        </w:r>
      </w:hyperlink>
    </w:p>
    <w:p w:rsidR="002B1263" w:rsidRDefault="002B1263">
      <w:pPr>
        <w:pStyle w:val="13"/>
        <w:tabs>
          <w:tab w:val="left" w:pos="1100"/>
          <w:tab w:val="right" w:leader="dot" w:pos="10195"/>
        </w:tabs>
        <w:rPr>
          <w:rFonts w:asciiTheme="minorHAnsi" w:eastAsiaTheme="minorEastAsia" w:hAnsiTheme="minorHAnsi"/>
          <w:caps w:val="0"/>
          <w:noProof/>
          <w:sz w:val="22"/>
          <w:lang w:eastAsia="ru-RU"/>
        </w:rPr>
      </w:pPr>
      <w:hyperlink w:anchor="_Toc470597521" w:history="1">
        <w:r w:rsidRPr="005C7F90">
          <w:rPr>
            <w:rStyle w:val="a9"/>
            <w:noProof/>
            <w:lang w:val="uk-UA"/>
          </w:rPr>
          <w:t>3</w:t>
        </w:r>
        <w:r>
          <w:rPr>
            <w:rFonts w:asciiTheme="minorHAnsi" w:eastAsiaTheme="minorEastAsia" w:hAnsiTheme="minorHAnsi"/>
            <w:caps w:val="0"/>
            <w:noProof/>
            <w:sz w:val="22"/>
            <w:lang w:eastAsia="ru-RU"/>
          </w:rPr>
          <w:tab/>
        </w:r>
        <w:r w:rsidRPr="005C7F90">
          <w:rPr>
            <w:rStyle w:val="a9"/>
            <w:noProof/>
            <w:lang w:val="uk-UA"/>
          </w:rPr>
          <w:t>Опис алгоритмів</w:t>
        </w:r>
        <w:r>
          <w:rPr>
            <w:noProof/>
            <w:webHidden/>
          </w:rPr>
          <w:tab/>
        </w:r>
        <w:r>
          <w:rPr>
            <w:noProof/>
            <w:webHidden/>
          </w:rPr>
          <w:fldChar w:fldCharType="begin"/>
        </w:r>
        <w:r>
          <w:rPr>
            <w:noProof/>
            <w:webHidden/>
          </w:rPr>
          <w:instrText xml:space="preserve"> PAGEREF _Toc470597521 \h </w:instrText>
        </w:r>
        <w:r>
          <w:rPr>
            <w:noProof/>
            <w:webHidden/>
          </w:rPr>
        </w:r>
        <w:r>
          <w:rPr>
            <w:noProof/>
            <w:webHidden/>
          </w:rPr>
          <w:fldChar w:fldCharType="separate"/>
        </w:r>
        <w:r>
          <w:rPr>
            <w:noProof/>
            <w:webHidden/>
          </w:rPr>
          <w:t>10</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22" w:history="1">
        <w:r w:rsidRPr="005C7F90">
          <w:rPr>
            <w:rStyle w:val="a9"/>
            <w:noProof/>
            <w:lang w:val="uk-UA"/>
          </w:rPr>
          <w:t>3.1</w:t>
        </w:r>
        <w:r>
          <w:rPr>
            <w:rFonts w:asciiTheme="minorHAnsi" w:eastAsiaTheme="minorEastAsia" w:hAnsiTheme="minorHAnsi"/>
            <w:noProof/>
            <w:sz w:val="22"/>
            <w:lang w:eastAsia="ru-RU"/>
          </w:rPr>
          <w:tab/>
        </w:r>
        <w:r w:rsidRPr="005C7F90">
          <w:rPr>
            <w:rStyle w:val="a9"/>
            <w:noProof/>
            <w:lang w:val="uk-UA"/>
          </w:rPr>
          <w:t>Алгоритм синтаксичного аналізу математичних виразів</w:t>
        </w:r>
        <w:r>
          <w:rPr>
            <w:noProof/>
            <w:webHidden/>
          </w:rPr>
          <w:tab/>
        </w:r>
        <w:r>
          <w:rPr>
            <w:noProof/>
            <w:webHidden/>
          </w:rPr>
          <w:fldChar w:fldCharType="begin"/>
        </w:r>
        <w:r>
          <w:rPr>
            <w:noProof/>
            <w:webHidden/>
          </w:rPr>
          <w:instrText xml:space="preserve"> PAGEREF _Toc470597522 \h </w:instrText>
        </w:r>
        <w:r>
          <w:rPr>
            <w:noProof/>
            <w:webHidden/>
          </w:rPr>
        </w:r>
        <w:r>
          <w:rPr>
            <w:noProof/>
            <w:webHidden/>
          </w:rPr>
          <w:fldChar w:fldCharType="separate"/>
        </w:r>
        <w:r>
          <w:rPr>
            <w:noProof/>
            <w:webHidden/>
          </w:rPr>
          <w:t>10</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23" w:history="1">
        <w:r w:rsidRPr="005C7F90">
          <w:rPr>
            <w:rStyle w:val="a9"/>
            <w:noProof/>
            <w:lang w:val="uk-UA"/>
          </w:rPr>
          <w:t>3.2</w:t>
        </w:r>
        <w:r>
          <w:rPr>
            <w:rFonts w:asciiTheme="minorHAnsi" w:eastAsiaTheme="minorEastAsia" w:hAnsiTheme="minorHAnsi"/>
            <w:noProof/>
            <w:sz w:val="22"/>
            <w:lang w:eastAsia="ru-RU"/>
          </w:rPr>
          <w:tab/>
        </w:r>
        <w:r w:rsidRPr="005C7F90">
          <w:rPr>
            <w:rStyle w:val="a9"/>
            <w:noProof/>
            <w:lang w:val="uk-UA"/>
          </w:rPr>
          <w:t>Алгоритм сортувальної станції</w:t>
        </w:r>
        <w:r>
          <w:rPr>
            <w:noProof/>
            <w:webHidden/>
          </w:rPr>
          <w:tab/>
        </w:r>
        <w:r>
          <w:rPr>
            <w:noProof/>
            <w:webHidden/>
          </w:rPr>
          <w:fldChar w:fldCharType="begin"/>
        </w:r>
        <w:r>
          <w:rPr>
            <w:noProof/>
            <w:webHidden/>
          </w:rPr>
          <w:instrText xml:space="preserve"> PAGEREF _Toc470597523 \h </w:instrText>
        </w:r>
        <w:r>
          <w:rPr>
            <w:noProof/>
            <w:webHidden/>
          </w:rPr>
        </w:r>
        <w:r>
          <w:rPr>
            <w:noProof/>
            <w:webHidden/>
          </w:rPr>
          <w:fldChar w:fldCharType="separate"/>
        </w:r>
        <w:r>
          <w:rPr>
            <w:noProof/>
            <w:webHidden/>
          </w:rPr>
          <w:t>11</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24" w:history="1">
        <w:r w:rsidRPr="005C7F90">
          <w:rPr>
            <w:rStyle w:val="a9"/>
            <w:noProof/>
            <w:lang w:val="uk-UA"/>
          </w:rPr>
          <w:t>3.3</w:t>
        </w:r>
        <w:r>
          <w:rPr>
            <w:rFonts w:asciiTheme="minorHAnsi" w:eastAsiaTheme="minorEastAsia" w:hAnsiTheme="minorHAnsi"/>
            <w:noProof/>
            <w:sz w:val="22"/>
            <w:lang w:eastAsia="ru-RU"/>
          </w:rPr>
          <w:tab/>
        </w:r>
        <w:r w:rsidRPr="005C7F90">
          <w:rPr>
            <w:rStyle w:val="a9"/>
            <w:noProof/>
            <w:lang w:val="uk-UA"/>
          </w:rPr>
          <w:t>Алгоритм зміни графа таблиці</w:t>
        </w:r>
        <w:r>
          <w:rPr>
            <w:noProof/>
            <w:webHidden/>
          </w:rPr>
          <w:tab/>
        </w:r>
        <w:r>
          <w:rPr>
            <w:noProof/>
            <w:webHidden/>
          </w:rPr>
          <w:fldChar w:fldCharType="begin"/>
        </w:r>
        <w:r>
          <w:rPr>
            <w:noProof/>
            <w:webHidden/>
          </w:rPr>
          <w:instrText xml:space="preserve"> PAGEREF _Toc470597524 \h </w:instrText>
        </w:r>
        <w:r>
          <w:rPr>
            <w:noProof/>
            <w:webHidden/>
          </w:rPr>
        </w:r>
        <w:r>
          <w:rPr>
            <w:noProof/>
            <w:webHidden/>
          </w:rPr>
          <w:fldChar w:fldCharType="separate"/>
        </w:r>
        <w:r>
          <w:rPr>
            <w:noProof/>
            <w:webHidden/>
          </w:rPr>
          <w:t>13</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25" w:history="1">
        <w:r w:rsidRPr="005C7F90">
          <w:rPr>
            <w:rStyle w:val="a9"/>
            <w:noProof/>
            <w:lang w:val="uk-UA"/>
          </w:rPr>
          <w:t>3.4</w:t>
        </w:r>
        <w:r>
          <w:rPr>
            <w:rFonts w:asciiTheme="minorHAnsi" w:eastAsiaTheme="minorEastAsia" w:hAnsiTheme="minorHAnsi"/>
            <w:noProof/>
            <w:sz w:val="22"/>
            <w:lang w:eastAsia="ru-RU"/>
          </w:rPr>
          <w:tab/>
        </w:r>
        <w:r w:rsidRPr="005C7F90">
          <w:rPr>
            <w:rStyle w:val="a9"/>
            <w:noProof/>
            <w:lang w:val="uk-UA"/>
          </w:rPr>
          <w:t>Алгоритм топологічного сортування</w:t>
        </w:r>
        <w:r>
          <w:rPr>
            <w:noProof/>
            <w:webHidden/>
          </w:rPr>
          <w:tab/>
        </w:r>
        <w:r>
          <w:rPr>
            <w:noProof/>
            <w:webHidden/>
          </w:rPr>
          <w:fldChar w:fldCharType="begin"/>
        </w:r>
        <w:r>
          <w:rPr>
            <w:noProof/>
            <w:webHidden/>
          </w:rPr>
          <w:instrText xml:space="preserve"> PAGEREF _Toc470597525 \h </w:instrText>
        </w:r>
        <w:r>
          <w:rPr>
            <w:noProof/>
            <w:webHidden/>
          </w:rPr>
        </w:r>
        <w:r>
          <w:rPr>
            <w:noProof/>
            <w:webHidden/>
          </w:rPr>
          <w:fldChar w:fldCharType="separate"/>
        </w:r>
        <w:r>
          <w:rPr>
            <w:noProof/>
            <w:webHidden/>
          </w:rPr>
          <w:t>14</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26" w:history="1">
        <w:r w:rsidRPr="005C7F90">
          <w:rPr>
            <w:rStyle w:val="a9"/>
            <w:noProof/>
            <w:lang w:val="uk-UA"/>
          </w:rPr>
          <w:t>3.5</w:t>
        </w:r>
        <w:r>
          <w:rPr>
            <w:rFonts w:asciiTheme="minorHAnsi" w:eastAsiaTheme="minorEastAsia" w:hAnsiTheme="minorHAnsi"/>
            <w:noProof/>
            <w:sz w:val="22"/>
            <w:lang w:eastAsia="ru-RU"/>
          </w:rPr>
          <w:tab/>
        </w:r>
        <w:r w:rsidRPr="005C7F90">
          <w:rPr>
            <w:rStyle w:val="a9"/>
            <w:noProof/>
            <w:lang w:val="uk-UA"/>
          </w:rPr>
          <w:t>Рекурсивний алгоритм обходу графу у глибину</w:t>
        </w:r>
        <w:r>
          <w:rPr>
            <w:noProof/>
            <w:webHidden/>
          </w:rPr>
          <w:tab/>
        </w:r>
        <w:r>
          <w:rPr>
            <w:noProof/>
            <w:webHidden/>
          </w:rPr>
          <w:fldChar w:fldCharType="begin"/>
        </w:r>
        <w:r>
          <w:rPr>
            <w:noProof/>
            <w:webHidden/>
          </w:rPr>
          <w:instrText xml:space="preserve"> PAGEREF _Toc470597526 \h </w:instrText>
        </w:r>
        <w:r>
          <w:rPr>
            <w:noProof/>
            <w:webHidden/>
          </w:rPr>
        </w:r>
        <w:r>
          <w:rPr>
            <w:noProof/>
            <w:webHidden/>
          </w:rPr>
          <w:fldChar w:fldCharType="separate"/>
        </w:r>
        <w:r>
          <w:rPr>
            <w:noProof/>
            <w:webHidden/>
          </w:rPr>
          <w:t>14</w:t>
        </w:r>
        <w:r>
          <w:rPr>
            <w:noProof/>
            <w:webHidden/>
          </w:rPr>
          <w:fldChar w:fldCharType="end"/>
        </w:r>
      </w:hyperlink>
    </w:p>
    <w:p w:rsidR="002B1263" w:rsidRDefault="002B1263">
      <w:pPr>
        <w:pStyle w:val="13"/>
        <w:tabs>
          <w:tab w:val="left" w:pos="1100"/>
          <w:tab w:val="right" w:leader="dot" w:pos="10195"/>
        </w:tabs>
        <w:rPr>
          <w:rFonts w:asciiTheme="minorHAnsi" w:eastAsiaTheme="minorEastAsia" w:hAnsiTheme="minorHAnsi"/>
          <w:caps w:val="0"/>
          <w:noProof/>
          <w:sz w:val="22"/>
          <w:lang w:eastAsia="ru-RU"/>
        </w:rPr>
      </w:pPr>
      <w:hyperlink w:anchor="_Toc470597527" w:history="1">
        <w:r w:rsidRPr="005C7F90">
          <w:rPr>
            <w:rStyle w:val="a9"/>
            <w:noProof/>
            <w:lang w:val="uk-UA"/>
          </w:rPr>
          <w:t>4</w:t>
        </w:r>
        <w:r>
          <w:rPr>
            <w:rFonts w:asciiTheme="minorHAnsi" w:eastAsiaTheme="minorEastAsia" w:hAnsiTheme="minorHAnsi"/>
            <w:caps w:val="0"/>
            <w:noProof/>
            <w:sz w:val="22"/>
            <w:lang w:eastAsia="ru-RU"/>
          </w:rPr>
          <w:tab/>
        </w:r>
        <w:r w:rsidRPr="005C7F90">
          <w:rPr>
            <w:rStyle w:val="a9"/>
            <w:noProof/>
            <w:lang w:val="uk-UA"/>
          </w:rPr>
          <w:t>Опис програмного забезпечення</w:t>
        </w:r>
        <w:r>
          <w:rPr>
            <w:noProof/>
            <w:webHidden/>
          </w:rPr>
          <w:tab/>
        </w:r>
        <w:r>
          <w:rPr>
            <w:noProof/>
            <w:webHidden/>
          </w:rPr>
          <w:fldChar w:fldCharType="begin"/>
        </w:r>
        <w:r>
          <w:rPr>
            <w:noProof/>
            <w:webHidden/>
          </w:rPr>
          <w:instrText xml:space="preserve"> PAGEREF _Toc470597527 \h </w:instrText>
        </w:r>
        <w:r>
          <w:rPr>
            <w:noProof/>
            <w:webHidden/>
          </w:rPr>
        </w:r>
        <w:r>
          <w:rPr>
            <w:noProof/>
            <w:webHidden/>
          </w:rPr>
          <w:fldChar w:fldCharType="separate"/>
        </w:r>
        <w:r>
          <w:rPr>
            <w:noProof/>
            <w:webHidden/>
          </w:rPr>
          <w:t>15</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28" w:history="1">
        <w:r w:rsidRPr="005C7F90">
          <w:rPr>
            <w:rStyle w:val="a9"/>
            <w:noProof/>
            <w:lang w:val="uk-UA"/>
          </w:rPr>
          <w:t>4.1</w:t>
        </w:r>
        <w:r>
          <w:rPr>
            <w:rFonts w:asciiTheme="minorHAnsi" w:eastAsiaTheme="minorEastAsia" w:hAnsiTheme="minorHAnsi"/>
            <w:noProof/>
            <w:sz w:val="22"/>
            <w:lang w:eastAsia="ru-RU"/>
          </w:rPr>
          <w:tab/>
        </w:r>
        <w:r w:rsidRPr="005C7F90">
          <w:rPr>
            <w:rStyle w:val="a9"/>
            <w:noProof/>
            <w:lang w:val="uk-UA"/>
          </w:rPr>
          <w:t>Функціональна структура програмного забезпечення</w:t>
        </w:r>
        <w:r>
          <w:rPr>
            <w:noProof/>
            <w:webHidden/>
          </w:rPr>
          <w:tab/>
        </w:r>
        <w:r>
          <w:rPr>
            <w:noProof/>
            <w:webHidden/>
          </w:rPr>
          <w:fldChar w:fldCharType="begin"/>
        </w:r>
        <w:r>
          <w:rPr>
            <w:noProof/>
            <w:webHidden/>
          </w:rPr>
          <w:instrText xml:space="preserve"> PAGEREF _Toc470597528 \h </w:instrText>
        </w:r>
        <w:r>
          <w:rPr>
            <w:noProof/>
            <w:webHidden/>
          </w:rPr>
        </w:r>
        <w:r>
          <w:rPr>
            <w:noProof/>
            <w:webHidden/>
          </w:rPr>
          <w:fldChar w:fldCharType="separate"/>
        </w:r>
        <w:r>
          <w:rPr>
            <w:noProof/>
            <w:webHidden/>
          </w:rPr>
          <w:t>15</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29" w:history="1">
        <w:r w:rsidRPr="005C7F90">
          <w:rPr>
            <w:rStyle w:val="a9"/>
            <w:noProof/>
            <w:lang w:val="uk-UA"/>
          </w:rPr>
          <w:t>4.2</w:t>
        </w:r>
        <w:r>
          <w:rPr>
            <w:rFonts w:asciiTheme="minorHAnsi" w:eastAsiaTheme="minorEastAsia" w:hAnsiTheme="minorHAnsi"/>
            <w:noProof/>
            <w:sz w:val="22"/>
            <w:lang w:eastAsia="ru-RU"/>
          </w:rPr>
          <w:tab/>
        </w:r>
        <w:r w:rsidRPr="005C7F90">
          <w:rPr>
            <w:rStyle w:val="a9"/>
            <w:noProof/>
            <w:lang w:val="uk-UA"/>
          </w:rPr>
          <w:t>Опис функцій частин програмного забезпечення</w:t>
        </w:r>
        <w:r>
          <w:rPr>
            <w:noProof/>
            <w:webHidden/>
          </w:rPr>
          <w:tab/>
        </w:r>
        <w:r>
          <w:rPr>
            <w:noProof/>
            <w:webHidden/>
          </w:rPr>
          <w:fldChar w:fldCharType="begin"/>
        </w:r>
        <w:r>
          <w:rPr>
            <w:noProof/>
            <w:webHidden/>
          </w:rPr>
          <w:instrText xml:space="preserve"> PAGEREF _Toc470597529 \h </w:instrText>
        </w:r>
        <w:r>
          <w:rPr>
            <w:noProof/>
            <w:webHidden/>
          </w:rPr>
        </w:r>
        <w:r>
          <w:rPr>
            <w:noProof/>
            <w:webHidden/>
          </w:rPr>
          <w:fldChar w:fldCharType="separate"/>
        </w:r>
        <w:r>
          <w:rPr>
            <w:noProof/>
            <w:webHidden/>
          </w:rPr>
          <w:t>20</w:t>
        </w:r>
        <w:r>
          <w:rPr>
            <w:noProof/>
            <w:webHidden/>
          </w:rPr>
          <w:fldChar w:fldCharType="end"/>
        </w:r>
      </w:hyperlink>
    </w:p>
    <w:p w:rsidR="002B1263" w:rsidRDefault="002B1263">
      <w:pPr>
        <w:pStyle w:val="32"/>
        <w:tabs>
          <w:tab w:val="left" w:pos="2049"/>
          <w:tab w:val="right" w:leader="dot" w:pos="10195"/>
        </w:tabs>
        <w:rPr>
          <w:rFonts w:asciiTheme="minorHAnsi" w:eastAsiaTheme="minorEastAsia" w:hAnsiTheme="minorHAnsi"/>
          <w:noProof/>
          <w:sz w:val="22"/>
          <w:lang w:eastAsia="ru-RU"/>
        </w:rPr>
      </w:pPr>
      <w:hyperlink w:anchor="_Toc470597530" w:history="1">
        <w:r w:rsidRPr="005C7F90">
          <w:rPr>
            <w:rStyle w:val="a9"/>
            <w:noProof/>
            <w:lang w:val="uk-UA"/>
          </w:rPr>
          <w:t>4.2.1</w:t>
        </w:r>
        <w:r>
          <w:rPr>
            <w:rFonts w:asciiTheme="minorHAnsi" w:eastAsiaTheme="minorEastAsia" w:hAnsiTheme="minorHAnsi"/>
            <w:noProof/>
            <w:sz w:val="22"/>
            <w:lang w:eastAsia="ru-RU"/>
          </w:rPr>
          <w:tab/>
        </w:r>
        <w:r w:rsidRPr="005C7F90">
          <w:rPr>
            <w:rStyle w:val="a9"/>
            <w:noProof/>
            <w:lang w:val="uk-UA"/>
          </w:rPr>
          <w:t>Користувацькі функції</w:t>
        </w:r>
        <w:r>
          <w:rPr>
            <w:noProof/>
            <w:webHidden/>
          </w:rPr>
          <w:tab/>
        </w:r>
        <w:r>
          <w:rPr>
            <w:noProof/>
            <w:webHidden/>
          </w:rPr>
          <w:fldChar w:fldCharType="begin"/>
        </w:r>
        <w:r>
          <w:rPr>
            <w:noProof/>
            <w:webHidden/>
          </w:rPr>
          <w:instrText xml:space="preserve"> PAGEREF _Toc470597530 \h </w:instrText>
        </w:r>
        <w:r>
          <w:rPr>
            <w:noProof/>
            <w:webHidden/>
          </w:rPr>
        </w:r>
        <w:r>
          <w:rPr>
            <w:noProof/>
            <w:webHidden/>
          </w:rPr>
          <w:fldChar w:fldCharType="separate"/>
        </w:r>
        <w:r>
          <w:rPr>
            <w:noProof/>
            <w:webHidden/>
          </w:rPr>
          <w:t>20</w:t>
        </w:r>
        <w:r>
          <w:rPr>
            <w:noProof/>
            <w:webHidden/>
          </w:rPr>
          <w:fldChar w:fldCharType="end"/>
        </w:r>
      </w:hyperlink>
    </w:p>
    <w:p w:rsidR="002B1263" w:rsidRDefault="002B1263">
      <w:pPr>
        <w:pStyle w:val="32"/>
        <w:tabs>
          <w:tab w:val="left" w:pos="2049"/>
          <w:tab w:val="right" w:leader="dot" w:pos="10195"/>
        </w:tabs>
        <w:rPr>
          <w:rFonts w:asciiTheme="minorHAnsi" w:eastAsiaTheme="minorEastAsia" w:hAnsiTheme="minorHAnsi"/>
          <w:noProof/>
          <w:sz w:val="22"/>
          <w:lang w:eastAsia="ru-RU"/>
        </w:rPr>
      </w:pPr>
      <w:hyperlink w:anchor="_Toc470597531" w:history="1">
        <w:r w:rsidRPr="005C7F90">
          <w:rPr>
            <w:rStyle w:val="a9"/>
            <w:noProof/>
            <w:lang w:val="uk-UA"/>
          </w:rPr>
          <w:t>4.2.2</w:t>
        </w:r>
        <w:r>
          <w:rPr>
            <w:rFonts w:asciiTheme="minorHAnsi" w:eastAsiaTheme="minorEastAsia" w:hAnsiTheme="minorHAnsi"/>
            <w:noProof/>
            <w:sz w:val="22"/>
            <w:lang w:eastAsia="ru-RU"/>
          </w:rPr>
          <w:tab/>
        </w:r>
        <w:r w:rsidRPr="005C7F90">
          <w:rPr>
            <w:rStyle w:val="a9"/>
            <w:noProof/>
            <w:lang w:val="uk-UA"/>
          </w:rPr>
          <w:t>Стандартні функції</w:t>
        </w:r>
        <w:r>
          <w:rPr>
            <w:noProof/>
            <w:webHidden/>
          </w:rPr>
          <w:tab/>
        </w:r>
        <w:r>
          <w:rPr>
            <w:noProof/>
            <w:webHidden/>
          </w:rPr>
          <w:fldChar w:fldCharType="begin"/>
        </w:r>
        <w:r>
          <w:rPr>
            <w:noProof/>
            <w:webHidden/>
          </w:rPr>
          <w:instrText xml:space="preserve"> PAGEREF _Toc470597531 \h </w:instrText>
        </w:r>
        <w:r>
          <w:rPr>
            <w:noProof/>
            <w:webHidden/>
          </w:rPr>
        </w:r>
        <w:r>
          <w:rPr>
            <w:noProof/>
            <w:webHidden/>
          </w:rPr>
          <w:fldChar w:fldCharType="separate"/>
        </w:r>
        <w:r>
          <w:rPr>
            <w:noProof/>
            <w:webHidden/>
          </w:rPr>
          <w:t>32</w:t>
        </w:r>
        <w:r>
          <w:rPr>
            <w:noProof/>
            <w:webHidden/>
          </w:rPr>
          <w:fldChar w:fldCharType="end"/>
        </w:r>
      </w:hyperlink>
    </w:p>
    <w:p w:rsidR="002B1263" w:rsidRDefault="002B1263">
      <w:pPr>
        <w:pStyle w:val="13"/>
        <w:tabs>
          <w:tab w:val="left" w:pos="1100"/>
          <w:tab w:val="right" w:leader="dot" w:pos="10195"/>
        </w:tabs>
        <w:rPr>
          <w:rFonts w:asciiTheme="minorHAnsi" w:eastAsiaTheme="minorEastAsia" w:hAnsiTheme="minorHAnsi"/>
          <w:caps w:val="0"/>
          <w:noProof/>
          <w:sz w:val="22"/>
          <w:lang w:eastAsia="ru-RU"/>
        </w:rPr>
      </w:pPr>
      <w:hyperlink w:anchor="_Toc470597532" w:history="1">
        <w:r w:rsidRPr="005C7F90">
          <w:rPr>
            <w:rStyle w:val="a9"/>
            <w:noProof/>
            <w:lang w:val="uk-UA"/>
          </w:rPr>
          <w:t>5</w:t>
        </w:r>
        <w:r>
          <w:rPr>
            <w:rFonts w:asciiTheme="minorHAnsi" w:eastAsiaTheme="minorEastAsia" w:hAnsiTheme="minorHAnsi"/>
            <w:caps w:val="0"/>
            <w:noProof/>
            <w:sz w:val="22"/>
            <w:lang w:eastAsia="ru-RU"/>
          </w:rPr>
          <w:tab/>
        </w:r>
        <w:r w:rsidRPr="005C7F90">
          <w:rPr>
            <w:rStyle w:val="a9"/>
            <w:noProof/>
            <w:lang w:val="uk-UA"/>
          </w:rPr>
          <w:t>Тестування програмного забезпечення</w:t>
        </w:r>
        <w:r>
          <w:rPr>
            <w:noProof/>
            <w:webHidden/>
          </w:rPr>
          <w:tab/>
        </w:r>
        <w:r>
          <w:rPr>
            <w:noProof/>
            <w:webHidden/>
          </w:rPr>
          <w:fldChar w:fldCharType="begin"/>
        </w:r>
        <w:r>
          <w:rPr>
            <w:noProof/>
            <w:webHidden/>
          </w:rPr>
          <w:instrText xml:space="preserve"> PAGEREF _Toc470597532 \h </w:instrText>
        </w:r>
        <w:r>
          <w:rPr>
            <w:noProof/>
            <w:webHidden/>
          </w:rPr>
        </w:r>
        <w:r>
          <w:rPr>
            <w:noProof/>
            <w:webHidden/>
          </w:rPr>
          <w:fldChar w:fldCharType="separate"/>
        </w:r>
        <w:r>
          <w:rPr>
            <w:noProof/>
            <w:webHidden/>
          </w:rPr>
          <w:t>37</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33" w:history="1">
        <w:r w:rsidRPr="005C7F90">
          <w:rPr>
            <w:rStyle w:val="a9"/>
            <w:noProof/>
            <w:lang w:val="uk-UA"/>
          </w:rPr>
          <w:t>5.1</w:t>
        </w:r>
        <w:r>
          <w:rPr>
            <w:rFonts w:asciiTheme="minorHAnsi" w:eastAsiaTheme="minorEastAsia" w:hAnsiTheme="minorHAnsi"/>
            <w:noProof/>
            <w:sz w:val="22"/>
            <w:lang w:eastAsia="ru-RU"/>
          </w:rPr>
          <w:tab/>
        </w:r>
        <w:r w:rsidRPr="005C7F90">
          <w:rPr>
            <w:rStyle w:val="a9"/>
            <w:noProof/>
            <w:lang w:val="uk-UA"/>
          </w:rPr>
          <w:t>Теорія</w:t>
        </w:r>
        <w:r>
          <w:rPr>
            <w:noProof/>
            <w:webHidden/>
          </w:rPr>
          <w:tab/>
        </w:r>
        <w:r>
          <w:rPr>
            <w:noProof/>
            <w:webHidden/>
          </w:rPr>
          <w:fldChar w:fldCharType="begin"/>
        </w:r>
        <w:r>
          <w:rPr>
            <w:noProof/>
            <w:webHidden/>
          </w:rPr>
          <w:instrText xml:space="preserve"> PAGEREF _Toc470597533 \h </w:instrText>
        </w:r>
        <w:r>
          <w:rPr>
            <w:noProof/>
            <w:webHidden/>
          </w:rPr>
        </w:r>
        <w:r>
          <w:rPr>
            <w:noProof/>
            <w:webHidden/>
          </w:rPr>
          <w:fldChar w:fldCharType="separate"/>
        </w:r>
        <w:r>
          <w:rPr>
            <w:noProof/>
            <w:webHidden/>
          </w:rPr>
          <w:t>37</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34" w:history="1">
        <w:r w:rsidRPr="005C7F90">
          <w:rPr>
            <w:rStyle w:val="a9"/>
            <w:noProof/>
            <w:lang w:val="uk-UA"/>
          </w:rPr>
          <w:t>5.2</w:t>
        </w:r>
        <w:r>
          <w:rPr>
            <w:rFonts w:asciiTheme="minorHAnsi" w:eastAsiaTheme="minorEastAsia" w:hAnsiTheme="minorHAnsi"/>
            <w:noProof/>
            <w:sz w:val="22"/>
            <w:lang w:eastAsia="ru-RU"/>
          </w:rPr>
          <w:tab/>
        </w:r>
        <w:r w:rsidRPr="005C7F90">
          <w:rPr>
            <w:rStyle w:val="a9"/>
            <w:noProof/>
            <w:lang w:val="uk-UA"/>
          </w:rPr>
          <w:t>План тестування</w:t>
        </w:r>
        <w:r>
          <w:rPr>
            <w:noProof/>
            <w:webHidden/>
          </w:rPr>
          <w:tab/>
        </w:r>
        <w:r>
          <w:rPr>
            <w:noProof/>
            <w:webHidden/>
          </w:rPr>
          <w:fldChar w:fldCharType="begin"/>
        </w:r>
        <w:r>
          <w:rPr>
            <w:noProof/>
            <w:webHidden/>
          </w:rPr>
          <w:instrText xml:space="preserve"> PAGEREF _Toc470597534 \h </w:instrText>
        </w:r>
        <w:r>
          <w:rPr>
            <w:noProof/>
            <w:webHidden/>
          </w:rPr>
        </w:r>
        <w:r>
          <w:rPr>
            <w:noProof/>
            <w:webHidden/>
          </w:rPr>
          <w:fldChar w:fldCharType="separate"/>
        </w:r>
        <w:r>
          <w:rPr>
            <w:noProof/>
            <w:webHidden/>
          </w:rPr>
          <w:t>38</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35" w:history="1">
        <w:r w:rsidRPr="005C7F90">
          <w:rPr>
            <w:rStyle w:val="a9"/>
            <w:noProof/>
            <w:lang w:val="uk-UA"/>
          </w:rPr>
          <w:t>5.3</w:t>
        </w:r>
        <w:r>
          <w:rPr>
            <w:rFonts w:asciiTheme="minorHAnsi" w:eastAsiaTheme="minorEastAsia" w:hAnsiTheme="minorHAnsi"/>
            <w:noProof/>
            <w:sz w:val="22"/>
            <w:lang w:eastAsia="ru-RU"/>
          </w:rPr>
          <w:tab/>
        </w:r>
        <w:r w:rsidRPr="005C7F90">
          <w:rPr>
            <w:rStyle w:val="a9"/>
            <w:noProof/>
            <w:lang w:val="uk-UA"/>
          </w:rPr>
          <w:t>Приклади тестування</w:t>
        </w:r>
        <w:r>
          <w:rPr>
            <w:noProof/>
            <w:webHidden/>
          </w:rPr>
          <w:tab/>
        </w:r>
        <w:r>
          <w:rPr>
            <w:noProof/>
            <w:webHidden/>
          </w:rPr>
          <w:fldChar w:fldCharType="begin"/>
        </w:r>
        <w:r>
          <w:rPr>
            <w:noProof/>
            <w:webHidden/>
          </w:rPr>
          <w:instrText xml:space="preserve"> PAGEREF _Toc470597535 \h </w:instrText>
        </w:r>
        <w:r>
          <w:rPr>
            <w:noProof/>
            <w:webHidden/>
          </w:rPr>
        </w:r>
        <w:r>
          <w:rPr>
            <w:noProof/>
            <w:webHidden/>
          </w:rPr>
          <w:fldChar w:fldCharType="separate"/>
        </w:r>
        <w:r>
          <w:rPr>
            <w:noProof/>
            <w:webHidden/>
          </w:rPr>
          <w:t>38</w:t>
        </w:r>
        <w:r>
          <w:rPr>
            <w:noProof/>
            <w:webHidden/>
          </w:rPr>
          <w:fldChar w:fldCharType="end"/>
        </w:r>
      </w:hyperlink>
    </w:p>
    <w:p w:rsidR="002B1263" w:rsidRDefault="002B1263">
      <w:pPr>
        <w:pStyle w:val="32"/>
        <w:tabs>
          <w:tab w:val="left" w:pos="2049"/>
          <w:tab w:val="right" w:leader="dot" w:pos="10195"/>
        </w:tabs>
        <w:rPr>
          <w:rFonts w:asciiTheme="minorHAnsi" w:eastAsiaTheme="minorEastAsia" w:hAnsiTheme="minorHAnsi"/>
          <w:noProof/>
          <w:sz w:val="22"/>
          <w:lang w:eastAsia="ru-RU"/>
        </w:rPr>
      </w:pPr>
      <w:hyperlink w:anchor="_Toc470597536" w:history="1">
        <w:r w:rsidRPr="005C7F90">
          <w:rPr>
            <w:rStyle w:val="a9"/>
            <w:noProof/>
            <w:lang w:val="uk-UA"/>
          </w:rPr>
          <w:t>5.3.1</w:t>
        </w:r>
        <w:r>
          <w:rPr>
            <w:rFonts w:asciiTheme="minorHAnsi" w:eastAsiaTheme="minorEastAsia" w:hAnsiTheme="minorHAnsi"/>
            <w:noProof/>
            <w:sz w:val="22"/>
            <w:lang w:eastAsia="ru-RU"/>
          </w:rPr>
          <w:tab/>
        </w:r>
        <w:r w:rsidRPr="005C7F90">
          <w:rPr>
            <w:rStyle w:val="a9"/>
            <w:noProof/>
            <w:lang w:val="uk-UA"/>
          </w:rPr>
          <w:t>Тестування правильності введених значень</w:t>
        </w:r>
        <w:r>
          <w:rPr>
            <w:noProof/>
            <w:webHidden/>
          </w:rPr>
          <w:tab/>
        </w:r>
        <w:r>
          <w:rPr>
            <w:noProof/>
            <w:webHidden/>
          </w:rPr>
          <w:fldChar w:fldCharType="begin"/>
        </w:r>
        <w:r>
          <w:rPr>
            <w:noProof/>
            <w:webHidden/>
          </w:rPr>
          <w:instrText xml:space="preserve"> PAGEREF _Toc470597536 \h </w:instrText>
        </w:r>
        <w:r>
          <w:rPr>
            <w:noProof/>
            <w:webHidden/>
          </w:rPr>
        </w:r>
        <w:r>
          <w:rPr>
            <w:noProof/>
            <w:webHidden/>
          </w:rPr>
          <w:fldChar w:fldCharType="separate"/>
        </w:r>
        <w:r>
          <w:rPr>
            <w:noProof/>
            <w:webHidden/>
          </w:rPr>
          <w:t>38</w:t>
        </w:r>
        <w:r>
          <w:rPr>
            <w:noProof/>
            <w:webHidden/>
          </w:rPr>
          <w:fldChar w:fldCharType="end"/>
        </w:r>
      </w:hyperlink>
    </w:p>
    <w:p w:rsidR="002B1263" w:rsidRDefault="002B1263">
      <w:pPr>
        <w:pStyle w:val="42"/>
        <w:tabs>
          <w:tab w:val="left" w:pos="2539"/>
          <w:tab w:val="right" w:leader="dot" w:pos="10195"/>
        </w:tabs>
        <w:rPr>
          <w:rFonts w:asciiTheme="minorHAnsi" w:eastAsiaTheme="minorEastAsia" w:hAnsiTheme="minorHAnsi"/>
          <w:noProof/>
          <w:sz w:val="22"/>
          <w:lang w:eastAsia="ru-RU"/>
        </w:rPr>
      </w:pPr>
      <w:hyperlink w:anchor="_Toc470597537" w:history="1">
        <w:r w:rsidRPr="005C7F90">
          <w:rPr>
            <w:rStyle w:val="a9"/>
            <w:noProof/>
            <w:lang w:val="uk-UA"/>
          </w:rPr>
          <w:t>5.3.1.1</w:t>
        </w:r>
        <w:r>
          <w:rPr>
            <w:rFonts w:asciiTheme="minorHAnsi" w:eastAsiaTheme="minorEastAsia" w:hAnsiTheme="minorHAnsi"/>
            <w:noProof/>
            <w:sz w:val="22"/>
            <w:lang w:eastAsia="ru-RU"/>
          </w:rPr>
          <w:tab/>
        </w:r>
        <w:r w:rsidRPr="005C7F90">
          <w:rPr>
            <w:rStyle w:val="a9"/>
            <w:noProof/>
            <w:lang w:val="uk-UA"/>
          </w:rPr>
          <w:t>Тестування при введенні некоректних посилань</w:t>
        </w:r>
        <w:r>
          <w:rPr>
            <w:noProof/>
            <w:webHidden/>
          </w:rPr>
          <w:tab/>
        </w:r>
        <w:r>
          <w:rPr>
            <w:noProof/>
            <w:webHidden/>
          </w:rPr>
          <w:fldChar w:fldCharType="begin"/>
        </w:r>
        <w:r>
          <w:rPr>
            <w:noProof/>
            <w:webHidden/>
          </w:rPr>
          <w:instrText xml:space="preserve"> PAGEREF _Toc470597537 \h </w:instrText>
        </w:r>
        <w:r>
          <w:rPr>
            <w:noProof/>
            <w:webHidden/>
          </w:rPr>
        </w:r>
        <w:r>
          <w:rPr>
            <w:noProof/>
            <w:webHidden/>
          </w:rPr>
          <w:fldChar w:fldCharType="separate"/>
        </w:r>
        <w:r>
          <w:rPr>
            <w:noProof/>
            <w:webHidden/>
          </w:rPr>
          <w:t>38</w:t>
        </w:r>
        <w:r>
          <w:rPr>
            <w:noProof/>
            <w:webHidden/>
          </w:rPr>
          <w:fldChar w:fldCharType="end"/>
        </w:r>
      </w:hyperlink>
    </w:p>
    <w:p w:rsidR="002B1263" w:rsidRDefault="002B1263">
      <w:pPr>
        <w:pStyle w:val="42"/>
        <w:tabs>
          <w:tab w:val="left" w:pos="2539"/>
          <w:tab w:val="right" w:leader="dot" w:pos="10195"/>
        </w:tabs>
        <w:rPr>
          <w:rFonts w:asciiTheme="minorHAnsi" w:eastAsiaTheme="minorEastAsia" w:hAnsiTheme="minorHAnsi"/>
          <w:noProof/>
          <w:sz w:val="22"/>
          <w:lang w:eastAsia="ru-RU"/>
        </w:rPr>
      </w:pPr>
      <w:hyperlink w:anchor="_Toc470597538" w:history="1">
        <w:r w:rsidRPr="005C7F90">
          <w:rPr>
            <w:rStyle w:val="a9"/>
            <w:noProof/>
            <w:lang w:val="uk-UA"/>
          </w:rPr>
          <w:t>5.3.1.2</w:t>
        </w:r>
        <w:r>
          <w:rPr>
            <w:rFonts w:asciiTheme="minorHAnsi" w:eastAsiaTheme="minorEastAsia" w:hAnsiTheme="minorHAnsi"/>
            <w:noProof/>
            <w:sz w:val="22"/>
            <w:lang w:eastAsia="ru-RU"/>
          </w:rPr>
          <w:tab/>
        </w:r>
        <w:r w:rsidRPr="005C7F90">
          <w:rPr>
            <w:rStyle w:val="a9"/>
            <w:noProof/>
            <w:lang w:val="uk-UA"/>
          </w:rPr>
          <w:t>Тестування при введенні некоректних чисел</w:t>
        </w:r>
        <w:r>
          <w:rPr>
            <w:noProof/>
            <w:webHidden/>
          </w:rPr>
          <w:tab/>
        </w:r>
        <w:r>
          <w:rPr>
            <w:noProof/>
            <w:webHidden/>
          </w:rPr>
          <w:fldChar w:fldCharType="begin"/>
        </w:r>
        <w:r>
          <w:rPr>
            <w:noProof/>
            <w:webHidden/>
          </w:rPr>
          <w:instrText xml:space="preserve"> PAGEREF _Toc470597538 \h </w:instrText>
        </w:r>
        <w:r>
          <w:rPr>
            <w:noProof/>
            <w:webHidden/>
          </w:rPr>
        </w:r>
        <w:r>
          <w:rPr>
            <w:noProof/>
            <w:webHidden/>
          </w:rPr>
          <w:fldChar w:fldCharType="separate"/>
        </w:r>
        <w:r>
          <w:rPr>
            <w:noProof/>
            <w:webHidden/>
          </w:rPr>
          <w:t>40</w:t>
        </w:r>
        <w:r>
          <w:rPr>
            <w:noProof/>
            <w:webHidden/>
          </w:rPr>
          <w:fldChar w:fldCharType="end"/>
        </w:r>
      </w:hyperlink>
    </w:p>
    <w:p w:rsidR="002B1263" w:rsidRDefault="002B1263">
      <w:pPr>
        <w:pStyle w:val="42"/>
        <w:tabs>
          <w:tab w:val="left" w:pos="2539"/>
          <w:tab w:val="right" w:leader="dot" w:pos="10195"/>
        </w:tabs>
        <w:rPr>
          <w:rFonts w:asciiTheme="minorHAnsi" w:eastAsiaTheme="minorEastAsia" w:hAnsiTheme="minorHAnsi"/>
          <w:noProof/>
          <w:sz w:val="22"/>
          <w:lang w:eastAsia="ru-RU"/>
        </w:rPr>
      </w:pPr>
      <w:hyperlink w:anchor="_Toc470597539" w:history="1">
        <w:r w:rsidRPr="005C7F90">
          <w:rPr>
            <w:rStyle w:val="a9"/>
            <w:noProof/>
            <w:lang w:val="uk-UA"/>
          </w:rPr>
          <w:t>5.3.1.3</w:t>
        </w:r>
        <w:r>
          <w:rPr>
            <w:rFonts w:asciiTheme="minorHAnsi" w:eastAsiaTheme="minorEastAsia" w:hAnsiTheme="minorHAnsi"/>
            <w:noProof/>
            <w:sz w:val="22"/>
            <w:lang w:eastAsia="ru-RU"/>
          </w:rPr>
          <w:tab/>
        </w:r>
        <w:r w:rsidRPr="005C7F90">
          <w:rPr>
            <w:rStyle w:val="a9"/>
            <w:noProof/>
            <w:lang w:val="uk-UA"/>
          </w:rPr>
          <w:t>Тестування при введенні неіснуючої функції</w:t>
        </w:r>
        <w:r>
          <w:rPr>
            <w:noProof/>
            <w:webHidden/>
          </w:rPr>
          <w:tab/>
        </w:r>
        <w:r>
          <w:rPr>
            <w:noProof/>
            <w:webHidden/>
          </w:rPr>
          <w:fldChar w:fldCharType="begin"/>
        </w:r>
        <w:r>
          <w:rPr>
            <w:noProof/>
            <w:webHidden/>
          </w:rPr>
          <w:instrText xml:space="preserve"> PAGEREF _Toc470597539 \h </w:instrText>
        </w:r>
        <w:r>
          <w:rPr>
            <w:noProof/>
            <w:webHidden/>
          </w:rPr>
        </w:r>
        <w:r>
          <w:rPr>
            <w:noProof/>
            <w:webHidden/>
          </w:rPr>
          <w:fldChar w:fldCharType="separate"/>
        </w:r>
        <w:r>
          <w:rPr>
            <w:noProof/>
            <w:webHidden/>
          </w:rPr>
          <w:t>41</w:t>
        </w:r>
        <w:r>
          <w:rPr>
            <w:noProof/>
            <w:webHidden/>
          </w:rPr>
          <w:fldChar w:fldCharType="end"/>
        </w:r>
      </w:hyperlink>
    </w:p>
    <w:p w:rsidR="002B1263" w:rsidRDefault="002B1263">
      <w:pPr>
        <w:pStyle w:val="32"/>
        <w:tabs>
          <w:tab w:val="left" w:pos="2049"/>
          <w:tab w:val="right" w:leader="dot" w:pos="10195"/>
        </w:tabs>
        <w:rPr>
          <w:rFonts w:asciiTheme="minorHAnsi" w:eastAsiaTheme="minorEastAsia" w:hAnsiTheme="minorHAnsi"/>
          <w:noProof/>
          <w:sz w:val="22"/>
          <w:lang w:eastAsia="ru-RU"/>
        </w:rPr>
      </w:pPr>
      <w:hyperlink w:anchor="_Toc470597540" w:history="1">
        <w:r w:rsidRPr="005C7F90">
          <w:rPr>
            <w:rStyle w:val="a9"/>
            <w:noProof/>
            <w:lang w:val="uk-UA"/>
          </w:rPr>
          <w:t>5.3.2</w:t>
        </w:r>
        <w:r>
          <w:rPr>
            <w:rFonts w:asciiTheme="minorHAnsi" w:eastAsiaTheme="minorEastAsia" w:hAnsiTheme="minorHAnsi"/>
            <w:noProof/>
            <w:sz w:val="22"/>
            <w:lang w:eastAsia="ru-RU"/>
          </w:rPr>
          <w:tab/>
        </w:r>
        <w:r w:rsidRPr="005C7F90">
          <w:rPr>
            <w:rStyle w:val="a9"/>
            <w:noProof/>
            <w:lang w:val="uk-UA"/>
          </w:rPr>
          <w:t>Тестування коректності роботи</w:t>
        </w:r>
        <w:r>
          <w:rPr>
            <w:noProof/>
            <w:webHidden/>
          </w:rPr>
          <w:tab/>
        </w:r>
        <w:r>
          <w:rPr>
            <w:noProof/>
            <w:webHidden/>
          </w:rPr>
          <w:fldChar w:fldCharType="begin"/>
        </w:r>
        <w:r>
          <w:rPr>
            <w:noProof/>
            <w:webHidden/>
          </w:rPr>
          <w:instrText xml:space="preserve"> PAGEREF _Toc470597540 \h </w:instrText>
        </w:r>
        <w:r>
          <w:rPr>
            <w:noProof/>
            <w:webHidden/>
          </w:rPr>
        </w:r>
        <w:r>
          <w:rPr>
            <w:noProof/>
            <w:webHidden/>
          </w:rPr>
          <w:fldChar w:fldCharType="separate"/>
        </w:r>
        <w:r>
          <w:rPr>
            <w:noProof/>
            <w:webHidden/>
          </w:rPr>
          <w:t>42</w:t>
        </w:r>
        <w:r>
          <w:rPr>
            <w:noProof/>
            <w:webHidden/>
          </w:rPr>
          <w:fldChar w:fldCharType="end"/>
        </w:r>
      </w:hyperlink>
    </w:p>
    <w:p w:rsidR="002B1263" w:rsidRDefault="002B1263">
      <w:pPr>
        <w:pStyle w:val="42"/>
        <w:tabs>
          <w:tab w:val="left" w:pos="2539"/>
          <w:tab w:val="right" w:leader="dot" w:pos="10195"/>
        </w:tabs>
        <w:rPr>
          <w:rFonts w:asciiTheme="minorHAnsi" w:eastAsiaTheme="minorEastAsia" w:hAnsiTheme="minorHAnsi"/>
          <w:noProof/>
          <w:sz w:val="22"/>
          <w:lang w:eastAsia="ru-RU"/>
        </w:rPr>
      </w:pPr>
      <w:hyperlink w:anchor="_Toc470597541" w:history="1">
        <w:r w:rsidRPr="005C7F90">
          <w:rPr>
            <w:rStyle w:val="a9"/>
            <w:noProof/>
            <w:lang w:val="uk-UA"/>
          </w:rPr>
          <w:t>5.3.2.1</w:t>
        </w:r>
        <w:r>
          <w:rPr>
            <w:rFonts w:asciiTheme="minorHAnsi" w:eastAsiaTheme="minorEastAsia" w:hAnsiTheme="minorHAnsi"/>
            <w:noProof/>
            <w:sz w:val="22"/>
            <w:lang w:eastAsia="ru-RU"/>
          </w:rPr>
          <w:tab/>
        </w:r>
        <w:r w:rsidRPr="005C7F90">
          <w:rPr>
            <w:rStyle w:val="a9"/>
            <w:noProof/>
            <w:lang w:val="uk-UA"/>
          </w:rPr>
          <w:t>Перевірка коректності збереження файлу</w:t>
        </w:r>
        <w:r>
          <w:rPr>
            <w:noProof/>
            <w:webHidden/>
          </w:rPr>
          <w:tab/>
        </w:r>
        <w:r>
          <w:rPr>
            <w:noProof/>
            <w:webHidden/>
          </w:rPr>
          <w:fldChar w:fldCharType="begin"/>
        </w:r>
        <w:r>
          <w:rPr>
            <w:noProof/>
            <w:webHidden/>
          </w:rPr>
          <w:instrText xml:space="preserve"> PAGEREF _Toc470597541 \h </w:instrText>
        </w:r>
        <w:r>
          <w:rPr>
            <w:noProof/>
            <w:webHidden/>
          </w:rPr>
        </w:r>
        <w:r>
          <w:rPr>
            <w:noProof/>
            <w:webHidden/>
          </w:rPr>
          <w:fldChar w:fldCharType="separate"/>
        </w:r>
        <w:r>
          <w:rPr>
            <w:noProof/>
            <w:webHidden/>
          </w:rPr>
          <w:t>42</w:t>
        </w:r>
        <w:r>
          <w:rPr>
            <w:noProof/>
            <w:webHidden/>
          </w:rPr>
          <w:fldChar w:fldCharType="end"/>
        </w:r>
      </w:hyperlink>
    </w:p>
    <w:p w:rsidR="002B1263" w:rsidRDefault="002B1263">
      <w:pPr>
        <w:pStyle w:val="42"/>
        <w:tabs>
          <w:tab w:val="left" w:pos="2539"/>
          <w:tab w:val="right" w:leader="dot" w:pos="10195"/>
        </w:tabs>
        <w:rPr>
          <w:rFonts w:asciiTheme="minorHAnsi" w:eastAsiaTheme="minorEastAsia" w:hAnsiTheme="minorHAnsi"/>
          <w:noProof/>
          <w:sz w:val="22"/>
          <w:lang w:eastAsia="ru-RU"/>
        </w:rPr>
      </w:pPr>
      <w:hyperlink w:anchor="_Toc470597542" w:history="1">
        <w:r w:rsidRPr="005C7F90">
          <w:rPr>
            <w:rStyle w:val="a9"/>
            <w:noProof/>
            <w:lang w:val="uk-UA"/>
          </w:rPr>
          <w:t>5.3.2.2</w:t>
        </w:r>
        <w:r>
          <w:rPr>
            <w:rFonts w:asciiTheme="minorHAnsi" w:eastAsiaTheme="minorEastAsia" w:hAnsiTheme="minorHAnsi"/>
            <w:noProof/>
            <w:sz w:val="22"/>
            <w:lang w:eastAsia="ru-RU"/>
          </w:rPr>
          <w:tab/>
        </w:r>
        <w:r w:rsidRPr="005C7F90">
          <w:rPr>
            <w:rStyle w:val="a9"/>
            <w:noProof/>
            <w:lang w:val="uk-UA"/>
          </w:rPr>
          <w:t>Перевірка коректності відкриття файлу</w:t>
        </w:r>
        <w:r>
          <w:rPr>
            <w:noProof/>
            <w:webHidden/>
          </w:rPr>
          <w:tab/>
        </w:r>
        <w:r>
          <w:rPr>
            <w:noProof/>
            <w:webHidden/>
          </w:rPr>
          <w:fldChar w:fldCharType="begin"/>
        </w:r>
        <w:r>
          <w:rPr>
            <w:noProof/>
            <w:webHidden/>
          </w:rPr>
          <w:instrText xml:space="preserve"> PAGEREF _Toc470597542 \h </w:instrText>
        </w:r>
        <w:r>
          <w:rPr>
            <w:noProof/>
            <w:webHidden/>
          </w:rPr>
        </w:r>
        <w:r>
          <w:rPr>
            <w:noProof/>
            <w:webHidden/>
          </w:rPr>
          <w:fldChar w:fldCharType="separate"/>
        </w:r>
        <w:r>
          <w:rPr>
            <w:noProof/>
            <w:webHidden/>
          </w:rPr>
          <w:t>43</w:t>
        </w:r>
        <w:r>
          <w:rPr>
            <w:noProof/>
            <w:webHidden/>
          </w:rPr>
          <w:fldChar w:fldCharType="end"/>
        </w:r>
      </w:hyperlink>
    </w:p>
    <w:p w:rsidR="002B1263" w:rsidRDefault="002B1263">
      <w:pPr>
        <w:pStyle w:val="42"/>
        <w:tabs>
          <w:tab w:val="left" w:pos="2539"/>
          <w:tab w:val="right" w:leader="dot" w:pos="10195"/>
        </w:tabs>
        <w:rPr>
          <w:rFonts w:asciiTheme="minorHAnsi" w:eastAsiaTheme="minorEastAsia" w:hAnsiTheme="minorHAnsi"/>
          <w:noProof/>
          <w:sz w:val="22"/>
          <w:lang w:eastAsia="ru-RU"/>
        </w:rPr>
      </w:pPr>
      <w:hyperlink w:anchor="_Toc470597543" w:history="1">
        <w:r w:rsidRPr="005C7F90">
          <w:rPr>
            <w:rStyle w:val="a9"/>
            <w:noProof/>
            <w:lang w:val="uk-UA"/>
          </w:rPr>
          <w:t>5.3.2.3</w:t>
        </w:r>
        <w:r>
          <w:rPr>
            <w:rFonts w:asciiTheme="minorHAnsi" w:eastAsiaTheme="minorEastAsia" w:hAnsiTheme="minorHAnsi"/>
            <w:noProof/>
            <w:sz w:val="22"/>
            <w:lang w:eastAsia="ru-RU"/>
          </w:rPr>
          <w:tab/>
        </w:r>
        <w:r w:rsidRPr="005C7F90">
          <w:rPr>
            <w:rStyle w:val="a9"/>
            <w:noProof/>
            <w:lang w:val="uk-UA"/>
          </w:rPr>
          <w:t>Перевірка коректності роботи при створенні таблиці малих розмірів</w:t>
        </w:r>
        <w:r>
          <w:rPr>
            <w:noProof/>
            <w:webHidden/>
          </w:rPr>
          <w:tab/>
        </w:r>
        <w:r>
          <w:rPr>
            <w:noProof/>
            <w:webHidden/>
            <w:lang w:val="uk-UA"/>
          </w:rPr>
          <w:tab/>
        </w:r>
        <w:r>
          <w:rPr>
            <w:noProof/>
            <w:webHidden/>
          </w:rPr>
          <w:fldChar w:fldCharType="begin"/>
        </w:r>
        <w:r>
          <w:rPr>
            <w:noProof/>
            <w:webHidden/>
          </w:rPr>
          <w:instrText xml:space="preserve"> PAGEREF _Toc470597543 \h </w:instrText>
        </w:r>
        <w:r>
          <w:rPr>
            <w:noProof/>
            <w:webHidden/>
          </w:rPr>
        </w:r>
        <w:r>
          <w:rPr>
            <w:noProof/>
            <w:webHidden/>
          </w:rPr>
          <w:fldChar w:fldCharType="separate"/>
        </w:r>
        <w:r>
          <w:rPr>
            <w:noProof/>
            <w:webHidden/>
          </w:rPr>
          <w:t>43</w:t>
        </w:r>
        <w:r>
          <w:rPr>
            <w:noProof/>
            <w:webHidden/>
          </w:rPr>
          <w:fldChar w:fldCharType="end"/>
        </w:r>
      </w:hyperlink>
    </w:p>
    <w:p w:rsidR="002B1263" w:rsidRDefault="002B1263">
      <w:pPr>
        <w:pStyle w:val="42"/>
        <w:tabs>
          <w:tab w:val="left" w:pos="2539"/>
          <w:tab w:val="right" w:leader="dot" w:pos="10195"/>
        </w:tabs>
        <w:rPr>
          <w:rFonts w:asciiTheme="minorHAnsi" w:eastAsiaTheme="minorEastAsia" w:hAnsiTheme="minorHAnsi"/>
          <w:noProof/>
          <w:sz w:val="22"/>
          <w:lang w:eastAsia="ru-RU"/>
        </w:rPr>
      </w:pPr>
      <w:hyperlink w:anchor="_Toc470597544" w:history="1">
        <w:r w:rsidRPr="005C7F90">
          <w:rPr>
            <w:rStyle w:val="a9"/>
            <w:noProof/>
            <w:lang w:val="uk-UA"/>
          </w:rPr>
          <w:t>5.3.2.4</w:t>
        </w:r>
        <w:r>
          <w:rPr>
            <w:rFonts w:asciiTheme="minorHAnsi" w:eastAsiaTheme="minorEastAsia" w:hAnsiTheme="minorHAnsi"/>
            <w:noProof/>
            <w:sz w:val="22"/>
            <w:lang w:eastAsia="ru-RU"/>
          </w:rPr>
          <w:tab/>
        </w:r>
        <w:r w:rsidRPr="005C7F90">
          <w:rPr>
            <w:rStyle w:val="a9"/>
            <w:noProof/>
            <w:lang w:val="uk-UA"/>
          </w:rPr>
          <w:t>Перевірка коректності роботи при створенні таблиці великих розмірів</w:t>
        </w:r>
        <w:r>
          <w:rPr>
            <w:noProof/>
            <w:webHidden/>
          </w:rPr>
          <w:tab/>
        </w:r>
        <w:r>
          <w:rPr>
            <w:noProof/>
            <w:webHidden/>
            <w:lang w:val="uk-UA"/>
          </w:rPr>
          <w:tab/>
        </w:r>
        <w:bookmarkStart w:id="0" w:name="_GoBack"/>
        <w:bookmarkEnd w:id="0"/>
        <w:r>
          <w:rPr>
            <w:noProof/>
            <w:webHidden/>
          </w:rPr>
          <w:fldChar w:fldCharType="begin"/>
        </w:r>
        <w:r>
          <w:rPr>
            <w:noProof/>
            <w:webHidden/>
          </w:rPr>
          <w:instrText xml:space="preserve"> PAGEREF _Toc470597544 \h </w:instrText>
        </w:r>
        <w:r>
          <w:rPr>
            <w:noProof/>
            <w:webHidden/>
          </w:rPr>
        </w:r>
        <w:r>
          <w:rPr>
            <w:noProof/>
            <w:webHidden/>
          </w:rPr>
          <w:fldChar w:fldCharType="separate"/>
        </w:r>
        <w:r>
          <w:rPr>
            <w:noProof/>
            <w:webHidden/>
          </w:rPr>
          <w:t>44</w:t>
        </w:r>
        <w:r>
          <w:rPr>
            <w:noProof/>
            <w:webHidden/>
          </w:rPr>
          <w:fldChar w:fldCharType="end"/>
        </w:r>
      </w:hyperlink>
    </w:p>
    <w:p w:rsidR="002B1263" w:rsidRDefault="002B1263">
      <w:pPr>
        <w:pStyle w:val="42"/>
        <w:tabs>
          <w:tab w:val="left" w:pos="2539"/>
          <w:tab w:val="right" w:leader="dot" w:pos="10195"/>
        </w:tabs>
        <w:rPr>
          <w:rFonts w:asciiTheme="minorHAnsi" w:eastAsiaTheme="minorEastAsia" w:hAnsiTheme="minorHAnsi"/>
          <w:noProof/>
          <w:sz w:val="22"/>
          <w:lang w:eastAsia="ru-RU"/>
        </w:rPr>
      </w:pPr>
      <w:hyperlink w:anchor="_Toc470597545" w:history="1">
        <w:r w:rsidRPr="005C7F90">
          <w:rPr>
            <w:rStyle w:val="a9"/>
            <w:noProof/>
            <w:lang w:val="uk-UA"/>
          </w:rPr>
          <w:t>5.3.2.5</w:t>
        </w:r>
        <w:r>
          <w:rPr>
            <w:rFonts w:asciiTheme="minorHAnsi" w:eastAsiaTheme="minorEastAsia" w:hAnsiTheme="minorHAnsi"/>
            <w:noProof/>
            <w:sz w:val="22"/>
            <w:lang w:eastAsia="ru-RU"/>
          </w:rPr>
          <w:tab/>
        </w:r>
        <w:r w:rsidRPr="005C7F90">
          <w:rPr>
            <w:rStyle w:val="a9"/>
            <w:noProof/>
            <w:lang w:val="uk-UA"/>
          </w:rPr>
          <w:t>Перевірка поведінки програми при закритті файлу, що містить не збережені зміни</w:t>
        </w:r>
        <w:r>
          <w:rPr>
            <w:noProof/>
            <w:webHidden/>
          </w:rPr>
          <w:tab/>
        </w:r>
        <w:r>
          <w:rPr>
            <w:noProof/>
            <w:webHidden/>
          </w:rPr>
          <w:fldChar w:fldCharType="begin"/>
        </w:r>
        <w:r>
          <w:rPr>
            <w:noProof/>
            <w:webHidden/>
          </w:rPr>
          <w:instrText xml:space="preserve"> PAGEREF _Toc470597545 \h </w:instrText>
        </w:r>
        <w:r>
          <w:rPr>
            <w:noProof/>
            <w:webHidden/>
          </w:rPr>
        </w:r>
        <w:r>
          <w:rPr>
            <w:noProof/>
            <w:webHidden/>
          </w:rPr>
          <w:fldChar w:fldCharType="separate"/>
        </w:r>
        <w:r>
          <w:rPr>
            <w:noProof/>
            <w:webHidden/>
          </w:rPr>
          <w:t>45</w:t>
        </w:r>
        <w:r>
          <w:rPr>
            <w:noProof/>
            <w:webHidden/>
          </w:rPr>
          <w:fldChar w:fldCharType="end"/>
        </w:r>
      </w:hyperlink>
    </w:p>
    <w:p w:rsidR="002B1263" w:rsidRDefault="002B1263">
      <w:pPr>
        <w:pStyle w:val="32"/>
        <w:tabs>
          <w:tab w:val="left" w:pos="2049"/>
          <w:tab w:val="right" w:leader="dot" w:pos="10195"/>
        </w:tabs>
        <w:rPr>
          <w:rFonts w:asciiTheme="minorHAnsi" w:eastAsiaTheme="minorEastAsia" w:hAnsiTheme="minorHAnsi"/>
          <w:noProof/>
          <w:sz w:val="22"/>
          <w:lang w:eastAsia="ru-RU"/>
        </w:rPr>
      </w:pPr>
      <w:hyperlink w:anchor="_Toc470597546" w:history="1">
        <w:r w:rsidRPr="005C7F90">
          <w:rPr>
            <w:rStyle w:val="a9"/>
            <w:noProof/>
            <w:lang w:val="uk-UA"/>
          </w:rPr>
          <w:t>5.3.3</w:t>
        </w:r>
        <w:r>
          <w:rPr>
            <w:rFonts w:asciiTheme="minorHAnsi" w:eastAsiaTheme="minorEastAsia" w:hAnsiTheme="minorHAnsi"/>
            <w:noProof/>
            <w:sz w:val="22"/>
            <w:lang w:eastAsia="ru-RU"/>
          </w:rPr>
          <w:tab/>
        </w:r>
        <w:r w:rsidRPr="005C7F90">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Pr>
            <w:noProof/>
            <w:webHidden/>
          </w:rPr>
          <w:tab/>
        </w:r>
        <w:r>
          <w:rPr>
            <w:noProof/>
            <w:webHidden/>
          </w:rPr>
          <w:fldChar w:fldCharType="begin"/>
        </w:r>
        <w:r>
          <w:rPr>
            <w:noProof/>
            <w:webHidden/>
          </w:rPr>
          <w:instrText xml:space="preserve"> PAGEREF _Toc470597546 \h </w:instrText>
        </w:r>
        <w:r>
          <w:rPr>
            <w:noProof/>
            <w:webHidden/>
          </w:rPr>
        </w:r>
        <w:r>
          <w:rPr>
            <w:noProof/>
            <w:webHidden/>
          </w:rPr>
          <w:fldChar w:fldCharType="separate"/>
        </w:r>
        <w:r>
          <w:rPr>
            <w:noProof/>
            <w:webHidden/>
          </w:rPr>
          <w:t>45</w:t>
        </w:r>
        <w:r>
          <w:rPr>
            <w:noProof/>
            <w:webHidden/>
          </w:rPr>
          <w:fldChar w:fldCharType="end"/>
        </w:r>
      </w:hyperlink>
    </w:p>
    <w:p w:rsidR="002B1263" w:rsidRDefault="002B1263">
      <w:pPr>
        <w:pStyle w:val="13"/>
        <w:tabs>
          <w:tab w:val="left" w:pos="1100"/>
          <w:tab w:val="right" w:leader="dot" w:pos="10195"/>
        </w:tabs>
        <w:rPr>
          <w:rFonts w:asciiTheme="minorHAnsi" w:eastAsiaTheme="minorEastAsia" w:hAnsiTheme="minorHAnsi"/>
          <w:caps w:val="0"/>
          <w:noProof/>
          <w:sz w:val="22"/>
          <w:lang w:eastAsia="ru-RU"/>
        </w:rPr>
      </w:pPr>
      <w:hyperlink w:anchor="_Toc470597547" w:history="1">
        <w:r w:rsidRPr="005C7F90">
          <w:rPr>
            <w:rStyle w:val="a9"/>
            <w:noProof/>
            <w:lang w:val="uk-UA"/>
          </w:rPr>
          <w:t>6</w:t>
        </w:r>
        <w:r>
          <w:rPr>
            <w:rFonts w:asciiTheme="minorHAnsi" w:eastAsiaTheme="minorEastAsia" w:hAnsiTheme="minorHAnsi"/>
            <w:caps w:val="0"/>
            <w:noProof/>
            <w:sz w:val="22"/>
            <w:lang w:eastAsia="ru-RU"/>
          </w:rPr>
          <w:tab/>
        </w:r>
        <w:r w:rsidRPr="005C7F90">
          <w:rPr>
            <w:rStyle w:val="a9"/>
            <w:noProof/>
            <w:lang w:val="uk-UA"/>
          </w:rPr>
          <w:t>Інструкція користувача</w:t>
        </w:r>
        <w:r>
          <w:rPr>
            <w:noProof/>
            <w:webHidden/>
          </w:rPr>
          <w:tab/>
        </w:r>
        <w:r>
          <w:rPr>
            <w:noProof/>
            <w:webHidden/>
          </w:rPr>
          <w:fldChar w:fldCharType="begin"/>
        </w:r>
        <w:r>
          <w:rPr>
            <w:noProof/>
            <w:webHidden/>
          </w:rPr>
          <w:instrText xml:space="preserve"> PAGEREF _Toc470597547 \h </w:instrText>
        </w:r>
        <w:r>
          <w:rPr>
            <w:noProof/>
            <w:webHidden/>
          </w:rPr>
        </w:r>
        <w:r>
          <w:rPr>
            <w:noProof/>
            <w:webHidden/>
          </w:rPr>
          <w:fldChar w:fldCharType="separate"/>
        </w:r>
        <w:r>
          <w:rPr>
            <w:noProof/>
            <w:webHidden/>
          </w:rPr>
          <w:t>48</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48" w:history="1">
        <w:r w:rsidRPr="005C7F90">
          <w:rPr>
            <w:rStyle w:val="a9"/>
            <w:noProof/>
            <w:lang w:val="uk-UA"/>
          </w:rPr>
          <w:t>6.1</w:t>
        </w:r>
        <w:r>
          <w:rPr>
            <w:rFonts w:asciiTheme="minorHAnsi" w:eastAsiaTheme="minorEastAsia" w:hAnsiTheme="minorHAnsi"/>
            <w:noProof/>
            <w:sz w:val="22"/>
            <w:lang w:eastAsia="ru-RU"/>
          </w:rPr>
          <w:tab/>
        </w:r>
        <w:r w:rsidRPr="005C7F90">
          <w:rPr>
            <w:rStyle w:val="a9"/>
            <w:noProof/>
            <w:lang w:val="uk-UA"/>
          </w:rPr>
          <w:t>Робота з програмою</w:t>
        </w:r>
        <w:r>
          <w:rPr>
            <w:noProof/>
            <w:webHidden/>
          </w:rPr>
          <w:tab/>
        </w:r>
        <w:r>
          <w:rPr>
            <w:noProof/>
            <w:webHidden/>
          </w:rPr>
          <w:fldChar w:fldCharType="begin"/>
        </w:r>
        <w:r>
          <w:rPr>
            <w:noProof/>
            <w:webHidden/>
          </w:rPr>
          <w:instrText xml:space="preserve"> PAGEREF _Toc470597548 \h </w:instrText>
        </w:r>
        <w:r>
          <w:rPr>
            <w:noProof/>
            <w:webHidden/>
          </w:rPr>
        </w:r>
        <w:r>
          <w:rPr>
            <w:noProof/>
            <w:webHidden/>
          </w:rPr>
          <w:fldChar w:fldCharType="separate"/>
        </w:r>
        <w:r>
          <w:rPr>
            <w:noProof/>
            <w:webHidden/>
          </w:rPr>
          <w:t>48</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49" w:history="1">
        <w:r w:rsidRPr="005C7F90">
          <w:rPr>
            <w:rStyle w:val="a9"/>
            <w:noProof/>
            <w:lang w:val="uk-UA"/>
          </w:rPr>
          <w:t>6.2</w:t>
        </w:r>
        <w:r>
          <w:rPr>
            <w:rFonts w:asciiTheme="minorHAnsi" w:eastAsiaTheme="minorEastAsia" w:hAnsiTheme="minorHAnsi"/>
            <w:noProof/>
            <w:sz w:val="22"/>
            <w:lang w:eastAsia="ru-RU"/>
          </w:rPr>
          <w:tab/>
        </w:r>
        <w:r w:rsidRPr="005C7F90">
          <w:rPr>
            <w:rStyle w:val="a9"/>
            <w:noProof/>
            <w:lang w:val="uk-UA"/>
          </w:rPr>
          <w:t>Формат вхідних та вихідних даних</w:t>
        </w:r>
        <w:r>
          <w:rPr>
            <w:noProof/>
            <w:webHidden/>
          </w:rPr>
          <w:tab/>
        </w:r>
        <w:r>
          <w:rPr>
            <w:noProof/>
            <w:webHidden/>
          </w:rPr>
          <w:fldChar w:fldCharType="begin"/>
        </w:r>
        <w:r>
          <w:rPr>
            <w:noProof/>
            <w:webHidden/>
          </w:rPr>
          <w:instrText xml:space="preserve"> PAGEREF _Toc470597549 \h </w:instrText>
        </w:r>
        <w:r>
          <w:rPr>
            <w:noProof/>
            <w:webHidden/>
          </w:rPr>
        </w:r>
        <w:r>
          <w:rPr>
            <w:noProof/>
            <w:webHidden/>
          </w:rPr>
          <w:fldChar w:fldCharType="separate"/>
        </w:r>
        <w:r>
          <w:rPr>
            <w:noProof/>
            <w:webHidden/>
          </w:rPr>
          <w:t>53</w:t>
        </w:r>
        <w:r>
          <w:rPr>
            <w:noProof/>
            <w:webHidden/>
          </w:rPr>
          <w:fldChar w:fldCharType="end"/>
        </w:r>
      </w:hyperlink>
    </w:p>
    <w:p w:rsidR="002B1263" w:rsidRDefault="002B1263">
      <w:pPr>
        <w:pStyle w:val="22"/>
        <w:rPr>
          <w:rFonts w:asciiTheme="minorHAnsi" w:eastAsiaTheme="minorEastAsia" w:hAnsiTheme="minorHAnsi"/>
          <w:noProof/>
          <w:sz w:val="22"/>
          <w:lang w:eastAsia="ru-RU"/>
        </w:rPr>
      </w:pPr>
      <w:hyperlink w:anchor="_Toc470597550" w:history="1">
        <w:r w:rsidRPr="005C7F90">
          <w:rPr>
            <w:rStyle w:val="a9"/>
            <w:noProof/>
            <w:lang w:val="uk-UA"/>
          </w:rPr>
          <w:t>6.3</w:t>
        </w:r>
        <w:r>
          <w:rPr>
            <w:rFonts w:asciiTheme="minorHAnsi" w:eastAsiaTheme="minorEastAsia" w:hAnsiTheme="minorHAnsi"/>
            <w:noProof/>
            <w:sz w:val="22"/>
            <w:lang w:eastAsia="ru-RU"/>
          </w:rPr>
          <w:tab/>
        </w:r>
        <w:r w:rsidRPr="005C7F90">
          <w:rPr>
            <w:rStyle w:val="a9"/>
            <w:noProof/>
            <w:lang w:val="uk-UA"/>
          </w:rPr>
          <w:t>Системні вимоги</w:t>
        </w:r>
        <w:r>
          <w:rPr>
            <w:noProof/>
            <w:webHidden/>
          </w:rPr>
          <w:tab/>
        </w:r>
        <w:r>
          <w:rPr>
            <w:noProof/>
            <w:webHidden/>
          </w:rPr>
          <w:fldChar w:fldCharType="begin"/>
        </w:r>
        <w:r>
          <w:rPr>
            <w:noProof/>
            <w:webHidden/>
          </w:rPr>
          <w:instrText xml:space="preserve"> PAGEREF _Toc470597550 \h </w:instrText>
        </w:r>
        <w:r>
          <w:rPr>
            <w:noProof/>
            <w:webHidden/>
          </w:rPr>
        </w:r>
        <w:r>
          <w:rPr>
            <w:noProof/>
            <w:webHidden/>
          </w:rPr>
          <w:fldChar w:fldCharType="separate"/>
        </w:r>
        <w:r>
          <w:rPr>
            <w:noProof/>
            <w:webHidden/>
          </w:rPr>
          <w:t>53</w:t>
        </w:r>
        <w:r>
          <w:rPr>
            <w:noProof/>
            <w:webHidden/>
          </w:rPr>
          <w:fldChar w:fldCharType="end"/>
        </w:r>
      </w:hyperlink>
    </w:p>
    <w:p w:rsidR="002B1263" w:rsidRDefault="002B1263">
      <w:pPr>
        <w:pStyle w:val="13"/>
        <w:tabs>
          <w:tab w:val="right" w:leader="dot" w:pos="10195"/>
        </w:tabs>
        <w:rPr>
          <w:rFonts w:asciiTheme="minorHAnsi" w:eastAsiaTheme="minorEastAsia" w:hAnsiTheme="minorHAnsi"/>
          <w:caps w:val="0"/>
          <w:noProof/>
          <w:sz w:val="22"/>
          <w:lang w:eastAsia="ru-RU"/>
        </w:rPr>
      </w:pPr>
      <w:hyperlink w:anchor="_Toc470597551" w:history="1">
        <w:r w:rsidRPr="005C7F90">
          <w:rPr>
            <w:rStyle w:val="a9"/>
            <w:noProof/>
          </w:rPr>
          <w:t>Висновки</w:t>
        </w:r>
        <w:r>
          <w:rPr>
            <w:noProof/>
            <w:webHidden/>
          </w:rPr>
          <w:tab/>
        </w:r>
        <w:r>
          <w:rPr>
            <w:noProof/>
            <w:webHidden/>
          </w:rPr>
          <w:fldChar w:fldCharType="begin"/>
        </w:r>
        <w:r>
          <w:rPr>
            <w:noProof/>
            <w:webHidden/>
          </w:rPr>
          <w:instrText xml:space="preserve"> PAGEREF _Toc470597551 \h </w:instrText>
        </w:r>
        <w:r>
          <w:rPr>
            <w:noProof/>
            <w:webHidden/>
          </w:rPr>
        </w:r>
        <w:r>
          <w:rPr>
            <w:noProof/>
            <w:webHidden/>
          </w:rPr>
          <w:fldChar w:fldCharType="separate"/>
        </w:r>
        <w:r>
          <w:rPr>
            <w:noProof/>
            <w:webHidden/>
          </w:rPr>
          <w:t>54</w:t>
        </w:r>
        <w:r>
          <w:rPr>
            <w:noProof/>
            <w:webHidden/>
          </w:rPr>
          <w:fldChar w:fldCharType="end"/>
        </w:r>
      </w:hyperlink>
    </w:p>
    <w:p w:rsidR="002B1263" w:rsidRDefault="002B1263">
      <w:pPr>
        <w:pStyle w:val="13"/>
        <w:tabs>
          <w:tab w:val="right" w:leader="dot" w:pos="10195"/>
        </w:tabs>
        <w:rPr>
          <w:rFonts w:asciiTheme="minorHAnsi" w:eastAsiaTheme="minorEastAsia" w:hAnsiTheme="minorHAnsi"/>
          <w:caps w:val="0"/>
          <w:noProof/>
          <w:sz w:val="22"/>
          <w:lang w:eastAsia="ru-RU"/>
        </w:rPr>
      </w:pPr>
      <w:hyperlink w:anchor="_Toc470597552" w:history="1">
        <w:r w:rsidRPr="005C7F90">
          <w:rPr>
            <w:rStyle w:val="a9"/>
            <w:noProof/>
          </w:rPr>
          <w:t>Перелік посилань</w:t>
        </w:r>
        <w:r>
          <w:rPr>
            <w:noProof/>
            <w:webHidden/>
          </w:rPr>
          <w:tab/>
        </w:r>
        <w:r>
          <w:rPr>
            <w:noProof/>
            <w:webHidden/>
          </w:rPr>
          <w:fldChar w:fldCharType="begin"/>
        </w:r>
        <w:r>
          <w:rPr>
            <w:noProof/>
            <w:webHidden/>
          </w:rPr>
          <w:instrText xml:space="preserve"> PAGEREF _Toc470597552 \h </w:instrText>
        </w:r>
        <w:r>
          <w:rPr>
            <w:noProof/>
            <w:webHidden/>
          </w:rPr>
        </w:r>
        <w:r>
          <w:rPr>
            <w:noProof/>
            <w:webHidden/>
          </w:rPr>
          <w:fldChar w:fldCharType="separate"/>
        </w:r>
        <w:r>
          <w:rPr>
            <w:noProof/>
            <w:webHidden/>
          </w:rPr>
          <w:t>55</w:t>
        </w:r>
        <w:r>
          <w:rPr>
            <w:noProof/>
            <w:webHidden/>
          </w:rPr>
          <w:fldChar w:fldCharType="end"/>
        </w:r>
      </w:hyperlink>
    </w:p>
    <w:p w:rsidR="002B1263" w:rsidRDefault="002B1263">
      <w:pPr>
        <w:pStyle w:val="13"/>
        <w:tabs>
          <w:tab w:val="right" w:leader="dot" w:pos="10195"/>
        </w:tabs>
        <w:rPr>
          <w:rFonts w:asciiTheme="minorHAnsi" w:eastAsiaTheme="minorEastAsia" w:hAnsiTheme="minorHAnsi"/>
          <w:caps w:val="0"/>
          <w:noProof/>
          <w:sz w:val="22"/>
          <w:lang w:eastAsia="ru-RU"/>
        </w:rPr>
      </w:pPr>
      <w:hyperlink w:anchor="_Toc470597553" w:history="1">
        <w:r w:rsidRPr="005C7F90">
          <w:rPr>
            <w:rStyle w:val="a9"/>
            <w:noProof/>
            <w:lang w:val="uk-UA"/>
          </w:rPr>
          <w:t>Додаток А Тексти програмного коду</w:t>
        </w:r>
        <w:r>
          <w:rPr>
            <w:noProof/>
            <w:webHidden/>
          </w:rPr>
          <w:tab/>
        </w:r>
        <w:r>
          <w:rPr>
            <w:noProof/>
            <w:webHidden/>
          </w:rPr>
          <w:fldChar w:fldCharType="begin"/>
        </w:r>
        <w:r>
          <w:rPr>
            <w:noProof/>
            <w:webHidden/>
          </w:rPr>
          <w:instrText xml:space="preserve"> PAGEREF _Toc470597553 \h </w:instrText>
        </w:r>
        <w:r>
          <w:rPr>
            <w:noProof/>
            <w:webHidden/>
          </w:rPr>
        </w:r>
        <w:r>
          <w:rPr>
            <w:noProof/>
            <w:webHidden/>
          </w:rPr>
          <w:fldChar w:fldCharType="separate"/>
        </w:r>
        <w:r>
          <w:rPr>
            <w:noProof/>
            <w:webHidden/>
          </w:rPr>
          <w:t>57</w:t>
        </w:r>
        <w:r>
          <w:rPr>
            <w:noProof/>
            <w:webHidden/>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1" w:name="_Toc470597518"/>
      <w:r w:rsidRPr="00FC4F6D">
        <w:lastRenderedPageBreak/>
        <w:t>Вступ</w:t>
      </w:r>
      <w:bookmarkEnd w:id="1"/>
    </w:p>
    <w:p w:rsidR="00004421" w:rsidRPr="00FC4F6D" w:rsidRDefault="00004421" w:rsidP="00B63F64">
      <w:pPr>
        <w:rPr>
          <w:lang w:val="uk-UA"/>
        </w:rPr>
      </w:pPr>
      <w:r w:rsidRPr="00FC4F6D">
        <w:rPr>
          <w:lang w:val="uk-UA"/>
        </w:rPr>
        <w:t>Електронна таблиця являє собою інтерактивну комп'ютерну програму для організації, аналізу і зберігання даних в табличній формі. Електронні таблиці</w:t>
      </w:r>
      <w:r w:rsidR="00902077" w:rsidRPr="00FC4F6D">
        <w:rPr>
          <w:lang w:val="uk-UA"/>
        </w:rPr>
        <w:t xml:space="preserve"> </w:t>
      </w:r>
      <w:r w:rsidR="00902077" w:rsidRPr="00FC4F6D">
        <w:rPr>
          <w:lang w:val="uk-UA"/>
        </w:rPr>
        <w:br/>
        <w:t>(англ. Spreadsheet) [1][2][3]</w:t>
      </w:r>
      <w:r w:rsidR="000755EE">
        <w:rPr>
          <w:lang w:val="uk-UA"/>
        </w:rPr>
        <w:t xml:space="preserve"> розроблені як комп'ютеризація</w:t>
      </w:r>
      <w:r w:rsidRPr="00FC4F6D">
        <w:rPr>
          <w:lang w:val="uk-UA"/>
        </w:rPr>
        <w:t xml:space="preserve"> моделювання бухгалтерського обліку паперу робочих листів. Програма працює на даних, введених в комірки таблиці</w:t>
      </w:r>
      <w:r w:rsidR="006744C2" w:rsidRPr="00FC4F6D">
        <w:rPr>
          <w:lang w:val="uk-UA"/>
        </w:rPr>
        <w:t xml:space="preserve"> [4]</w:t>
      </w:r>
      <w:r w:rsidRPr="00FC4F6D">
        <w:rPr>
          <w:lang w:val="uk-UA"/>
        </w:rPr>
        <w:t>. Кожна клітинка може містити або числові або текстові дані або результати фор</w:t>
      </w:r>
      <w:r w:rsidR="000755EE">
        <w:rPr>
          <w:lang w:val="uk-UA"/>
        </w:rPr>
        <w:t>мул, які автоматично обчислюють і відображають</w:t>
      </w:r>
      <w:r w:rsidRPr="00FC4F6D">
        <w:rPr>
          <w:lang w:val="uk-UA"/>
        </w:rPr>
        <w:t xml:space="preserve"> значення, засноване на </w:t>
      </w:r>
      <w:r w:rsidR="00D231E4">
        <w:t>значеннях</w:t>
      </w:r>
      <w:r w:rsidRPr="00FC4F6D">
        <w:rPr>
          <w:lang w:val="uk-UA"/>
        </w:rPr>
        <w:t xml:space="preserve"> інших клітин. Електронна таблиця може також стосуватися одного такого елект</w:t>
      </w:r>
      <w:r w:rsidR="006744C2" w:rsidRPr="00FC4F6D">
        <w:rPr>
          <w:lang w:val="uk-UA"/>
        </w:rPr>
        <w:t>ронного документа. К</w:t>
      </w:r>
      <w:r w:rsidR="00D231E4">
        <w:rPr>
          <w:lang w:val="uk-UA"/>
        </w:rPr>
        <w:t>ористувач</w:t>
      </w:r>
      <w:r w:rsidRPr="00FC4F6D">
        <w:rPr>
          <w:lang w:val="uk-UA"/>
        </w:rPr>
        <w:t xml:space="preserve"> електронних т</w:t>
      </w:r>
      <w:r w:rsidR="000755EE">
        <w:rPr>
          <w:lang w:val="uk-UA"/>
        </w:rPr>
        <w:t>аблиць може змінити будь-яке</w:t>
      </w:r>
      <w:r w:rsidRPr="00FC4F6D">
        <w:rPr>
          <w:lang w:val="uk-UA"/>
        </w:rPr>
        <w:t xml:space="preserve"> збережене значення і спостерігати</w:t>
      </w:r>
      <w:r w:rsidR="000755EE">
        <w:rPr>
          <w:lang w:val="uk-UA"/>
        </w:rPr>
        <w:t xml:space="preserve"> ефекти на розрахункових значенях</w:t>
      </w:r>
      <w:r w:rsidR="006744C2" w:rsidRPr="00FC4F6D">
        <w:rPr>
          <w:lang w:val="uk-UA"/>
        </w:rPr>
        <w:t xml:space="preserve"> [5] [6] [7]</w:t>
      </w:r>
      <w:r w:rsidRPr="00FC4F6D">
        <w:rPr>
          <w:lang w:val="uk-UA"/>
        </w:rPr>
        <w:t>. Це робить таблицю корисною для "що-якщо" аналіз</w:t>
      </w:r>
      <w:r w:rsidR="00D231E4">
        <w:rPr>
          <w:lang w:val="uk-UA"/>
        </w:rPr>
        <w:t>у</w:t>
      </w:r>
      <w:r w:rsidRPr="00FC4F6D">
        <w:rPr>
          <w:lang w:val="uk-UA"/>
        </w:rPr>
        <w:t>, так як</w:t>
      </w:r>
      <w:r w:rsidR="00D231E4">
        <w:rPr>
          <w:lang w:val="uk-UA"/>
        </w:rPr>
        <w:t xml:space="preserve"> у</w:t>
      </w:r>
      <w:r w:rsidRPr="00FC4F6D">
        <w:rPr>
          <w:lang w:val="uk-UA"/>
        </w:rPr>
        <w:t xml:space="preserve"> багатьох випадках</w:t>
      </w:r>
      <w:r w:rsidR="00D231E4">
        <w:rPr>
          <w:lang w:val="uk-UA"/>
        </w:rPr>
        <w:t xml:space="preserve"> можна швидко перерахувати необхідні значення</w:t>
      </w:r>
      <w:r w:rsidRPr="00FC4F6D">
        <w:rPr>
          <w:lang w:val="uk-UA"/>
        </w:rPr>
        <w:t xml:space="preserve">. </w:t>
      </w:r>
    </w:p>
    <w:p w:rsidR="005E226C" w:rsidRPr="00FC4F6D" w:rsidRDefault="003730F3" w:rsidP="00B63F64">
      <w:pPr>
        <w:rPr>
          <w:lang w:val="uk-UA"/>
        </w:rPr>
      </w:pPr>
      <w:r w:rsidRPr="00FC4F6D">
        <w:rPr>
          <w:lang w:val="uk-UA"/>
        </w:rPr>
        <w:t xml:space="preserve">Дана курсова робота призначена для використання в області </w:t>
      </w:r>
      <w:r w:rsidR="003E40EA" w:rsidRPr="00FC4F6D">
        <w:rPr>
          <w:lang w:val="uk-UA"/>
        </w:rPr>
        <w:t>бухгалтерського</w:t>
      </w:r>
      <w:r w:rsidRPr="00FC4F6D">
        <w:rPr>
          <w:lang w:val="uk-UA"/>
        </w:rPr>
        <w:t xml:space="preserve"> обліку та </w:t>
      </w:r>
      <w:r w:rsidR="00772F64" w:rsidRPr="00FC4F6D">
        <w:rPr>
          <w:lang w:val="uk-UA"/>
        </w:rPr>
        <w:t xml:space="preserve">в усіх розділах аналізу інформації. Вона значно </w:t>
      </w:r>
      <w:r w:rsidR="00D231E4">
        <w:rPr>
          <w:lang w:val="uk-UA"/>
        </w:rPr>
        <w:t>полегшить</w:t>
      </w:r>
      <w:r w:rsidR="00772F64" w:rsidRPr="00FC4F6D">
        <w:rPr>
          <w:lang w:val="uk-UA"/>
        </w:rPr>
        <w:t xml:space="preserve"> процес створення власних таблиць, спростить користувачам процес громіздких обчислень та </w:t>
      </w:r>
      <w:r w:rsidR="000755EE">
        <w:rPr>
          <w:lang w:val="uk-UA"/>
        </w:rPr>
        <w:t>надасть</w:t>
      </w:r>
      <w:r w:rsidR="00772F64" w:rsidRPr="00FC4F6D">
        <w:rPr>
          <w:lang w:val="uk-UA"/>
        </w:rPr>
        <w:t xml:space="preserve"> можливість представлення інформації у зручному для подальшого обробки та аналізу вигляді.</w:t>
      </w:r>
    </w:p>
    <w:p w:rsidR="00772F64" w:rsidRPr="00FC4F6D" w:rsidRDefault="00772F64" w:rsidP="00B63F64">
      <w:pPr>
        <w:rPr>
          <w:lang w:val="uk-UA"/>
        </w:rPr>
      </w:pPr>
      <w:r w:rsidRPr="00FC4F6D">
        <w:rPr>
          <w:lang w:val="uk-UA"/>
        </w:rPr>
        <w:t xml:space="preserve">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w:t>
      </w:r>
      <w:r w:rsidR="000755EE">
        <w:rPr>
          <w:lang w:val="uk-UA"/>
        </w:rPr>
        <w:t xml:space="preserve"> цих комірок. Необхідно додати</w:t>
      </w:r>
      <w:r w:rsidRPr="00FC4F6D">
        <w:rPr>
          <w:lang w:val="uk-UA"/>
        </w:rPr>
        <w:t xml:space="preserve"> можливість збереження та зчитування таблиці з файла.</w:t>
      </w:r>
    </w:p>
    <w:p w:rsidR="000A0307" w:rsidRPr="00FC4F6D" w:rsidRDefault="000A0307" w:rsidP="00B63F64">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який розроблений нідерландським науковцем у галузі комп'ютерних наук – Едгерсом Дейкстрою, який </w:t>
      </w:r>
      <w:r w:rsidR="003E40EA" w:rsidRPr="00FC4F6D">
        <w:rPr>
          <w:lang w:val="uk-UA"/>
        </w:rPr>
        <w:t>переводить</w:t>
      </w:r>
      <w:r w:rsidRPr="00FC4F6D">
        <w:rPr>
          <w:lang w:val="uk-UA"/>
        </w:rPr>
        <w:t xml:space="preserve"> вираз заданий в інфіксній </w:t>
      </w:r>
      <w:r w:rsidR="00D231E4">
        <w:rPr>
          <w:lang w:val="uk-UA"/>
        </w:rPr>
        <w:t>формі</w:t>
      </w:r>
      <w:r w:rsidRPr="00FC4F6D">
        <w:rPr>
          <w:lang w:val="uk-UA"/>
        </w:rPr>
        <w:t xml:space="preserve"> в </w:t>
      </w:r>
      <w:r w:rsidR="00917BB8">
        <w:rPr>
          <w:lang w:val="uk-UA"/>
        </w:rPr>
        <w:t>зворотній польський запис</w:t>
      </w:r>
      <w:r w:rsidRPr="00FC4F6D">
        <w:rPr>
          <w:lang w:val="uk-UA"/>
        </w:rPr>
        <w:t>. В такому вигляді вираз можна обчислити за допомогою відомого алгоритма з використанням стеку.</w:t>
      </w:r>
    </w:p>
    <w:p w:rsidR="000A0307" w:rsidRPr="00FC4F6D" w:rsidRDefault="000A0307" w:rsidP="00B63F64">
      <w:pPr>
        <w:rPr>
          <w:lang w:val="uk-UA"/>
        </w:rPr>
      </w:pPr>
      <w:r w:rsidRPr="00FC4F6D">
        <w:rPr>
          <w:lang w:val="uk-UA"/>
        </w:rPr>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w:t>
      </w:r>
      <w:r w:rsidR="00D231E4">
        <w:rPr>
          <w:lang w:val="uk-UA"/>
        </w:rPr>
        <w:t xml:space="preserve"> був</w:t>
      </w:r>
      <w:r w:rsidRPr="00FC4F6D">
        <w:rPr>
          <w:lang w:val="uk-UA"/>
        </w:rPr>
        <w:t xml:space="preserve"> топологічно в</w:t>
      </w:r>
      <w:r w:rsidR="00D231E4">
        <w:rPr>
          <w:lang w:val="uk-UA"/>
        </w:rPr>
        <w:t>порядкований</w:t>
      </w:r>
      <w:r w:rsidRPr="00FC4F6D">
        <w:rPr>
          <w:lang w:val="uk-UA"/>
        </w:rPr>
        <w:t>.</w:t>
      </w:r>
    </w:p>
    <w:p w:rsidR="001E194A" w:rsidRPr="00FC4F6D" w:rsidRDefault="00683350" w:rsidP="005F5379">
      <w:pPr>
        <w:pStyle w:val="1"/>
        <w:rPr>
          <w:lang w:val="uk-UA"/>
        </w:rPr>
      </w:pPr>
      <w:bookmarkStart w:id="2" w:name="_Toc470597519"/>
      <w:r w:rsidRPr="00FC4F6D">
        <w:rPr>
          <w:lang w:val="uk-UA"/>
        </w:rPr>
        <w:lastRenderedPageBreak/>
        <w:t>Постановка задачі</w:t>
      </w:r>
      <w:bookmarkEnd w:id="2"/>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3E40EA" w:rsidRPr="00FC4F6D">
        <w:rPr>
          <w:lang w:val="uk-UA"/>
        </w:rPr>
        <w:t>електронні</w:t>
      </w:r>
      <w:r w:rsidR="0035697C" w:rsidRPr="00FC4F6D">
        <w:rPr>
          <w:lang w:val="uk-UA"/>
        </w:rPr>
        <w:t xml:space="preserve"> таблиці.</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8A74D3" w:rsidRDefault="00333C50" w:rsidP="00333C50">
      <w:pPr>
        <w:pStyle w:val="10"/>
        <w:numPr>
          <w:ilvl w:val="0"/>
          <w:numId w:val="8"/>
        </w:numPr>
        <w:ind w:left="1349" w:hanging="357"/>
      </w:pPr>
      <w:r>
        <w:t>с</w:t>
      </w:r>
      <w:r w:rsidR="0035697C" w:rsidRPr="008A74D3">
        <w:t>творення таблиці довільного розміру;</w:t>
      </w:r>
    </w:p>
    <w:p w:rsidR="0035697C" w:rsidRPr="008A74D3" w:rsidRDefault="00333C50" w:rsidP="00333C50">
      <w:pPr>
        <w:pStyle w:val="10"/>
        <w:numPr>
          <w:ilvl w:val="0"/>
          <w:numId w:val="8"/>
        </w:numPr>
        <w:ind w:left="1349" w:hanging="357"/>
      </w:pPr>
      <w:r>
        <w:t>в</w:t>
      </w:r>
      <w:r w:rsidR="0035697C" w:rsidRPr="008A74D3">
        <w:t>ведення та обчислення алгебраїчних виразів</w:t>
      </w:r>
      <w:r>
        <w:t>;</w:t>
      </w:r>
    </w:p>
    <w:p w:rsidR="0035697C" w:rsidRPr="008A74D3" w:rsidRDefault="00333C50" w:rsidP="00333C50">
      <w:pPr>
        <w:pStyle w:val="10"/>
        <w:numPr>
          <w:ilvl w:val="0"/>
          <w:numId w:val="8"/>
        </w:numPr>
        <w:ind w:left="1349" w:hanging="357"/>
      </w:pPr>
      <w:r>
        <w:t>о</w:t>
      </w:r>
      <w:r w:rsidR="0035697C" w:rsidRPr="008A74D3">
        <w:t>бчислення форму, які посилаються на інші елементи таблиці</w:t>
      </w:r>
      <w:r>
        <w:t>;</w:t>
      </w:r>
    </w:p>
    <w:p w:rsidR="0035697C" w:rsidRPr="008A74D3" w:rsidRDefault="00333C50" w:rsidP="00333C50">
      <w:pPr>
        <w:pStyle w:val="10"/>
        <w:numPr>
          <w:ilvl w:val="0"/>
          <w:numId w:val="8"/>
        </w:numPr>
        <w:ind w:left="1349" w:hanging="357"/>
      </w:pPr>
      <w:r>
        <w:t>о</w:t>
      </w:r>
      <w:r w:rsidR="0035697C" w:rsidRPr="008A74D3">
        <w:t>бчислення деяких елементарних функцій</w:t>
      </w:r>
      <w:r>
        <w:t>;</w:t>
      </w:r>
    </w:p>
    <w:p w:rsidR="00083BA3" w:rsidRPr="008A74D3" w:rsidRDefault="00333C50" w:rsidP="00333C50">
      <w:pPr>
        <w:pStyle w:val="10"/>
        <w:numPr>
          <w:ilvl w:val="0"/>
          <w:numId w:val="8"/>
        </w:numPr>
        <w:ind w:left="1349" w:hanging="357"/>
      </w:pPr>
      <w:r>
        <w:t>п</w:t>
      </w:r>
      <w:r w:rsidR="00083BA3" w:rsidRPr="008A74D3">
        <w:t>ереобчислення значень залежних комірок таблиці</w:t>
      </w:r>
      <w:r>
        <w:t>;</w:t>
      </w:r>
    </w:p>
    <w:p w:rsidR="00083BA3" w:rsidRPr="008A74D3" w:rsidRDefault="00333C50" w:rsidP="00333C50">
      <w:pPr>
        <w:pStyle w:val="10"/>
        <w:numPr>
          <w:ilvl w:val="0"/>
          <w:numId w:val="8"/>
        </w:numPr>
        <w:ind w:left="1349" w:hanging="357"/>
      </w:pPr>
      <w:r>
        <w:t>в</w:t>
      </w:r>
      <w:r w:rsidR="00083BA3" w:rsidRPr="008A74D3">
        <w:t>иявлення циклічних посилань у комірках та блокування можливості їх обчислення</w:t>
      </w:r>
      <w:r>
        <w:t>;</w:t>
      </w:r>
    </w:p>
    <w:p w:rsidR="0035697C" w:rsidRPr="008A74D3" w:rsidRDefault="00333C50" w:rsidP="00333C50">
      <w:pPr>
        <w:pStyle w:val="10"/>
        <w:numPr>
          <w:ilvl w:val="0"/>
          <w:numId w:val="8"/>
        </w:numPr>
        <w:ind w:left="1349" w:hanging="357"/>
      </w:pPr>
      <w:r>
        <w:t>з</w:t>
      </w:r>
      <w:r w:rsidR="0035697C" w:rsidRPr="008A74D3">
        <w:t>береження та відкриття таблиці з файлу (*.adc)</w:t>
      </w:r>
      <w:r>
        <w:t>.</w:t>
      </w:r>
    </w:p>
    <w:p w:rsidR="00083BA3" w:rsidRPr="00FC4F6D" w:rsidRDefault="0035697C" w:rsidP="009E5B29">
      <w:pPr>
        <w:rPr>
          <w:lang w:val="uk-UA"/>
        </w:rPr>
      </w:pPr>
      <w:r w:rsidRPr="00FC4F6D">
        <w:rPr>
          <w:lang w:val="uk-UA"/>
        </w:rPr>
        <w:t>Вхідні дані до програми повинні бути організовані у вигляді файлів, відповідної специф</w:t>
      </w:r>
      <w:r w:rsidR="00083BA3" w:rsidRPr="00FC4F6D">
        <w:rPr>
          <w:lang w:val="uk-UA"/>
        </w:rPr>
        <w:t>ікації та з розширенням (*.adc)</w:t>
      </w:r>
      <w:r w:rsidR="009E5B29" w:rsidRPr="00FC4F6D">
        <w:rPr>
          <w:lang w:val="uk-UA"/>
        </w:rPr>
        <w:t>.</w:t>
      </w:r>
    </w:p>
    <w:p w:rsidR="009E5B29" w:rsidRPr="00FC4F6D" w:rsidRDefault="00333C50" w:rsidP="009E5B29">
      <w:pPr>
        <w:rPr>
          <w:lang w:val="uk-UA"/>
        </w:rPr>
      </w:pPr>
      <w:r>
        <w:rPr>
          <w:lang w:val="uk-UA"/>
        </w:rPr>
        <w:t>Вихідні дані</w:t>
      </w:r>
      <w:r w:rsidR="00083BA3" w:rsidRPr="00FC4F6D">
        <w:rPr>
          <w:lang w:val="uk-UA"/>
        </w:rPr>
        <w:t xml:space="preserve"> для програми організовані у вигляді файлів, відповідної специфікації та з розширенням (*.adc).</w:t>
      </w:r>
      <w:r w:rsidR="009E5B29" w:rsidRPr="00FC4F6D">
        <w:rPr>
          <w:lang w:val="uk-UA"/>
        </w:rPr>
        <w:t xml:space="preserve"> </w:t>
      </w:r>
    </w:p>
    <w:p w:rsidR="00683350" w:rsidRPr="00FC4F6D" w:rsidRDefault="00683350" w:rsidP="00683350">
      <w:pPr>
        <w:pStyle w:val="1"/>
        <w:rPr>
          <w:lang w:val="uk-UA"/>
        </w:rPr>
      </w:pPr>
      <w:bookmarkStart w:id="3" w:name="_Toc470597520"/>
      <w:r w:rsidRPr="00FC4F6D">
        <w:rPr>
          <w:lang w:val="uk-UA"/>
        </w:rPr>
        <w:lastRenderedPageBreak/>
        <w:t>Теоретичні відомості</w:t>
      </w:r>
      <w:bookmarkEnd w:id="3"/>
    </w:p>
    <w:p w:rsidR="00004421" w:rsidRPr="00FC4F6D" w:rsidRDefault="00004421" w:rsidP="00004421">
      <w:pPr>
        <w:rPr>
          <w:lang w:val="uk-UA"/>
        </w:rPr>
      </w:pPr>
      <w:r w:rsidRPr="00FC4F6D">
        <w:rPr>
          <w:lang w:val="uk-UA"/>
        </w:rPr>
        <w:t>Для вирішення поставленої задачі необхідно розробити механізми обробки введених користувачем формул з можливістю посилатися на інші комірки табли</w:t>
      </w:r>
      <w:r w:rsidR="00A77E79">
        <w:rPr>
          <w:lang w:val="uk-UA"/>
        </w:rPr>
        <w:t>ці. Передбачити динамічну зміну</w:t>
      </w:r>
      <w:r w:rsidRPr="00FC4F6D">
        <w:rPr>
          <w:lang w:val="uk-UA"/>
        </w:rPr>
        <w:t xml:space="preserve"> вмісту комірок</w:t>
      </w:r>
      <w:r w:rsidR="00A77E79">
        <w:rPr>
          <w:lang w:val="uk-UA"/>
        </w:rPr>
        <w:t>,</w:t>
      </w:r>
      <w:r w:rsidRPr="00FC4F6D">
        <w:rPr>
          <w:lang w:val="uk-UA"/>
        </w:rPr>
        <w:t xml:space="preserve"> якщо користувач змінив дані</w:t>
      </w:r>
      <w:r w:rsidR="00A77E79">
        <w:rPr>
          <w:lang w:val="uk-UA"/>
        </w:rPr>
        <w:t>,</w:t>
      </w:r>
      <w:r w:rsidRPr="00FC4F6D">
        <w:rPr>
          <w:lang w:val="uk-UA"/>
        </w:rPr>
        <w:t xml:space="preserve"> від яких </w:t>
      </w:r>
      <w:r w:rsidR="003E40EA" w:rsidRPr="00FC4F6D">
        <w:rPr>
          <w:lang w:val="uk-UA"/>
        </w:rPr>
        <w:t>залежать</w:t>
      </w:r>
      <w:r w:rsidRPr="00FC4F6D">
        <w:rPr>
          <w:lang w:val="uk-UA"/>
        </w:rPr>
        <w:t xml:space="preserve"> вміст цих комірок.</w:t>
      </w:r>
    </w:p>
    <w:p w:rsidR="00004421" w:rsidRPr="00FC4F6D" w:rsidRDefault="00004421" w:rsidP="00004421">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Алгоритм сортувальної станції — метод аналізу математичних вираз</w:t>
      </w:r>
      <w:r w:rsidR="00A77E79">
        <w:rPr>
          <w:lang w:val="uk-UA"/>
        </w:rPr>
        <w:t>ів, які представлені в інфіксній</w:t>
      </w:r>
      <w:r w:rsidRPr="00FC4F6D">
        <w:rPr>
          <w:lang w:val="uk-UA"/>
        </w:rPr>
        <w:t xml:space="preserve"> нотації. Він може бути використаний для отримання математичного виразу у </w:t>
      </w:r>
      <w:r w:rsidR="00D231E4">
        <w:rPr>
          <w:lang w:val="uk-UA"/>
        </w:rPr>
        <w:t xml:space="preserve">формі </w:t>
      </w:r>
      <w:r w:rsidRPr="00FC4F6D">
        <w:rPr>
          <w:lang w:val="uk-UA"/>
        </w:rPr>
        <w:t>зворотн</w:t>
      </w:r>
      <w:r w:rsidR="00E97D02">
        <w:rPr>
          <w:lang w:val="uk-UA"/>
        </w:rPr>
        <w:t>ь</w:t>
      </w:r>
      <w:r w:rsidRPr="00FC4F6D">
        <w:rPr>
          <w:lang w:val="uk-UA"/>
        </w:rPr>
        <w:t>ої польської нотації або у вигляді абстрактного синтаксичного</w:t>
      </w:r>
      <w:r w:rsidR="00E97D02">
        <w:rPr>
          <w:lang w:val="uk-UA"/>
        </w:rPr>
        <w:t xml:space="preserve"> дерева. Алгоритм винайдений Ед</w:t>
      </w:r>
      <w:r w:rsidRPr="00FC4F6D">
        <w:rPr>
          <w:lang w:val="uk-UA"/>
        </w:rPr>
        <w:t>герсом Дейкстрою і названий ним «алгоритм сортувальної станції», оскільки нагадує дію залізничної сортувальної станції.</w:t>
      </w:r>
    </w:p>
    <w:p w:rsidR="00004421" w:rsidRPr="00FC4F6D" w:rsidRDefault="00004421" w:rsidP="00004421">
      <w:pPr>
        <w:rPr>
          <w:lang w:val="uk-UA"/>
        </w:rPr>
      </w:pPr>
      <w:r w:rsidRPr="00FC4F6D">
        <w:rPr>
          <w:lang w:val="uk-UA"/>
        </w:rPr>
        <w:t>Так само, як і обчислення значень в</w:t>
      </w:r>
      <w:r w:rsidR="00E97D02">
        <w:rPr>
          <w:lang w:val="uk-UA"/>
        </w:rPr>
        <w:t>иразів зворотнього</w:t>
      </w:r>
      <w:r w:rsidR="00917BB8">
        <w:rPr>
          <w:lang w:val="uk-UA"/>
        </w:rPr>
        <w:t xml:space="preserve"> польського запису</w:t>
      </w:r>
      <w:r w:rsidRPr="00FC4F6D">
        <w:rPr>
          <w:lang w:val="uk-UA"/>
        </w:rPr>
        <w:t>, алгоритм пра</w:t>
      </w:r>
      <w:r w:rsidR="0050005B" w:rsidRPr="00FC4F6D">
        <w:rPr>
          <w:lang w:val="uk-UA"/>
        </w:rPr>
        <w:t>цює за допомогою стека. Інфіксни</w:t>
      </w:r>
      <w:r w:rsidRPr="00FC4F6D">
        <w:rPr>
          <w:lang w:val="uk-UA"/>
        </w:rPr>
        <w:t>й запис математичних виразів най</w:t>
      </w:r>
      <w:r w:rsidR="00917BB8">
        <w:rPr>
          <w:lang w:val="uk-UA"/>
        </w:rPr>
        <w:t>частіше використовується людьми. Ї</w:t>
      </w:r>
      <w:r w:rsidRPr="00FC4F6D">
        <w:rPr>
          <w:lang w:val="uk-UA"/>
        </w:rPr>
        <w:t>ї приклади: 2 + 4 і 3 + 6 * (3</w:t>
      </w:r>
      <w:r w:rsidR="00E97D02">
        <w:rPr>
          <w:lang w:val="uk-UA"/>
        </w:rPr>
        <w:t>-2). Для перетворення в зворотні</w:t>
      </w:r>
      <w:r w:rsidRPr="00FC4F6D">
        <w:rPr>
          <w:lang w:val="uk-UA"/>
        </w:rPr>
        <w:t xml:space="preserve">й польський </w:t>
      </w:r>
      <w:r w:rsidR="00D231E4">
        <w:rPr>
          <w:lang w:val="uk-UA"/>
        </w:rPr>
        <w:t>запис</w:t>
      </w:r>
      <w:r w:rsidRPr="00FC4F6D">
        <w:rPr>
          <w:lang w:val="uk-UA"/>
        </w:rPr>
        <w:t xml:space="preserve"> використовується 2 рядки: </w:t>
      </w:r>
      <w:r w:rsidR="00E97D02">
        <w:rPr>
          <w:lang w:val="uk-UA"/>
        </w:rPr>
        <w:t xml:space="preserve">вхідний і вихідний, а також </w:t>
      </w:r>
      <w:r w:rsidRPr="00FC4F6D">
        <w:rPr>
          <w:lang w:val="uk-UA"/>
        </w:rPr>
        <w:t>стек для зберігання операторів, ще не доданих в вихідну чергу. При перетворенні алг</w:t>
      </w:r>
      <w:r w:rsidR="00E97D02">
        <w:rPr>
          <w:lang w:val="uk-UA"/>
        </w:rPr>
        <w:t>оритм зчитує 1 символ і виконує</w:t>
      </w:r>
      <w:r w:rsidRPr="00FC4F6D">
        <w:rPr>
          <w:lang w:val="uk-UA"/>
        </w:rPr>
        <w:t xml:space="preserve"> дії, що залежать від даного символу.</w:t>
      </w:r>
    </w:p>
    <w:p w:rsidR="00004421" w:rsidRPr="00FC4F6D" w:rsidRDefault="00004421" w:rsidP="00004421">
      <w:pPr>
        <w:rPr>
          <w:lang w:val="uk-UA"/>
        </w:rPr>
      </w:pPr>
      <w:r w:rsidRPr="00FC4F6D">
        <w:rPr>
          <w:lang w:val="uk-UA"/>
        </w:rPr>
        <w:t>Кожен токен-число, функція або оператор виводиться тільки один раз, а також кожен токен-функція, оператор або круг</w:t>
      </w:r>
      <w:r w:rsidR="00E97D02">
        <w:rPr>
          <w:lang w:val="uk-UA"/>
        </w:rPr>
        <w:t>ла дужка буде додано і видалено</w:t>
      </w:r>
      <w:r w:rsidRPr="00FC4F6D">
        <w:rPr>
          <w:lang w:val="uk-UA"/>
        </w:rPr>
        <w:t xml:space="preserve"> з</w:t>
      </w:r>
      <w:r w:rsidR="00E97D02">
        <w:rPr>
          <w:lang w:val="uk-UA"/>
        </w:rPr>
        <w:t>і</w:t>
      </w:r>
      <w:r w:rsidRPr="00FC4F6D">
        <w:rPr>
          <w:lang w:val="uk-UA"/>
        </w:rPr>
        <w:t xml:space="preserve"> стека по одному разу. Постійна кількість операцій на токен дає в результаті лінійну складність алгоритму сортувальної станції O (n)</w:t>
      </w:r>
      <w:r w:rsidR="00CE4713" w:rsidRPr="00FC4F6D">
        <w:rPr>
          <w:lang w:val="uk-UA"/>
        </w:rPr>
        <w:t xml:space="preserve"> [8]</w:t>
      </w:r>
      <w:r w:rsidRPr="00FC4F6D">
        <w:rPr>
          <w:lang w:val="uk-UA"/>
        </w:rPr>
        <w:t>.</w:t>
      </w:r>
    </w:p>
    <w:p w:rsidR="00004421" w:rsidRPr="00FC4F6D" w:rsidRDefault="00A40A1B" w:rsidP="00004421">
      <w:pPr>
        <w:rPr>
          <w:lang w:val="uk-UA"/>
        </w:rPr>
      </w:pPr>
      <w:r w:rsidRPr="00FC4F6D">
        <w:rPr>
          <w:lang w:val="uk-UA"/>
        </w:rPr>
        <w:t>На рисунку 2.1 зображено реалізацію алгоритму</w:t>
      </w:r>
      <w:r w:rsidR="00D231E4">
        <w:rPr>
          <w:lang w:val="uk-UA"/>
        </w:rPr>
        <w:t>, що використовує тригілковий</w:t>
      </w:r>
      <w:r w:rsidRPr="00FC4F6D">
        <w:rPr>
          <w:lang w:val="uk-UA"/>
        </w:rPr>
        <w:t xml:space="preserve">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w:t>
      </w:r>
      <w:r w:rsidR="003E40EA" w:rsidRPr="00FC4F6D">
        <w:rPr>
          <w:lang w:val="uk-UA"/>
        </w:rPr>
        <w:t>заштовхнується</w:t>
      </w:r>
      <w:r w:rsidRPr="00FC4F6D">
        <w:rPr>
          <w:lang w:val="uk-UA"/>
        </w:rPr>
        <w:t xml:space="preserve"> в стек операторів c), e), однак, якщо старшинство менше</w:t>
      </w:r>
      <w:r w:rsidR="00E97D02">
        <w:rPr>
          <w:lang w:val="uk-UA"/>
        </w:rPr>
        <w:t>,</w:t>
      </w:r>
      <w:r w:rsidRPr="00FC4F6D">
        <w:rPr>
          <w:lang w:val="uk-UA"/>
        </w:rPr>
        <w:t xml:space="preserve"> ніж у оператора на верхівці стека або вони мають однакове старшинство й оператор </w:t>
      </w:r>
      <w:r w:rsidR="003E40EA" w:rsidRPr="00FC4F6D">
        <w:rPr>
          <w:lang w:val="uk-UA"/>
        </w:rPr>
        <w:t>ліво асоціативний</w:t>
      </w:r>
      <w:r w:rsidR="00E97D02">
        <w:rPr>
          <w:lang w:val="uk-UA"/>
        </w:rPr>
        <w:t>, тоді той</w:t>
      </w:r>
      <w:r w:rsidRPr="00FC4F6D">
        <w:rPr>
          <w:lang w:val="uk-UA"/>
        </w:rPr>
        <w:t xml:space="preserve"> оператор виштовхується зі </w:t>
      </w:r>
      <w:r w:rsidRPr="00FC4F6D">
        <w:rPr>
          <w:lang w:val="uk-UA"/>
        </w:rPr>
        <w:lastRenderedPageBreak/>
        <w:t>стека й записується на вихід g). Нас</w:t>
      </w:r>
      <w:r w:rsidR="00E97D02">
        <w:rPr>
          <w:lang w:val="uk-UA"/>
        </w:rPr>
        <w:t>амкінець оператори, що залишилися</w:t>
      </w:r>
      <w:r w:rsidRPr="00FC4F6D">
        <w:rPr>
          <w:lang w:val="uk-UA"/>
        </w:rPr>
        <w:t xml:space="preserve"> у стеці, виштовхуються і додаються до виходу.</w:t>
      </w:r>
    </w:p>
    <w:p w:rsidR="00A40A1B" w:rsidRPr="00FC4F6D" w:rsidRDefault="00A40A1B" w:rsidP="00A40A1B">
      <w:pPr>
        <w:ind w:firstLine="0"/>
        <w:rPr>
          <w:lang w:val="uk-UA"/>
        </w:rPr>
      </w:pPr>
      <w:r w:rsidRPr="00FC4F6D">
        <w:rPr>
          <w:noProof/>
          <w:lang w:eastAsia="ru-RU"/>
        </w:rPr>
        <w:drawing>
          <wp:inline distT="0" distB="0" distL="0" distR="0" wp14:anchorId="50399B12" wp14:editId="4CFEE1D2">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FC4F6D" w:rsidRDefault="00A40A1B" w:rsidP="00A40A1B">
      <w:pPr>
        <w:ind w:firstLine="0"/>
        <w:jc w:val="center"/>
        <w:rPr>
          <w:lang w:val="uk-UA"/>
        </w:rPr>
      </w:pPr>
      <w:r w:rsidRPr="00FC4F6D">
        <w:rPr>
          <w:lang w:val="uk-UA"/>
        </w:rPr>
        <w:t xml:space="preserve">Рисунок 2.1 – </w:t>
      </w:r>
      <w:r w:rsidR="00BB163C" w:rsidRPr="00FC4F6D">
        <w:rPr>
          <w:lang w:val="uk-UA"/>
        </w:rPr>
        <w:t xml:space="preserve">Приклад роботи алгоритму </w:t>
      </w:r>
      <w:r w:rsidR="003E40EA" w:rsidRPr="00FC4F6D">
        <w:rPr>
          <w:lang w:val="uk-UA"/>
        </w:rPr>
        <w:t>сортувальної</w:t>
      </w:r>
      <w:r w:rsidR="00BB163C" w:rsidRPr="00FC4F6D">
        <w:rPr>
          <w:lang w:val="uk-UA"/>
        </w:rPr>
        <w:t xml:space="preserve"> станції</w:t>
      </w:r>
    </w:p>
    <w:p w:rsidR="00A40A1B" w:rsidRPr="00FC4F6D" w:rsidRDefault="00A40A1B">
      <w:pPr>
        <w:spacing w:after="200" w:line="276" w:lineRule="auto"/>
        <w:ind w:firstLine="0"/>
        <w:jc w:val="left"/>
        <w:rPr>
          <w:lang w:val="uk-UA"/>
        </w:rPr>
      </w:pPr>
      <w:r w:rsidRPr="00FC4F6D">
        <w:rPr>
          <w:lang w:val="uk-UA"/>
        </w:rPr>
        <w:br w:type="page"/>
      </w:r>
    </w:p>
    <w:p w:rsidR="00004421" w:rsidRPr="00FC4F6D" w:rsidRDefault="00004421" w:rsidP="00004421">
      <w:pPr>
        <w:rPr>
          <w:lang w:val="uk-UA"/>
        </w:rPr>
      </w:pPr>
      <w:r w:rsidRPr="00FC4F6D">
        <w:rPr>
          <w:lang w:val="uk-UA"/>
        </w:rPr>
        <w:lastRenderedPageBreak/>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w:t>
      </w:r>
      <w:r w:rsidR="005A4AE3">
        <w:rPr>
          <w:lang w:val="uk-UA"/>
        </w:rPr>
        <w:t xml:space="preserve">є </w:t>
      </w:r>
      <w:r w:rsidRPr="00FC4F6D">
        <w:rPr>
          <w:lang w:val="uk-UA"/>
        </w:rPr>
        <w:t xml:space="preserve">попередньо топологічно </w:t>
      </w:r>
      <w:r w:rsidR="005A4AE3">
        <w:rPr>
          <w:lang w:val="uk-UA"/>
        </w:rPr>
        <w:t>впорядкованим</w:t>
      </w:r>
      <w:r w:rsidRPr="00FC4F6D">
        <w:rPr>
          <w:lang w:val="uk-UA"/>
        </w:rPr>
        <w:t>.</w:t>
      </w:r>
    </w:p>
    <w:p w:rsidR="00A861F7" w:rsidRPr="00FC4F6D" w:rsidRDefault="00CE4713" w:rsidP="00185B33">
      <w:pPr>
        <w:rPr>
          <w:lang w:val="uk-UA"/>
        </w:rPr>
      </w:pPr>
      <w:r w:rsidRPr="00FC4F6D">
        <w:rPr>
          <w:lang w:val="uk-UA"/>
        </w:rPr>
        <w:t xml:space="preserve">Для реалізації </w:t>
      </w:r>
      <w:r w:rsidR="003E40EA" w:rsidRPr="00FC4F6D">
        <w:rPr>
          <w:lang w:val="uk-UA"/>
        </w:rPr>
        <w:t>алгоритму</w:t>
      </w:r>
      <w:r w:rsidRPr="00FC4F6D">
        <w:rPr>
          <w:lang w:val="uk-UA"/>
        </w:rPr>
        <w:t xml:space="preserve"> топологічного сортування необхідно представити </w:t>
      </w:r>
      <w:r w:rsidR="003E40EA" w:rsidRPr="00FC4F6D">
        <w:rPr>
          <w:lang w:val="uk-UA"/>
        </w:rPr>
        <w:t>таблицю</w:t>
      </w:r>
      <w:r w:rsidRPr="00FC4F6D">
        <w:rPr>
          <w:lang w:val="uk-UA"/>
        </w:rPr>
        <w:t xml:space="preserve">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w:t>
      </w:r>
      <w:r w:rsidR="00E97D02">
        <w:rPr>
          <w:lang w:val="uk-UA"/>
        </w:rPr>
        <w:t>,</w:t>
      </w:r>
      <w:r w:rsidRPr="00FC4F6D">
        <w:rPr>
          <w:lang w:val="uk-UA"/>
        </w:rPr>
        <w:t xml:space="preserve"> в яких вона використовується для обчислення формули.</w:t>
      </w:r>
      <w:r w:rsidR="00B14467" w:rsidRPr="00FC4F6D">
        <w:rPr>
          <w:lang w:val="uk-UA"/>
        </w:rPr>
        <w:t xml:space="preserve"> Приклад такого гр</w:t>
      </w:r>
      <w:r w:rsidR="00803D1A">
        <w:rPr>
          <w:lang w:val="uk-UA"/>
        </w:rPr>
        <w:t>афу наведено на р</w:t>
      </w:r>
      <w:r w:rsidR="00B14467" w:rsidRPr="00FC4F6D">
        <w:rPr>
          <w:lang w:val="uk-UA"/>
        </w:rPr>
        <w:t>исунку 2.2.</w:t>
      </w:r>
    </w:p>
    <w:p w:rsidR="00B14467" w:rsidRPr="00FC4F6D" w:rsidRDefault="00B14467" w:rsidP="00B14467">
      <w:pPr>
        <w:ind w:firstLine="0"/>
        <w:jc w:val="center"/>
        <w:rPr>
          <w:lang w:val="uk-UA"/>
        </w:rPr>
      </w:pPr>
      <w:r w:rsidRPr="00FC4F6D">
        <w:rPr>
          <w:noProof/>
          <w:lang w:eastAsia="ru-RU"/>
        </w:rPr>
        <w:drawing>
          <wp:inline distT="0" distB="0" distL="0" distR="0" wp14:anchorId="692A1EC9" wp14:editId="0FEBFBA2">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FC4F6D" w:rsidRDefault="00B14467" w:rsidP="00B14467">
      <w:pPr>
        <w:ind w:firstLine="0"/>
        <w:jc w:val="center"/>
        <w:rPr>
          <w:lang w:val="uk-UA"/>
        </w:rPr>
      </w:pPr>
      <w:r w:rsidRPr="00FC4F6D">
        <w:rPr>
          <w:lang w:val="uk-UA"/>
        </w:rPr>
        <w:t>Рисунок 2.2 – Приклад графу електронної таблиці з трьома комірками</w:t>
      </w:r>
    </w:p>
    <w:p w:rsidR="00B14467" w:rsidRPr="00FC4F6D" w:rsidRDefault="00B14467" w:rsidP="00B14467">
      <w:pPr>
        <w:ind w:firstLine="0"/>
        <w:jc w:val="center"/>
        <w:rPr>
          <w:lang w:val="uk-UA"/>
        </w:rPr>
      </w:pPr>
    </w:p>
    <w:p w:rsidR="00B14467" w:rsidRPr="00FC4F6D" w:rsidRDefault="00B14467" w:rsidP="00B14467">
      <w:pPr>
        <w:rPr>
          <w:lang w:val="uk-UA"/>
        </w:rPr>
      </w:pPr>
      <w:r w:rsidRPr="00FC4F6D">
        <w:rPr>
          <w:lang w:val="uk-UA"/>
        </w:rPr>
        <w:t xml:space="preserve">Коли такий граф </w:t>
      </w:r>
      <w:r w:rsidR="003E40EA" w:rsidRPr="00FC4F6D">
        <w:rPr>
          <w:lang w:val="uk-UA"/>
        </w:rPr>
        <w:t>створений</w:t>
      </w:r>
      <w:r w:rsidRPr="00FC4F6D">
        <w:rPr>
          <w:lang w:val="uk-UA"/>
        </w:rPr>
        <w:t xml:space="preserve"> можна його топологічно відсортувати. Топологічне сортування — впорядковування вершин безконтурного орієнтованого графа згідно з частковим порядком, визначеним ребрами цього графу на множині його вершин. </w:t>
      </w:r>
    </w:p>
    <w:p w:rsidR="00B14467" w:rsidRPr="00FC4F6D" w:rsidRDefault="00B14467" w:rsidP="00B14467">
      <w:pPr>
        <w:jc w:val="left"/>
        <w:rPr>
          <w:lang w:val="uk-UA"/>
        </w:rPr>
      </w:pPr>
      <w:r w:rsidRPr="00FC4F6D">
        <w:rPr>
          <w:lang w:val="uk-UA"/>
        </w:rPr>
        <w:t xml:space="preserve">Наприклад, для графу (рисунок 2.3) </w:t>
      </w:r>
    </w:p>
    <w:p w:rsidR="00B14467" w:rsidRPr="00FC4F6D"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FC4F6D">
        <w:rPr>
          <w:rFonts w:eastAsiaTheme="minorEastAsia"/>
          <w:lang w:val="uk-UA"/>
        </w:rPr>
        <w:t>,</w:t>
      </w:r>
    </w:p>
    <w:p w:rsidR="00B14467" w:rsidRPr="00FC4F6D" w:rsidRDefault="00B14467" w:rsidP="00E97D02">
      <w:pPr>
        <w:ind w:firstLine="0"/>
        <w:jc w:val="left"/>
        <w:rPr>
          <w:rFonts w:eastAsiaTheme="minorEastAsia"/>
          <w:lang w:val="uk-UA"/>
        </w:rPr>
      </w:pPr>
      <w:r w:rsidRPr="00FC4F6D">
        <w:rPr>
          <w:rFonts w:eastAsiaTheme="minorEastAsia"/>
          <w:lang w:val="uk-UA"/>
        </w:rPr>
        <w:t>існує декілька</w:t>
      </w:r>
      <w:r w:rsidR="0071353A" w:rsidRPr="00FC4F6D">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8A74D3" w:rsidRDefault="008A74D3" w:rsidP="008A74D3">
      <w:pPr>
        <w:ind w:left="1069" w:firstLine="0"/>
        <w:jc w:val="left"/>
        <w:rPr>
          <w:lang w:val="uk-UA"/>
        </w:rPr>
      </w:pPr>
      <w:r>
        <w:t xml:space="preserve">а) </w:t>
      </w:r>
      <w:r w:rsidR="0071353A" w:rsidRPr="008A74D3">
        <w:rPr>
          <w:lang w:val="uk-UA"/>
        </w:rPr>
        <w:t>7, 5, 11, 3, 8, 2, 9, 10</w:t>
      </w:r>
      <w:r w:rsidR="00E97D02">
        <w:rPr>
          <w:lang w:val="uk-UA"/>
        </w:rPr>
        <w:t>;</w:t>
      </w:r>
    </w:p>
    <w:p w:rsidR="0071353A" w:rsidRPr="008A74D3" w:rsidRDefault="008A74D3" w:rsidP="008A74D3">
      <w:pPr>
        <w:ind w:left="1069" w:firstLine="0"/>
        <w:jc w:val="left"/>
        <w:rPr>
          <w:lang w:val="uk-UA"/>
        </w:rPr>
      </w:pPr>
      <w:r>
        <w:rPr>
          <w:lang w:val="uk-UA"/>
        </w:rPr>
        <w:t xml:space="preserve">б) </w:t>
      </w:r>
      <w:r w:rsidR="0071353A" w:rsidRPr="008A74D3">
        <w:rPr>
          <w:lang w:val="uk-UA"/>
        </w:rPr>
        <w:t>3, 7, 5, 8, 11, 10, 9, 2</w:t>
      </w:r>
      <w:r w:rsidR="00E97D02">
        <w:rPr>
          <w:lang w:val="uk-UA"/>
        </w:rPr>
        <w:t>;</w:t>
      </w:r>
    </w:p>
    <w:p w:rsidR="0071353A" w:rsidRPr="008A74D3" w:rsidRDefault="008A74D3" w:rsidP="008A74D3">
      <w:pPr>
        <w:ind w:firstLine="1077"/>
        <w:jc w:val="left"/>
        <w:rPr>
          <w:lang w:val="uk-UA"/>
        </w:rPr>
      </w:pPr>
      <w:r w:rsidRPr="008A74D3">
        <w:rPr>
          <w:lang w:val="uk-UA"/>
        </w:rPr>
        <w:t xml:space="preserve">в) </w:t>
      </w:r>
      <w:r w:rsidR="0071353A" w:rsidRPr="008A74D3">
        <w:rPr>
          <w:lang w:val="uk-UA"/>
        </w:rPr>
        <w:t>7, 5, 11, 2, 3, 8, 9, 10</w:t>
      </w:r>
      <w:r w:rsidR="00E97D02">
        <w:rPr>
          <w:lang w:val="uk-UA"/>
        </w:rPr>
        <w:t>.</w:t>
      </w:r>
    </w:p>
    <w:p w:rsidR="00B14467" w:rsidRPr="00FC4F6D" w:rsidRDefault="00B14467" w:rsidP="00B14467">
      <w:pPr>
        <w:rPr>
          <w:lang w:val="uk-UA"/>
        </w:rPr>
      </w:pPr>
    </w:p>
    <w:p w:rsidR="00B0558B" w:rsidRPr="00FC4F6D" w:rsidRDefault="00B0558B" w:rsidP="00B0558B">
      <w:pPr>
        <w:ind w:firstLine="0"/>
        <w:jc w:val="center"/>
        <w:rPr>
          <w:lang w:val="uk-UA"/>
        </w:rPr>
      </w:pPr>
      <w:r w:rsidRPr="00FC4F6D">
        <w:rPr>
          <w:noProof/>
          <w:lang w:eastAsia="ru-RU"/>
        </w:rPr>
        <w:lastRenderedPageBreak/>
        <w:drawing>
          <wp:inline distT="0" distB="0" distL="0" distR="0" wp14:anchorId="6B213DEE" wp14:editId="7551C99F">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FC4F6D" w:rsidRDefault="00B0558B" w:rsidP="00B0558B">
      <w:pPr>
        <w:ind w:firstLine="0"/>
        <w:jc w:val="center"/>
        <w:rPr>
          <w:lang w:val="uk-UA"/>
        </w:rPr>
      </w:pPr>
      <w:r w:rsidRPr="00FC4F6D">
        <w:rPr>
          <w:lang w:val="uk-UA"/>
        </w:rPr>
        <w:t>Рисунок 2.3 – Приклад граф, який можливо топологічно впорядкувати.</w:t>
      </w:r>
    </w:p>
    <w:p w:rsidR="00B0558B" w:rsidRPr="00FC4F6D" w:rsidRDefault="00B0558B" w:rsidP="00B0558B">
      <w:pPr>
        <w:ind w:firstLine="0"/>
        <w:jc w:val="center"/>
        <w:rPr>
          <w:lang w:val="uk-UA"/>
        </w:rPr>
      </w:pPr>
    </w:p>
    <w:p w:rsidR="00B0558B" w:rsidRPr="00FC4F6D" w:rsidRDefault="00B0558B" w:rsidP="00B0558B">
      <w:pPr>
        <w:jc w:val="left"/>
        <w:rPr>
          <w:lang w:val="uk-UA"/>
        </w:rPr>
      </w:pPr>
      <w:r w:rsidRPr="00FC4F6D">
        <w:rPr>
          <w:lang w:val="uk-UA"/>
        </w:rPr>
        <w:t xml:space="preserve">Час виконання для звичайного алгоритму топологічного сортування лінійний до </w:t>
      </w:r>
      <w:r w:rsidR="003B0607">
        <w:rPr>
          <w:lang w:val="uk-UA"/>
        </w:rPr>
        <w:t>суми кількості вершин і</w:t>
      </w:r>
      <w:r w:rsidRPr="00FC4F6D">
        <w:rPr>
          <w:lang w:val="uk-UA"/>
        </w:rPr>
        <w:t xml:space="preserve"> кількість ребер O(|V|+|E|) [9].</w:t>
      </w:r>
    </w:p>
    <w:p w:rsidR="00B80781" w:rsidRPr="00FC4F6D" w:rsidRDefault="00683350" w:rsidP="00683350">
      <w:pPr>
        <w:pStyle w:val="1"/>
        <w:rPr>
          <w:lang w:val="uk-UA"/>
        </w:rPr>
      </w:pPr>
      <w:bookmarkStart w:id="4" w:name="_Toc470597521"/>
      <w:r w:rsidRPr="00FC4F6D">
        <w:rPr>
          <w:lang w:val="uk-UA"/>
        </w:rPr>
        <w:lastRenderedPageBreak/>
        <w:t>Опис алгоритмів</w:t>
      </w:r>
      <w:bookmarkEnd w:id="4"/>
    </w:p>
    <w:p w:rsidR="00F32C82" w:rsidRPr="00AD06BF" w:rsidRDefault="00F32C82" w:rsidP="00AD06BF">
      <w:pPr>
        <w:pStyle w:val="2"/>
        <w:rPr>
          <w:lang w:val="uk-UA"/>
        </w:rPr>
      </w:pPr>
      <w:bookmarkStart w:id="5" w:name="_Toc470597522"/>
      <w:r w:rsidRPr="00AD06BF">
        <w:rPr>
          <w:lang w:val="uk-UA"/>
        </w:rPr>
        <w:t>Алгоритм синтаксичного аналізу математичних виразів</w:t>
      </w:r>
      <w:bookmarkEnd w:id="5"/>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р</w:t>
      </w:r>
      <w:r w:rsidR="000521D6">
        <w:rPr>
          <w:lang w:val="uk-UA"/>
        </w:rPr>
        <w:t>евести вхідну строку з інфіксної</w:t>
      </w:r>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ПОКИ не закінчилася вхідна строка:</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w:t>
      </w:r>
      <w:r w:rsidR="000521D6">
        <w:rPr>
          <w:lang w:val="uk-UA"/>
        </w:rPr>
        <w:t>ТА</w:t>
      </w:r>
      <w:r w:rsidRPr="00FC4F6D">
        <w:rPr>
          <w:lang w:val="uk-UA"/>
        </w:rPr>
        <w:t xml:space="preserve">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ЯКЩО існує задана в формулі функція ТА верхній елемент стеку належить області допустимих значень даної функції, ТО виконати дану функці</w:t>
      </w:r>
      <w:r w:rsidR="000521D6">
        <w:rPr>
          <w:lang w:val="uk-UA"/>
        </w:rPr>
        <w:t>ю</w:t>
      </w:r>
      <w:r w:rsidRPr="00FC4F6D">
        <w:rPr>
          <w:lang w:val="uk-UA"/>
        </w:rPr>
        <w:t xml:space="preserve">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6" w:name="_Toc470597523"/>
      <w:r w:rsidRPr="00FC4F6D">
        <w:rPr>
          <w:lang w:val="uk-UA"/>
        </w:rPr>
        <w:lastRenderedPageBreak/>
        <w:t>Алгоритм сортувальної станції</w:t>
      </w:r>
      <w:bookmarkEnd w:id="6"/>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w:t>
      </w:r>
      <w:r w:rsidR="00AA008B">
        <w:t>й</w:t>
      </w:r>
      <w:r w:rsidRPr="00FC4F6D">
        <w:rPr>
          <w:lang w:val="uk-UA"/>
        </w:rPr>
        <w:t xml:space="preserve">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 xml:space="preserve">ЯКЩО поточний символ </w:t>
      </w:r>
      <w:r w:rsidR="00AA008B">
        <w:rPr>
          <w:lang w:val="uk-UA"/>
        </w:rPr>
        <w:t>є</w:t>
      </w:r>
      <w:r w:rsidR="00673EAA" w:rsidRPr="00FC4F6D">
        <w:rPr>
          <w:lang w:val="uk-UA"/>
        </w:rPr>
        <w:t xml:space="preserve"> </w:t>
      </w:r>
      <w:r w:rsidR="00AA008B">
        <w:rPr>
          <w:lang w:val="uk-UA"/>
        </w:rPr>
        <w:t>точкою</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строка пуста АБО верхній елемент стеку є відкриваючою дужкою, ТО </w:t>
      </w:r>
      <w:r w:rsidRPr="00FC4F6D">
        <w:rPr>
          <w:lang w:val="uk-UA"/>
        </w:rPr>
        <w:lastRenderedPageBreak/>
        <w:t>помістити знак мінус як унарний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Default="002E49EE" w:rsidP="002B15A4">
      <w:pPr>
        <w:pStyle w:val="a3"/>
        <w:numPr>
          <w:ilvl w:val="2"/>
          <w:numId w:val="13"/>
        </w:numPr>
        <w:rPr>
          <w:lang w:val="uk-UA"/>
        </w:rPr>
      </w:pPr>
      <w:r w:rsidRPr="00FC4F6D">
        <w:rPr>
          <w:lang w:val="uk-UA"/>
        </w:rPr>
        <w:t>Перейти до пункту 2.</w:t>
      </w:r>
    </w:p>
    <w:p w:rsidR="00557966" w:rsidRPr="00FC4F6D" w:rsidRDefault="00557966" w:rsidP="00557966">
      <w:pPr>
        <w:pStyle w:val="a3"/>
        <w:ind w:left="2293" w:firstLine="0"/>
        <w:rPr>
          <w:lang w:val="uk-UA"/>
        </w:rPr>
      </w:pPr>
    </w:p>
    <w:p w:rsidR="002E49EE" w:rsidRPr="00FC4F6D" w:rsidRDefault="002E49EE" w:rsidP="002B15A4">
      <w:pPr>
        <w:pStyle w:val="a3"/>
        <w:numPr>
          <w:ilvl w:val="1"/>
          <w:numId w:val="13"/>
        </w:numPr>
        <w:rPr>
          <w:lang w:val="uk-UA"/>
        </w:rPr>
      </w:pPr>
      <w:r w:rsidRPr="00FC4F6D">
        <w:rPr>
          <w:lang w:val="uk-UA"/>
        </w:rPr>
        <w:lastRenderedPageBreak/>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7" w:name="_Toc470597524"/>
      <w:r w:rsidRPr="00FC4F6D">
        <w:rPr>
          <w:lang w:val="uk-UA"/>
        </w:rPr>
        <w:t xml:space="preserve">Алгоритм </w:t>
      </w:r>
      <w:r w:rsidR="006C3CBD" w:rsidRPr="00FC4F6D">
        <w:rPr>
          <w:lang w:val="uk-UA"/>
        </w:rPr>
        <w:t>зміни графа таблиці</w:t>
      </w:r>
      <w:bookmarkEnd w:id="7"/>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ЯКЩО у</w:t>
      </w:r>
      <w:r w:rsidR="006246FC">
        <w:rPr>
          <w:lang w:val="uk-UA"/>
        </w:rPr>
        <w:t xml:space="preserve"> змінену</w:t>
      </w:r>
      <w:r w:rsidRPr="00FC4F6D">
        <w:rPr>
          <w:lang w:val="uk-UA"/>
        </w:rPr>
        <w:t xml:space="preserve">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6246FC" w:rsidRDefault="006246FC">
      <w:pPr>
        <w:spacing w:after="200" w:line="276" w:lineRule="auto"/>
        <w:ind w:firstLine="0"/>
        <w:jc w:val="left"/>
        <w:rPr>
          <w:rFonts w:eastAsiaTheme="majorEastAsia" w:cstheme="majorBidi"/>
          <w:bCs/>
          <w:szCs w:val="26"/>
          <w:lang w:val="uk-UA"/>
        </w:rPr>
      </w:pPr>
      <w:r>
        <w:rPr>
          <w:lang w:val="uk-UA"/>
        </w:rPr>
        <w:br w:type="page"/>
      </w:r>
    </w:p>
    <w:p w:rsidR="003F6F70" w:rsidRPr="00FC4F6D" w:rsidRDefault="003F6F70" w:rsidP="003F6F70">
      <w:pPr>
        <w:pStyle w:val="2"/>
        <w:rPr>
          <w:lang w:val="uk-UA"/>
        </w:rPr>
      </w:pPr>
      <w:bookmarkStart w:id="8" w:name="_Toc470597525"/>
      <w:r w:rsidRPr="00FC4F6D">
        <w:rPr>
          <w:lang w:val="uk-UA"/>
        </w:rPr>
        <w:lastRenderedPageBreak/>
        <w:t>Алгоритм топологічного сортування</w:t>
      </w:r>
      <w:bookmarkEnd w:id="8"/>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r w:rsidRPr="00FC4F6D">
        <w:rPr>
          <w:lang w:val="uk-UA"/>
        </w:rPr>
        <w:t>Стоворити масив відвіданих вершин.</w:t>
      </w:r>
    </w:p>
    <w:p w:rsidR="003F6F70" w:rsidRPr="00FC4F6D" w:rsidRDefault="00A01771" w:rsidP="002B15A4">
      <w:pPr>
        <w:pStyle w:val="a3"/>
        <w:numPr>
          <w:ilvl w:val="0"/>
          <w:numId w:val="15"/>
        </w:numPr>
        <w:rPr>
          <w:lang w:val="uk-UA"/>
        </w:rPr>
      </w:pPr>
      <w:r w:rsidRPr="00FC4F6D">
        <w:rPr>
          <w:lang w:val="uk-UA"/>
        </w:rPr>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9" w:name="_Toc470597526"/>
      <w:r w:rsidRPr="00FC4F6D">
        <w:rPr>
          <w:lang w:val="uk-UA"/>
        </w:rPr>
        <w:t xml:space="preserve">Рекурсивний алгоритм обходу графу у </w:t>
      </w:r>
      <w:r w:rsidR="00A01771" w:rsidRPr="00FC4F6D">
        <w:rPr>
          <w:lang w:val="uk-UA"/>
        </w:rPr>
        <w:t>глибину</w:t>
      </w:r>
      <w:bookmarkEnd w:id="9"/>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6246FC">
        <w:rPr>
          <w:lang w:val="uk-UA"/>
        </w:rPr>
        <w:br/>
      </w:r>
      <w:r w:rsidRPr="00FC4F6D">
        <w:rPr>
          <w:lang w:val="uk-UA"/>
        </w:rPr>
        <w:t>(</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w:t>
      </w:r>
      <w:r w:rsidR="006246FC">
        <w:rPr>
          <w:lang w:val="uk-UA"/>
        </w:rPr>
        <w:t>вершину, що входить до складу циклу</w:t>
      </w:r>
      <w:r w:rsidRPr="00FC4F6D">
        <w:rPr>
          <w:lang w:val="uk-UA"/>
        </w:rPr>
        <w:t>.</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Помістити поточну вершину у чергу, що є топологічно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10" w:name="_Toc470597527"/>
      <w:r w:rsidRPr="00FC4F6D">
        <w:rPr>
          <w:lang w:val="uk-UA"/>
        </w:rPr>
        <w:lastRenderedPageBreak/>
        <w:t>Опис програмного забезпечення</w:t>
      </w:r>
      <w:bookmarkEnd w:id="10"/>
    </w:p>
    <w:p w:rsidR="00683350" w:rsidRPr="00FC4F6D" w:rsidRDefault="00683350" w:rsidP="00683350">
      <w:pPr>
        <w:pStyle w:val="2"/>
        <w:rPr>
          <w:lang w:val="uk-UA"/>
        </w:rPr>
      </w:pPr>
      <w:bookmarkStart w:id="11" w:name="_Toc470597528"/>
      <w:r w:rsidRPr="00FC4F6D">
        <w:rPr>
          <w:lang w:val="uk-UA"/>
        </w:rPr>
        <w:t>Функціональна структура програмного забезпечення</w:t>
      </w:r>
      <w:bookmarkEnd w:id="11"/>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D634B" w:rsidP="0047684B">
      <w:pPr>
        <w:ind w:firstLine="0"/>
        <w:jc w:val="center"/>
        <w:rPr>
          <w:lang w:val="uk-UA"/>
        </w:rPr>
      </w:pPr>
      <w:r w:rsidRPr="004D634B">
        <w:rPr>
          <w:lang w:val="uk-UA"/>
        </w:rPr>
        <w:t xml:space="preserve"> </w:t>
      </w:r>
      <w:r w:rsidR="00F104D6">
        <w:rPr>
          <w:noProof/>
          <w:lang w:eastAsia="ru-RU"/>
        </w:rPr>
        <w:drawing>
          <wp:inline distT="0" distB="0" distL="0" distR="0" wp14:anchorId="5DB0C3D5" wp14:editId="6155B1F2">
            <wp:extent cx="3870325" cy="333883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870325" cy="3338830"/>
                    </a:xfrm>
                    <a:prstGeom prst="rect">
                      <a:avLst/>
                    </a:prstGeom>
                    <a:noFill/>
                    <a:ln w="9525">
                      <a:noFill/>
                      <a:miter lim="800000"/>
                      <a:headEnd/>
                      <a:tailEnd/>
                    </a:ln>
                  </pic:spPr>
                </pic:pic>
              </a:graphicData>
            </a:graphic>
          </wp:inline>
        </w:drawing>
      </w:r>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F104D6" w:rsidP="00FC37CC">
      <w:pPr>
        <w:ind w:firstLine="0"/>
        <w:jc w:val="center"/>
        <w:rPr>
          <w:lang w:val="uk-UA"/>
        </w:rPr>
      </w:pPr>
      <w:r>
        <w:rPr>
          <w:noProof/>
          <w:lang w:eastAsia="ru-RU"/>
        </w:rPr>
        <w:lastRenderedPageBreak/>
        <w:drawing>
          <wp:inline distT="0" distB="0" distL="0" distR="0" wp14:anchorId="2F987C83" wp14:editId="07ED8123">
            <wp:extent cx="6358255" cy="7920990"/>
            <wp:effectExtent l="19050" t="0" r="444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6358255" cy="7920990"/>
                    </a:xfrm>
                    <a:prstGeom prst="rect">
                      <a:avLst/>
                    </a:prstGeom>
                    <a:noFill/>
                    <a:ln w="9525">
                      <a:noFill/>
                      <a:miter lim="800000"/>
                      <a:headEnd/>
                      <a:tailEnd/>
                    </a:ln>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tab/>
        <w:t xml:space="preserve">На рисунку 4.3 зображено загальну структуру форми збереження таблиці у файл – Save. </w:t>
      </w:r>
    </w:p>
    <w:p w:rsidR="0047684B" w:rsidRPr="00FC4F6D" w:rsidRDefault="00F104D6" w:rsidP="00FC37CC">
      <w:pPr>
        <w:ind w:firstLine="0"/>
        <w:jc w:val="center"/>
        <w:rPr>
          <w:lang w:val="uk-UA"/>
        </w:rPr>
      </w:pPr>
      <w:r>
        <w:rPr>
          <w:noProof/>
          <w:lang w:eastAsia="ru-RU"/>
        </w:rPr>
        <w:lastRenderedPageBreak/>
        <w:drawing>
          <wp:inline distT="0" distB="0" distL="0" distR="0" wp14:anchorId="3D7FE37F" wp14:editId="6E47596C">
            <wp:extent cx="3731895" cy="260477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731895" cy="260477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4.3 – Загальна структура класу Save</w:t>
      </w:r>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таблиці – New.</w:t>
      </w:r>
    </w:p>
    <w:p w:rsidR="00FC37CC" w:rsidRPr="00FC4F6D" w:rsidRDefault="00F104D6" w:rsidP="00FC37CC">
      <w:pPr>
        <w:ind w:firstLine="0"/>
        <w:jc w:val="center"/>
        <w:rPr>
          <w:lang w:val="uk-UA"/>
        </w:rPr>
      </w:pPr>
      <w:r>
        <w:rPr>
          <w:noProof/>
          <w:lang w:eastAsia="ru-RU"/>
        </w:rPr>
        <w:drawing>
          <wp:inline distT="0" distB="0" distL="0" distR="0" wp14:anchorId="423E7FB7" wp14:editId="72B67681">
            <wp:extent cx="3731895" cy="2976880"/>
            <wp:effectExtent l="19050" t="0" r="1905" b="0"/>
            <wp:docPr id="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731895" cy="297688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4.4 – Загальна структура класу New</w:t>
      </w:r>
    </w:p>
    <w:p w:rsidR="00FC37CC" w:rsidRPr="00FC4F6D" w:rsidRDefault="00FC37CC" w:rsidP="00FC37CC">
      <w:pPr>
        <w:ind w:firstLine="708"/>
        <w:jc w:val="left"/>
        <w:rPr>
          <w:lang w:val="uk-UA"/>
        </w:rPr>
      </w:pPr>
      <w:r w:rsidRPr="00FC4F6D">
        <w:rPr>
          <w:lang w:val="uk-UA"/>
        </w:rPr>
        <w:t>На рисунку 4.5 зображено загаль</w:t>
      </w:r>
      <w:r w:rsidR="00284575">
        <w:rPr>
          <w:lang w:val="uk-UA"/>
        </w:rPr>
        <w:t>ну структуру форми спраки – He</w:t>
      </w:r>
      <w:r w:rsidR="00284575">
        <w:rPr>
          <w:lang w:val="en-US"/>
        </w:rPr>
        <w:t>l</w:t>
      </w:r>
      <w:r w:rsidR="00284575">
        <w:rPr>
          <w:lang w:val="uk-UA"/>
        </w:rPr>
        <w:t>p</w:t>
      </w:r>
      <w:r w:rsidRPr="00FC4F6D">
        <w:rPr>
          <w:lang w:val="uk-UA"/>
        </w:rPr>
        <w:t>.</w:t>
      </w:r>
    </w:p>
    <w:p w:rsidR="00FC37CC" w:rsidRPr="00FC4F6D" w:rsidRDefault="00F104D6" w:rsidP="00FC37CC">
      <w:pPr>
        <w:ind w:firstLine="0"/>
        <w:jc w:val="center"/>
        <w:rPr>
          <w:lang w:val="uk-UA"/>
        </w:rPr>
      </w:pPr>
      <w:r>
        <w:rPr>
          <w:noProof/>
          <w:lang w:eastAsia="ru-RU"/>
        </w:rPr>
        <w:lastRenderedPageBreak/>
        <w:drawing>
          <wp:inline distT="0" distB="0" distL="0" distR="0" wp14:anchorId="5CED29B3" wp14:editId="11659504">
            <wp:extent cx="3094355" cy="2976880"/>
            <wp:effectExtent l="19050" t="0" r="0" b="0"/>
            <wp:docPr id="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3094355" cy="297688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4.5 – Загальна структура класу Help</w:t>
      </w:r>
    </w:p>
    <w:p w:rsidR="00FC37CC" w:rsidRPr="00FC4F6D" w:rsidRDefault="00FC37CC" w:rsidP="00FC37CC">
      <w:pPr>
        <w:ind w:firstLine="708"/>
        <w:rPr>
          <w:lang w:val="uk-UA"/>
        </w:rPr>
      </w:pPr>
      <w:r w:rsidRPr="00FC4F6D">
        <w:rPr>
          <w:lang w:val="uk-UA"/>
        </w:rPr>
        <w:t>На рисунку 4.6 зображено загальну структуру класа синтаксичного аналізатора – Parser.</w:t>
      </w:r>
    </w:p>
    <w:p w:rsidR="00FC37CC" w:rsidRPr="00FC4F6D" w:rsidRDefault="00F104D6" w:rsidP="00FC37CC">
      <w:pPr>
        <w:ind w:firstLine="0"/>
        <w:jc w:val="center"/>
        <w:rPr>
          <w:lang w:val="uk-UA"/>
        </w:rPr>
      </w:pPr>
      <w:r>
        <w:rPr>
          <w:noProof/>
          <w:lang w:eastAsia="ru-RU"/>
        </w:rPr>
        <w:drawing>
          <wp:inline distT="0" distB="0" distL="0" distR="0" wp14:anchorId="01127DE5" wp14:editId="3D745996">
            <wp:extent cx="4348480" cy="3263900"/>
            <wp:effectExtent l="19050" t="0" r="0" b="0"/>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348480" cy="3263900"/>
                    </a:xfrm>
                    <a:prstGeom prst="rect">
                      <a:avLst/>
                    </a:prstGeom>
                    <a:noFill/>
                    <a:ln w="9525">
                      <a:noFill/>
                      <a:miter lim="800000"/>
                      <a:headEnd/>
                      <a:tailEnd/>
                    </a:ln>
                  </pic:spPr>
                </pic:pic>
              </a:graphicData>
            </a:graphic>
          </wp:inline>
        </w:drawing>
      </w:r>
    </w:p>
    <w:p w:rsidR="00FC37CC" w:rsidRPr="00803D1A" w:rsidRDefault="00FC37CC" w:rsidP="00FC37CC">
      <w:pPr>
        <w:ind w:firstLine="0"/>
        <w:jc w:val="center"/>
      </w:pPr>
      <w:r w:rsidRPr="00FC4F6D">
        <w:rPr>
          <w:lang w:val="uk-UA"/>
        </w:rPr>
        <w:t>Рисунок 4.6 – Загальна структура класу Parser</w:t>
      </w:r>
    </w:p>
    <w:p w:rsidR="00FC37CC" w:rsidRPr="00FC4F6D" w:rsidRDefault="00FC37CC" w:rsidP="00FC37CC">
      <w:pPr>
        <w:ind w:firstLine="708"/>
        <w:rPr>
          <w:lang w:val="uk-UA"/>
        </w:rPr>
      </w:pPr>
      <w:r w:rsidRPr="00FC4F6D">
        <w:rPr>
          <w:lang w:val="uk-UA"/>
        </w:rPr>
        <w:t>На рисунку 4.7 зображено загальну структуру класа графу – Graph.</w:t>
      </w:r>
    </w:p>
    <w:p w:rsidR="00FC37CC" w:rsidRPr="00FC4F6D" w:rsidRDefault="00F104D6" w:rsidP="00FC37CC">
      <w:pPr>
        <w:ind w:firstLine="0"/>
        <w:jc w:val="center"/>
        <w:rPr>
          <w:lang w:val="uk-UA"/>
        </w:rPr>
      </w:pPr>
      <w:r>
        <w:rPr>
          <w:noProof/>
          <w:lang w:eastAsia="ru-RU"/>
        </w:rPr>
        <w:lastRenderedPageBreak/>
        <w:drawing>
          <wp:inline distT="0" distB="0" distL="0" distR="0" wp14:anchorId="339DAD74" wp14:editId="431417E7">
            <wp:extent cx="6480175" cy="2170430"/>
            <wp:effectExtent l="0" t="0" r="0" b="127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6480175" cy="2170430"/>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4.7 – Загальна структура класу Graph</w:t>
      </w:r>
    </w:p>
    <w:p w:rsidR="00FC37CC" w:rsidRPr="00FC4F6D" w:rsidRDefault="00FC37CC" w:rsidP="00FC37CC">
      <w:pPr>
        <w:ind w:firstLine="708"/>
        <w:rPr>
          <w:lang w:val="uk-UA"/>
        </w:rPr>
      </w:pPr>
      <w:r w:rsidRPr="00FC4F6D">
        <w:rPr>
          <w:lang w:val="uk-UA"/>
        </w:rPr>
        <w:t>На рисунку 4.8 зображено загальну структуру класа представлення комірки таблиці – Cell.</w:t>
      </w:r>
    </w:p>
    <w:p w:rsidR="00FC37CC" w:rsidRPr="00FC4F6D" w:rsidRDefault="00F104D6" w:rsidP="00FC37CC">
      <w:pPr>
        <w:ind w:firstLine="0"/>
        <w:jc w:val="center"/>
        <w:rPr>
          <w:lang w:val="uk-UA"/>
        </w:rPr>
      </w:pPr>
      <w:r>
        <w:rPr>
          <w:noProof/>
          <w:lang w:eastAsia="ru-RU"/>
        </w:rPr>
        <w:drawing>
          <wp:inline distT="0" distB="0" distL="0" distR="0" wp14:anchorId="74E5CDCF" wp14:editId="2F1576AF">
            <wp:extent cx="1828800" cy="2328545"/>
            <wp:effectExtent l="19050" t="0" r="0" b="0"/>
            <wp:docPr id="2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828800" cy="2328545"/>
                    </a:xfrm>
                    <a:prstGeom prst="rect">
                      <a:avLst/>
                    </a:prstGeom>
                    <a:noFill/>
                    <a:ln w="9525">
                      <a:noFill/>
                      <a:miter lim="800000"/>
                      <a:headEnd/>
                      <a:tailEnd/>
                    </a:ln>
                  </pic:spPr>
                </pic:pic>
              </a:graphicData>
            </a:graphic>
          </wp:inline>
        </w:drawing>
      </w:r>
    </w:p>
    <w:p w:rsidR="00FC37CC" w:rsidRPr="00FC4F6D" w:rsidRDefault="00FC37CC" w:rsidP="00FC37CC">
      <w:pPr>
        <w:ind w:firstLine="0"/>
        <w:jc w:val="center"/>
        <w:rPr>
          <w:lang w:val="uk-UA"/>
        </w:rPr>
      </w:pPr>
      <w:r w:rsidRPr="00FC4F6D">
        <w:rPr>
          <w:lang w:val="uk-UA"/>
        </w:rPr>
        <w:t>Рисунок 4.8 – Загальна структура класу Cell</w:t>
      </w:r>
    </w:p>
    <w:p w:rsidR="00FC37CC" w:rsidRPr="00FC4F6D" w:rsidRDefault="00FC37CC" w:rsidP="00FC37CC">
      <w:pPr>
        <w:ind w:firstLine="708"/>
        <w:rPr>
          <w:lang w:val="uk-UA"/>
        </w:rPr>
      </w:pPr>
      <w:r w:rsidRPr="00FC4F6D">
        <w:rPr>
          <w:lang w:val="uk-UA"/>
        </w:rPr>
        <w:t xml:space="preserve">На рисунку 4.9 зображено загальну структуру класа представлення </w:t>
      </w:r>
      <w:r w:rsidR="00E136E6" w:rsidRPr="00FC4F6D">
        <w:rPr>
          <w:lang w:val="uk-UA"/>
        </w:rPr>
        <w:br/>
      </w:r>
      <w:r w:rsidRPr="00FC4F6D">
        <w:rPr>
          <w:lang w:val="uk-UA"/>
        </w:rPr>
        <w:t xml:space="preserve">таблиці – </w:t>
      </w:r>
      <w:r w:rsidR="00E136E6" w:rsidRPr="00FC4F6D">
        <w:rPr>
          <w:lang w:val="uk-UA"/>
        </w:rPr>
        <w:t>Table</w:t>
      </w:r>
      <w:r w:rsidRPr="00FC4F6D">
        <w:rPr>
          <w:lang w:val="uk-UA"/>
        </w:rPr>
        <w:t>.</w:t>
      </w:r>
    </w:p>
    <w:p w:rsidR="00E136E6" w:rsidRPr="00FC4F6D" w:rsidRDefault="00F104D6" w:rsidP="00E136E6">
      <w:pPr>
        <w:ind w:firstLine="0"/>
        <w:jc w:val="center"/>
        <w:rPr>
          <w:lang w:val="uk-UA"/>
        </w:rPr>
      </w:pPr>
      <w:r>
        <w:rPr>
          <w:noProof/>
          <w:lang w:eastAsia="ru-RU"/>
        </w:rPr>
        <w:drawing>
          <wp:inline distT="0" distB="0" distL="0" distR="0" wp14:anchorId="6576F469" wp14:editId="1F8B3C02">
            <wp:extent cx="2541270" cy="2200910"/>
            <wp:effectExtent l="19050" t="0" r="0" b="0"/>
            <wp:docPr id="3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2541270" cy="2200910"/>
                    </a:xfrm>
                    <a:prstGeom prst="rect">
                      <a:avLst/>
                    </a:prstGeom>
                    <a:noFill/>
                    <a:ln w="9525">
                      <a:noFill/>
                      <a:miter lim="800000"/>
                      <a:headEnd/>
                      <a:tailEnd/>
                    </a:ln>
                  </pic:spPr>
                </pic:pic>
              </a:graphicData>
            </a:graphic>
          </wp:inline>
        </w:drawing>
      </w:r>
    </w:p>
    <w:p w:rsidR="00E136E6" w:rsidRPr="00803D1A" w:rsidRDefault="00E136E6" w:rsidP="00E136E6">
      <w:pPr>
        <w:ind w:firstLine="0"/>
        <w:jc w:val="center"/>
      </w:pPr>
      <w:r w:rsidRPr="00FC4F6D">
        <w:rPr>
          <w:lang w:val="uk-UA"/>
        </w:rPr>
        <w:t>Рисунок 4.9 – Загальна структура класу Table</w:t>
      </w:r>
    </w:p>
    <w:p w:rsidR="00055FAF" w:rsidRPr="00D02CD5" w:rsidRDefault="00055FAF" w:rsidP="00055FAF">
      <w:pPr>
        <w:ind w:firstLine="0"/>
        <w:rPr>
          <w:lang w:val="uk-UA"/>
        </w:rPr>
      </w:pPr>
      <w:r>
        <w:rPr>
          <w:lang w:val="uk-UA"/>
        </w:rPr>
        <w:lastRenderedPageBreak/>
        <w:t>На рисунку 4.</w:t>
      </w:r>
      <w:r w:rsidRPr="00803D1A">
        <w:t>10</w:t>
      </w:r>
      <w:r w:rsidRPr="00FC4F6D">
        <w:rPr>
          <w:lang w:val="uk-UA"/>
        </w:rPr>
        <w:t xml:space="preserve"> зображено загальну структуру класа представлення </w:t>
      </w:r>
      <w:r w:rsidRPr="00FC4F6D">
        <w:rPr>
          <w:lang w:val="uk-UA"/>
        </w:rPr>
        <w:br/>
        <w:t xml:space="preserve">таблиці – </w:t>
      </w:r>
      <w:r>
        <w:rPr>
          <w:lang w:val="en-US"/>
        </w:rPr>
        <w:t>About</w:t>
      </w:r>
      <w:r w:rsidR="00D02CD5">
        <w:rPr>
          <w:lang w:val="uk-UA"/>
        </w:rPr>
        <w:t>.</w:t>
      </w:r>
    </w:p>
    <w:p w:rsidR="00055FAF" w:rsidRDefault="00F104D6" w:rsidP="00E136E6">
      <w:pPr>
        <w:ind w:firstLine="0"/>
        <w:jc w:val="center"/>
        <w:rPr>
          <w:lang w:val="en-US"/>
        </w:rPr>
      </w:pPr>
      <w:r>
        <w:rPr>
          <w:noProof/>
          <w:lang w:eastAsia="ru-RU"/>
        </w:rPr>
        <w:drawing>
          <wp:inline distT="0" distB="0" distL="0" distR="0" wp14:anchorId="3B89E6BA" wp14:editId="34654AC8">
            <wp:extent cx="3923665" cy="1977390"/>
            <wp:effectExtent l="19050" t="0" r="635" b="0"/>
            <wp:docPr id="6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3923665" cy="1977390"/>
                    </a:xfrm>
                    <a:prstGeom prst="rect">
                      <a:avLst/>
                    </a:prstGeom>
                    <a:noFill/>
                    <a:ln w="9525">
                      <a:noFill/>
                      <a:miter lim="800000"/>
                      <a:headEnd/>
                      <a:tailEnd/>
                    </a:ln>
                  </pic:spPr>
                </pic:pic>
              </a:graphicData>
            </a:graphic>
          </wp:inline>
        </w:drawing>
      </w:r>
    </w:p>
    <w:p w:rsidR="00055FAF" w:rsidRDefault="00055FAF" w:rsidP="00055FAF">
      <w:pPr>
        <w:ind w:firstLine="0"/>
        <w:jc w:val="center"/>
        <w:rPr>
          <w:lang w:val="en-US"/>
        </w:rPr>
      </w:pPr>
      <w:r>
        <w:rPr>
          <w:lang w:val="uk-UA"/>
        </w:rPr>
        <w:t>Рисунок 4.</w:t>
      </w:r>
      <w:r>
        <w:rPr>
          <w:lang w:val="en-US"/>
        </w:rPr>
        <w:t>10</w:t>
      </w:r>
      <w:r w:rsidRPr="00FC4F6D">
        <w:rPr>
          <w:lang w:val="uk-UA"/>
        </w:rPr>
        <w:t xml:space="preserve"> – Загальна структура класу Table</w:t>
      </w:r>
    </w:p>
    <w:p w:rsidR="00055FAF" w:rsidRPr="00055FAF" w:rsidRDefault="00055FAF" w:rsidP="00E136E6">
      <w:pPr>
        <w:ind w:firstLine="0"/>
        <w:jc w:val="center"/>
        <w:rPr>
          <w:lang w:val="en-US"/>
        </w:rPr>
      </w:pPr>
    </w:p>
    <w:p w:rsidR="00683350" w:rsidRPr="00FC4F6D" w:rsidRDefault="00683350" w:rsidP="00683350">
      <w:pPr>
        <w:pStyle w:val="2"/>
        <w:rPr>
          <w:lang w:val="uk-UA"/>
        </w:rPr>
      </w:pPr>
      <w:bookmarkStart w:id="12" w:name="_Toc470597529"/>
      <w:r w:rsidRPr="00FC4F6D">
        <w:rPr>
          <w:lang w:val="uk-UA"/>
        </w:rPr>
        <w:t>Опис функцій частин програмного забезпечення</w:t>
      </w:r>
      <w:bookmarkEnd w:id="12"/>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8A74D3" w:rsidRDefault="00E64FEA" w:rsidP="00284575">
      <w:pPr>
        <w:pStyle w:val="a3"/>
        <w:ind w:left="992" w:firstLine="0"/>
        <w:rPr>
          <w:lang w:val="uk-UA"/>
        </w:rPr>
      </w:pPr>
      <w:r w:rsidRPr="008A74D3">
        <w:rPr>
          <w:lang w:val="uk-UA"/>
        </w:rPr>
        <w:t>а)</w:t>
      </w:r>
      <w:r w:rsidRPr="008A74D3">
        <w:rPr>
          <w:lang w:val="uk-UA"/>
        </w:rPr>
        <w:tab/>
      </w:r>
      <w:r w:rsidR="00BD4BB3" w:rsidRPr="008A74D3">
        <w:rPr>
          <w:lang w:val="uk-UA"/>
        </w:rPr>
        <w:t>Cell</w:t>
      </w:r>
      <w:r w:rsidR="007D79E9" w:rsidRPr="008A74D3">
        <w:rPr>
          <w:lang w:val="uk-UA"/>
        </w:rPr>
        <w:t xml:space="preserve">.h </w:t>
      </w:r>
      <w:r w:rsidR="00765CA2" w:rsidRPr="008A74D3">
        <w:rPr>
          <w:lang w:val="uk-UA"/>
        </w:rPr>
        <w:t>–</w:t>
      </w:r>
      <w:r w:rsidR="007D79E9" w:rsidRPr="008A74D3">
        <w:rPr>
          <w:lang w:val="uk-UA"/>
        </w:rPr>
        <w:t xml:space="preserve"> реалізує </w:t>
      </w:r>
      <w:r w:rsidR="00B23CFB" w:rsidRPr="008A74D3">
        <w:rPr>
          <w:lang w:val="uk-UA"/>
        </w:rPr>
        <w:t>комірку таблиці</w:t>
      </w:r>
      <w:r w:rsidR="00736D45" w:rsidRPr="008A74D3">
        <w:rPr>
          <w:lang w:val="uk-UA"/>
        </w:rPr>
        <w:t>;</w:t>
      </w:r>
    </w:p>
    <w:p w:rsidR="007D79E9" w:rsidRPr="008A74D3" w:rsidRDefault="00E64FEA" w:rsidP="00284575">
      <w:pPr>
        <w:pStyle w:val="a3"/>
        <w:ind w:left="992" w:firstLine="0"/>
        <w:rPr>
          <w:lang w:val="uk-UA"/>
        </w:rPr>
      </w:pPr>
      <w:r w:rsidRPr="008A74D3">
        <w:rPr>
          <w:lang w:val="uk-UA"/>
        </w:rPr>
        <w:t>б)</w:t>
      </w:r>
      <w:r w:rsidRPr="008A74D3">
        <w:rPr>
          <w:lang w:val="uk-UA"/>
        </w:rPr>
        <w:tab/>
      </w:r>
      <w:r w:rsidR="007D79E9" w:rsidRPr="008A74D3">
        <w:rPr>
          <w:lang w:val="uk-UA"/>
        </w:rPr>
        <w:t xml:space="preserve">Graph.h </w:t>
      </w:r>
      <w:r w:rsidR="00765CA2" w:rsidRPr="008A74D3">
        <w:rPr>
          <w:lang w:val="uk-UA"/>
        </w:rPr>
        <w:t>–</w:t>
      </w:r>
      <w:r w:rsidR="007D79E9" w:rsidRPr="008A74D3">
        <w:rPr>
          <w:lang w:val="uk-UA"/>
        </w:rPr>
        <w:t xml:space="preserve"> реалізу</w:t>
      </w:r>
      <w:r w:rsidR="00736D45" w:rsidRPr="008A74D3">
        <w:rPr>
          <w:lang w:val="uk-UA"/>
        </w:rPr>
        <w:t xml:space="preserve">є побудову та </w:t>
      </w:r>
      <w:r w:rsidR="00B23CFB" w:rsidRPr="008A74D3">
        <w:rPr>
          <w:lang w:val="uk-UA"/>
        </w:rPr>
        <w:t>проведення дій з графом таблиці</w:t>
      </w:r>
      <w:r w:rsidR="00736D45" w:rsidRPr="008A74D3">
        <w:rPr>
          <w:lang w:val="uk-UA"/>
        </w:rPr>
        <w:t>;</w:t>
      </w:r>
    </w:p>
    <w:p w:rsidR="00035A0F" w:rsidRPr="008A74D3" w:rsidRDefault="00E64FEA" w:rsidP="00284575">
      <w:pPr>
        <w:pStyle w:val="a3"/>
        <w:ind w:left="992" w:firstLine="0"/>
        <w:rPr>
          <w:lang w:val="uk-UA"/>
        </w:rPr>
      </w:pPr>
      <w:r w:rsidRPr="008A74D3">
        <w:rPr>
          <w:lang w:val="uk-UA"/>
        </w:rPr>
        <w:t>в)</w:t>
      </w:r>
      <w:r w:rsidRPr="008A74D3">
        <w:rPr>
          <w:lang w:val="uk-UA"/>
        </w:rPr>
        <w:tab/>
      </w:r>
      <w:r w:rsidR="00BD4BB3" w:rsidRPr="008A74D3">
        <w:rPr>
          <w:lang w:val="uk-UA"/>
        </w:rPr>
        <w:t>Number</w:t>
      </w:r>
      <w:r w:rsidR="00035A0F" w:rsidRPr="008A74D3">
        <w:rPr>
          <w:lang w:val="uk-UA"/>
        </w:rPr>
        <w:t xml:space="preserve">.h </w:t>
      </w:r>
      <w:r w:rsidR="00765CA2" w:rsidRPr="008A74D3">
        <w:rPr>
          <w:lang w:val="uk-UA"/>
        </w:rPr>
        <w:t>–</w:t>
      </w:r>
      <w:r w:rsidR="00035A0F" w:rsidRPr="008A74D3">
        <w:rPr>
          <w:lang w:val="uk-UA"/>
        </w:rPr>
        <w:t xml:space="preserve"> </w:t>
      </w:r>
      <w:r w:rsidR="00B23CFB" w:rsidRPr="008A74D3">
        <w:rPr>
          <w:lang w:val="uk-UA"/>
        </w:rPr>
        <w:t>реалізує тип число, що є основним контейнером результатів</w:t>
      </w:r>
      <w:r w:rsidR="00736D45" w:rsidRPr="008A74D3">
        <w:rPr>
          <w:lang w:val="uk-UA"/>
        </w:rPr>
        <w:t>;</w:t>
      </w:r>
    </w:p>
    <w:p w:rsidR="00035A0F" w:rsidRPr="008A74D3" w:rsidRDefault="00E64FEA" w:rsidP="00284575">
      <w:pPr>
        <w:pStyle w:val="a3"/>
        <w:ind w:left="992" w:firstLine="0"/>
        <w:rPr>
          <w:lang w:val="uk-UA"/>
        </w:rPr>
      </w:pPr>
      <w:r w:rsidRPr="008A74D3">
        <w:rPr>
          <w:lang w:val="uk-UA"/>
        </w:rPr>
        <w:t>г)</w:t>
      </w:r>
      <w:r w:rsidRPr="008A74D3">
        <w:rPr>
          <w:lang w:val="uk-UA"/>
        </w:rPr>
        <w:tab/>
      </w:r>
      <w:r w:rsidR="00BD4BB3" w:rsidRPr="008A74D3">
        <w:rPr>
          <w:lang w:val="uk-UA"/>
        </w:rPr>
        <w:t>Parser</w:t>
      </w:r>
      <w:r w:rsidR="00035A0F" w:rsidRPr="008A74D3">
        <w:rPr>
          <w:lang w:val="uk-UA"/>
        </w:rPr>
        <w:t xml:space="preserve">.h </w:t>
      </w:r>
      <w:r w:rsidR="00765CA2" w:rsidRPr="008A74D3">
        <w:rPr>
          <w:lang w:val="uk-UA"/>
        </w:rPr>
        <w:t>–</w:t>
      </w:r>
      <w:r w:rsidR="00035A0F" w:rsidRPr="008A74D3">
        <w:rPr>
          <w:lang w:val="uk-UA"/>
        </w:rPr>
        <w:t xml:space="preserve"> </w:t>
      </w:r>
      <w:r w:rsidR="00B23CFB" w:rsidRPr="008A74D3">
        <w:rPr>
          <w:lang w:val="uk-UA"/>
        </w:rPr>
        <w:t>реалізує механізм синтаксичного розбору математичних виразів</w:t>
      </w:r>
      <w:r w:rsidR="00736D45" w:rsidRPr="008A74D3">
        <w:rPr>
          <w:lang w:val="uk-UA"/>
        </w:rPr>
        <w:t>;</w:t>
      </w:r>
    </w:p>
    <w:p w:rsidR="00035A0F" w:rsidRPr="008A74D3" w:rsidRDefault="00E64FEA" w:rsidP="00284575">
      <w:pPr>
        <w:pStyle w:val="a3"/>
        <w:ind w:left="992" w:firstLine="0"/>
        <w:rPr>
          <w:lang w:val="uk-UA"/>
        </w:rPr>
      </w:pPr>
      <w:r w:rsidRPr="008A74D3">
        <w:rPr>
          <w:lang w:val="uk-UA"/>
        </w:rPr>
        <w:t>д)</w:t>
      </w:r>
      <w:r w:rsidRPr="008A74D3">
        <w:rPr>
          <w:lang w:val="uk-UA"/>
        </w:rPr>
        <w:tab/>
      </w:r>
      <w:r w:rsidR="00B23CFB" w:rsidRPr="008A74D3">
        <w:rPr>
          <w:lang w:val="uk-UA"/>
        </w:rPr>
        <w:t>Table</w:t>
      </w:r>
      <w:r w:rsidR="00035A0F" w:rsidRPr="008A74D3">
        <w:rPr>
          <w:lang w:val="uk-UA"/>
        </w:rPr>
        <w:t xml:space="preserve">.h </w:t>
      </w:r>
      <w:r w:rsidR="00765CA2" w:rsidRPr="008A74D3">
        <w:rPr>
          <w:lang w:val="uk-UA"/>
        </w:rPr>
        <w:t>–</w:t>
      </w:r>
      <w:r w:rsidR="00035A0F" w:rsidRPr="008A74D3">
        <w:rPr>
          <w:lang w:val="uk-UA"/>
        </w:rPr>
        <w:t xml:space="preserve"> реалізує </w:t>
      </w:r>
      <w:r w:rsidR="00A01771" w:rsidRPr="008A74D3">
        <w:rPr>
          <w:lang w:val="uk-UA"/>
        </w:rPr>
        <w:t>таблицю</w:t>
      </w:r>
      <w:r w:rsidR="00736D45" w:rsidRPr="008A74D3">
        <w:rPr>
          <w:lang w:val="uk-UA"/>
        </w:rPr>
        <w:t>;</w:t>
      </w:r>
    </w:p>
    <w:p w:rsidR="00035A0F" w:rsidRPr="008A74D3" w:rsidRDefault="00E64FEA" w:rsidP="00284575">
      <w:pPr>
        <w:pStyle w:val="a3"/>
        <w:ind w:left="992" w:firstLine="0"/>
        <w:rPr>
          <w:lang w:val="uk-UA"/>
        </w:rPr>
      </w:pPr>
      <w:r w:rsidRPr="008A74D3">
        <w:rPr>
          <w:lang w:val="uk-UA"/>
        </w:rPr>
        <w:t>е)</w:t>
      </w:r>
      <w:r w:rsidRPr="008A74D3">
        <w:rPr>
          <w:lang w:val="uk-UA"/>
        </w:rPr>
        <w:tab/>
      </w:r>
      <w:r w:rsidR="00B23CFB" w:rsidRPr="008A74D3">
        <w:rPr>
          <w:lang w:val="uk-UA"/>
        </w:rPr>
        <w:t>resource</w:t>
      </w:r>
      <w:r w:rsidR="00035A0F" w:rsidRPr="008A74D3">
        <w:rPr>
          <w:lang w:val="uk-UA"/>
        </w:rPr>
        <w:t xml:space="preserve">.h </w:t>
      </w:r>
      <w:r w:rsidR="00801272" w:rsidRPr="008A74D3">
        <w:rPr>
          <w:lang w:val="uk-UA"/>
        </w:rPr>
        <w:t xml:space="preserve">– </w:t>
      </w:r>
      <w:r w:rsidR="00B23CFB" w:rsidRPr="008A74D3">
        <w:rPr>
          <w:lang w:val="uk-UA"/>
        </w:rPr>
        <w:t xml:space="preserve">містить унікальні </w:t>
      </w:r>
      <w:r w:rsidR="00A01771" w:rsidRPr="008A74D3">
        <w:rPr>
          <w:lang w:val="uk-UA"/>
        </w:rPr>
        <w:t>ідентифікатори</w:t>
      </w:r>
      <w:r w:rsidR="00B23CFB" w:rsidRPr="008A74D3">
        <w:rPr>
          <w:lang w:val="uk-UA"/>
        </w:rPr>
        <w:t xml:space="preserve"> ресурсів проекту</w:t>
      </w:r>
      <w:r w:rsidR="00736D45" w:rsidRPr="008A74D3">
        <w:rPr>
          <w:lang w:val="uk-UA"/>
        </w:rPr>
        <w:t>;</w:t>
      </w:r>
    </w:p>
    <w:p w:rsidR="00B23CFB" w:rsidRPr="008A74D3" w:rsidRDefault="00B23CFB" w:rsidP="00284575">
      <w:pPr>
        <w:pStyle w:val="a3"/>
        <w:ind w:left="992" w:firstLine="0"/>
        <w:rPr>
          <w:lang w:val="uk-UA"/>
        </w:rPr>
      </w:pPr>
      <w:r w:rsidRPr="008A74D3">
        <w:rPr>
          <w:lang w:val="uk-UA"/>
        </w:rPr>
        <w:t>є)</w:t>
      </w:r>
      <w:r w:rsidRPr="008A74D3">
        <w:rPr>
          <w:lang w:val="uk-UA"/>
        </w:rPr>
        <w:tab/>
        <w:t xml:space="preserve">Excel.h - реалізує головне вікно </w:t>
      </w:r>
      <w:r w:rsidR="00A01771" w:rsidRPr="008A74D3">
        <w:rPr>
          <w:lang w:val="uk-UA"/>
        </w:rPr>
        <w:t>програми</w:t>
      </w:r>
      <w:r w:rsidRPr="008A74D3">
        <w:rPr>
          <w:lang w:val="uk-UA"/>
        </w:rPr>
        <w:t>;</w:t>
      </w:r>
    </w:p>
    <w:p w:rsidR="00B23CFB" w:rsidRPr="008A74D3" w:rsidRDefault="00B23CFB" w:rsidP="00284575">
      <w:pPr>
        <w:pStyle w:val="a3"/>
        <w:ind w:left="992" w:firstLine="0"/>
        <w:rPr>
          <w:lang w:val="uk-UA"/>
        </w:rPr>
      </w:pPr>
      <w:r w:rsidRPr="008A74D3">
        <w:rPr>
          <w:lang w:val="uk-UA"/>
        </w:rPr>
        <w:t>ж)</w:t>
      </w:r>
      <w:r w:rsidRPr="008A74D3">
        <w:rPr>
          <w:lang w:val="uk-UA"/>
        </w:rPr>
        <w:tab/>
        <w:t>New.h - реалізує вікно створення нової таблиці;</w:t>
      </w:r>
    </w:p>
    <w:p w:rsidR="00B23CFB" w:rsidRPr="008A74D3" w:rsidRDefault="00B23CFB" w:rsidP="00284575">
      <w:pPr>
        <w:pStyle w:val="a3"/>
        <w:ind w:left="992" w:firstLine="0"/>
        <w:rPr>
          <w:lang w:val="uk-UA"/>
        </w:rPr>
      </w:pPr>
      <w:r w:rsidRPr="008A74D3">
        <w:rPr>
          <w:lang w:val="uk-UA"/>
        </w:rPr>
        <w:t>з)</w:t>
      </w:r>
      <w:r w:rsidRPr="008A74D3">
        <w:rPr>
          <w:lang w:val="uk-UA"/>
        </w:rPr>
        <w:tab/>
        <w:t>About.h - реалізує вікно About;</w:t>
      </w:r>
    </w:p>
    <w:p w:rsidR="00B23CFB" w:rsidRPr="008A74D3" w:rsidRDefault="00B23CFB" w:rsidP="00284575">
      <w:pPr>
        <w:pStyle w:val="a3"/>
        <w:ind w:left="992" w:firstLine="0"/>
        <w:rPr>
          <w:lang w:val="uk-UA"/>
        </w:rPr>
      </w:pPr>
      <w:r w:rsidRPr="008A74D3">
        <w:rPr>
          <w:lang w:val="uk-UA"/>
        </w:rPr>
        <w:t>и)</w:t>
      </w:r>
      <w:r w:rsidRPr="008A74D3">
        <w:rPr>
          <w:lang w:val="uk-UA"/>
        </w:rPr>
        <w:tab/>
        <w:t xml:space="preserve">Help.h - реалізує вікно зі </w:t>
      </w:r>
      <w:r w:rsidR="00A01771" w:rsidRPr="008A74D3">
        <w:rPr>
          <w:lang w:val="uk-UA"/>
        </w:rPr>
        <w:t>справою</w:t>
      </w:r>
      <w:r w:rsidRPr="008A74D3">
        <w:rPr>
          <w:lang w:val="uk-UA"/>
        </w:rPr>
        <w:t>;</w:t>
      </w:r>
    </w:p>
    <w:p w:rsidR="00B23CFB" w:rsidRPr="00284575" w:rsidRDefault="00B23CFB" w:rsidP="00284575">
      <w:pPr>
        <w:pStyle w:val="a3"/>
        <w:ind w:left="992" w:firstLine="0"/>
      </w:pPr>
      <w:r w:rsidRPr="008A74D3">
        <w:rPr>
          <w:lang w:val="uk-UA"/>
        </w:rPr>
        <w:t>і)</w:t>
      </w:r>
      <w:r w:rsidRPr="008A74D3">
        <w:rPr>
          <w:lang w:val="uk-UA"/>
        </w:rPr>
        <w:tab/>
        <w:t>Save.h - реалізує вікно запитання про збере</w:t>
      </w:r>
      <w:r w:rsidR="00284575">
        <w:rPr>
          <w:lang w:val="uk-UA"/>
        </w:rPr>
        <w:t>ження незбереженого файлу</w:t>
      </w:r>
      <w:r w:rsidR="00284575" w:rsidRPr="00284575">
        <w:t>.</w:t>
      </w:r>
    </w:p>
    <w:p w:rsidR="00683350" w:rsidRPr="00FC4F6D" w:rsidRDefault="00683350" w:rsidP="00683350">
      <w:pPr>
        <w:pStyle w:val="3"/>
        <w:rPr>
          <w:lang w:val="uk-UA"/>
        </w:rPr>
      </w:pPr>
      <w:bookmarkStart w:id="13" w:name="_Toc470597530"/>
      <w:r w:rsidRPr="00FC4F6D">
        <w:rPr>
          <w:lang w:val="uk-UA"/>
        </w:rPr>
        <w:t>Користувацькі функції</w:t>
      </w:r>
      <w:bookmarkEnd w:id="13"/>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lastRenderedPageBreak/>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Cell</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setValue</w:t>
            </w:r>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Нове значення поля value</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getValue</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Отримання поточного значення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Поточне значення поля value</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getResult</w:t>
            </w:r>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Отримання поточного значення поля result</w:t>
            </w:r>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Поточне значення поля result</w:t>
            </w:r>
          </w:p>
        </w:tc>
      </w:tr>
      <w:tr w:rsidR="00A35829" w:rsidRPr="00FC4F6D" w:rsidTr="00DC752B">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5</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Cell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setResult</w:t>
            </w:r>
          </w:p>
        </w:tc>
        <w:tc>
          <w:tcPr>
            <w:tcW w:w="2594" w:type="dxa"/>
            <w:vAlign w:val="center"/>
          </w:tcPr>
          <w:p w:rsidR="00A35829" w:rsidRPr="00FC4F6D" w:rsidRDefault="00A35829" w:rsidP="00D231E4">
            <w:pPr>
              <w:pStyle w:val="Default"/>
              <w:spacing w:line="360" w:lineRule="auto"/>
              <w:ind w:left="-89"/>
              <w:jc w:val="center"/>
              <w:rPr>
                <w:sz w:val="28"/>
                <w:szCs w:val="23"/>
              </w:rPr>
            </w:pPr>
            <w:r w:rsidRPr="00FC4F6D">
              <w:rPr>
                <w:sz w:val="28"/>
                <w:szCs w:val="23"/>
              </w:rPr>
              <w:t>Присвоєння нового значення поля result</w:t>
            </w:r>
          </w:p>
        </w:tc>
        <w:tc>
          <w:tcPr>
            <w:tcW w:w="2666" w:type="dxa"/>
            <w:vAlign w:val="center"/>
          </w:tcPr>
          <w:p w:rsidR="00A35829" w:rsidRPr="00FC4F6D" w:rsidRDefault="00A35829" w:rsidP="00D231E4">
            <w:pPr>
              <w:pStyle w:val="Default"/>
              <w:spacing w:line="360" w:lineRule="auto"/>
              <w:jc w:val="center"/>
              <w:rPr>
                <w:sz w:val="28"/>
                <w:szCs w:val="23"/>
              </w:rPr>
            </w:pPr>
            <w:r w:rsidRPr="00FC4F6D">
              <w:rPr>
                <w:sz w:val="28"/>
                <w:szCs w:val="23"/>
              </w:rPr>
              <w:t>Нове значення поля result</w:t>
            </w:r>
          </w:p>
        </w:tc>
        <w:tc>
          <w:tcPr>
            <w:tcW w:w="1417"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A35829" w:rsidRPr="00FC4F6D" w:rsidTr="00DC752B">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6</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Cell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getIsFormula</w:t>
            </w:r>
          </w:p>
        </w:tc>
        <w:tc>
          <w:tcPr>
            <w:tcW w:w="2594" w:type="dxa"/>
            <w:vAlign w:val="center"/>
          </w:tcPr>
          <w:p w:rsidR="00A35829" w:rsidRPr="00FC4F6D" w:rsidRDefault="00A35829" w:rsidP="00D231E4">
            <w:pPr>
              <w:pStyle w:val="Default"/>
              <w:spacing w:line="360" w:lineRule="auto"/>
              <w:jc w:val="center"/>
              <w:rPr>
                <w:sz w:val="28"/>
                <w:szCs w:val="23"/>
              </w:rPr>
            </w:pPr>
            <w:r w:rsidRPr="00FC4F6D">
              <w:rPr>
                <w:sz w:val="28"/>
                <w:szCs w:val="23"/>
              </w:rPr>
              <w:t>Отримання поточного значення поля isFormula</w:t>
            </w:r>
          </w:p>
        </w:tc>
        <w:tc>
          <w:tcPr>
            <w:tcW w:w="2666"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c>
          <w:tcPr>
            <w:tcW w:w="1417" w:type="dxa"/>
            <w:vAlign w:val="center"/>
          </w:tcPr>
          <w:p w:rsidR="00A35829" w:rsidRPr="00FC4F6D" w:rsidRDefault="00A35829" w:rsidP="00D231E4">
            <w:pPr>
              <w:pStyle w:val="Default"/>
              <w:spacing w:line="360" w:lineRule="auto"/>
              <w:jc w:val="center"/>
              <w:rPr>
                <w:sz w:val="28"/>
                <w:szCs w:val="23"/>
              </w:rPr>
            </w:pPr>
            <w:r w:rsidRPr="00FC4F6D">
              <w:rPr>
                <w:sz w:val="28"/>
                <w:szCs w:val="23"/>
              </w:rPr>
              <w:t>Поточне значення поля isFormula</w:t>
            </w:r>
          </w:p>
        </w:tc>
      </w:tr>
      <w:tr w:rsidR="00A35829" w:rsidRPr="00FC4F6D" w:rsidTr="00DC752B">
        <w:trPr>
          <w:jc w:val="center"/>
        </w:trPr>
        <w:tc>
          <w:tcPr>
            <w:tcW w:w="562" w:type="dxa"/>
            <w:vAlign w:val="center"/>
          </w:tcPr>
          <w:p w:rsidR="00A35829" w:rsidRPr="00FC4F6D" w:rsidRDefault="00A35829" w:rsidP="00D231E4">
            <w:pPr>
              <w:pStyle w:val="Default"/>
              <w:spacing w:line="360" w:lineRule="auto"/>
              <w:jc w:val="center"/>
              <w:rPr>
                <w:sz w:val="28"/>
                <w:szCs w:val="23"/>
              </w:rPr>
            </w:pPr>
            <w:r w:rsidRPr="00FC4F6D">
              <w:rPr>
                <w:sz w:val="28"/>
                <w:szCs w:val="23"/>
              </w:rPr>
              <w:t>7</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Cell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setIsFormula</w:t>
            </w:r>
          </w:p>
        </w:tc>
        <w:tc>
          <w:tcPr>
            <w:tcW w:w="2594" w:type="dxa"/>
            <w:vAlign w:val="center"/>
          </w:tcPr>
          <w:p w:rsidR="00A35829" w:rsidRPr="00FC4F6D" w:rsidRDefault="00A35829" w:rsidP="00D231E4">
            <w:pPr>
              <w:pStyle w:val="Default"/>
              <w:spacing w:line="360" w:lineRule="auto"/>
              <w:ind w:left="-189"/>
              <w:jc w:val="center"/>
              <w:rPr>
                <w:sz w:val="28"/>
                <w:szCs w:val="23"/>
              </w:rPr>
            </w:pPr>
            <w:r w:rsidRPr="00FC4F6D">
              <w:rPr>
                <w:sz w:val="28"/>
                <w:szCs w:val="23"/>
              </w:rPr>
              <w:t>Присвоєння нового значення поля isFormula</w:t>
            </w:r>
          </w:p>
        </w:tc>
        <w:tc>
          <w:tcPr>
            <w:tcW w:w="2666" w:type="dxa"/>
            <w:vAlign w:val="center"/>
          </w:tcPr>
          <w:p w:rsidR="00A35829" w:rsidRPr="00FC4F6D" w:rsidRDefault="00A35829" w:rsidP="00D231E4">
            <w:pPr>
              <w:pStyle w:val="Default"/>
              <w:spacing w:line="360" w:lineRule="auto"/>
              <w:jc w:val="center"/>
              <w:rPr>
                <w:sz w:val="28"/>
                <w:szCs w:val="23"/>
              </w:rPr>
            </w:pPr>
            <w:r w:rsidRPr="00FC4F6D">
              <w:rPr>
                <w:sz w:val="28"/>
                <w:szCs w:val="23"/>
              </w:rPr>
              <w:t>Нове значення поля isFormula</w:t>
            </w:r>
          </w:p>
        </w:tc>
        <w:tc>
          <w:tcPr>
            <w:tcW w:w="1417"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bl>
    <w:p w:rsidR="00A35829" w:rsidRDefault="00A35829" w:rsidP="00DC752B">
      <w:pPr>
        <w:ind w:firstLine="0"/>
        <w:rPr>
          <w:lang w:val="uk-UA"/>
        </w:rPr>
      </w:pPr>
    </w:p>
    <w:p w:rsidR="00A35829" w:rsidRDefault="00A35829">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 xml:space="preserve">Опис вихідних </w:t>
            </w:r>
            <w:r w:rsidR="00A35829">
              <w:rPr>
                <w:sz w:val="27"/>
                <w:szCs w:val="27"/>
              </w:rPr>
              <w:t>параметра</w:t>
            </w:r>
          </w:p>
        </w:tc>
      </w:tr>
      <w:tr w:rsidR="00A35829" w:rsidRPr="00FC4F6D" w:rsidTr="00740999">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8</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Graph</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topologicalSort</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A35829" w:rsidRPr="00FC4F6D" w:rsidRDefault="00A35829" w:rsidP="00D231E4">
            <w:pPr>
              <w:pStyle w:val="Default"/>
              <w:spacing w:line="360" w:lineRule="auto"/>
              <w:jc w:val="center"/>
              <w:rPr>
                <w:sz w:val="28"/>
                <w:szCs w:val="23"/>
              </w:rPr>
            </w:pPr>
            <w:r w:rsidRPr="00FC4F6D">
              <w:rPr>
                <w:sz w:val="28"/>
                <w:szCs w:val="23"/>
              </w:rPr>
              <w:t>циклів</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6B1EA4" w:rsidRPr="00FC4F6D" w:rsidTr="00740999">
        <w:trPr>
          <w:jc w:val="center"/>
        </w:trPr>
        <w:tc>
          <w:tcPr>
            <w:tcW w:w="562" w:type="dxa"/>
            <w:vAlign w:val="center"/>
          </w:tcPr>
          <w:p w:rsidR="006B1EA4" w:rsidRPr="00BD204C" w:rsidRDefault="00BD204C" w:rsidP="0067449F">
            <w:pPr>
              <w:pStyle w:val="Default"/>
              <w:spacing w:line="360" w:lineRule="auto"/>
              <w:jc w:val="center"/>
              <w:rPr>
                <w:sz w:val="28"/>
                <w:szCs w:val="23"/>
                <w:lang w:val="en-US"/>
              </w:rPr>
            </w:pPr>
            <w:r>
              <w:rPr>
                <w:sz w:val="28"/>
                <w:szCs w:val="23"/>
                <w:lang w:val="en-US"/>
              </w:rPr>
              <w:t>9</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AD06BF" w:rsidP="0067449F">
            <w:pPr>
              <w:pStyle w:val="Default"/>
              <w:spacing w:line="360" w:lineRule="auto"/>
              <w:jc w:val="center"/>
              <w:rPr>
                <w:sz w:val="28"/>
                <w:szCs w:val="23"/>
              </w:rPr>
            </w:pPr>
            <w:r w:rsidRPr="00FC4F6D">
              <w:rPr>
                <w:sz w:val="28"/>
                <w:szCs w:val="23"/>
              </w:rPr>
              <w:t>D</w:t>
            </w:r>
            <w:r w:rsidR="006B1EA4" w:rsidRPr="00FC4F6D">
              <w:rPr>
                <w:sz w:val="28"/>
                <w:szCs w:val="23"/>
              </w:rPr>
              <w:t>fs</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BD204C" w:rsidRDefault="00BD204C" w:rsidP="00740999">
            <w:pPr>
              <w:pStyle w:val="Default"/>
              <w:spacing w:line="360" w:lineRule="auto"/>
              <w:jc w:val="center"/>
              <w:rPr>
                <w:sz w:val="28"/>
                <w:szCs w:val="23"/>
                <w:lang w:val="en-US"/>
              </w:rPr>
            </w:pPr>
            <w:r>
              <w:rPr>
                <w:sz w:val="28"/>
                <w:szCs w:val="23"/>
              </w:rPr>
              <w:t>1</w:t>
            </w:r>
            <w:r>
              <w:rPr>
                <w:sz w:val="28"/>
                <w:szCs w:val="23"/>
                <w:lang w:val="en-US"/>
              </w:rPr>
              <w:t>0</w:t>
            </w:r>
          </w:p>
        </w:tc>
        <w:tc>
          <w:tcPr>
            <w:tcW w:w="993" w:type="dxa"/>
            <w:vAlign w:val="center"/>
          </w:tcPr>
          <w:p w:rsidR="00DC752B" w:rsidRPr="00FC4F6D" w:rsidRDefault="00DC752B" w:rsidP="00740999">
            <w:pPr>
              <w:pStyle w:val="Default"/>
              <w:spacing w:line="360" w:lineRule="auto"/>
              <w:jc w:val="center"/>
              <w:rPr>
                <w:sz w:val="28"/>
                <w:szCs w:val="23"/>
              </w:rPr>
            </w:pPr>
            <w:r w:rsidRPr="00FC4F6D">
              <w:rPr>
                <w:sz w:val="28"/>
                <w:szCs w:val="23"/>
              </w:rPr>
              <w:t>Graph</w:t>
            </w:r>
          </w:p>
        </w:tc>
        <w:tc>
          <w:tcPr>
            <w:tcW w:w="1967" w:type="dxa"/>
            <w:vAlign w:val="center"/>
          </w:tcPr>
          <w:p w:rsidR="00DC752B" w:rsidRPr="00FC4F6D" w:rsidRDefault="00DC752B" w:rsidP="00740999">
            <w:pPr>
              <w:pStyle w:val="Default"/>
              <w:spacing w:line="360" w:lineRule="auto"/>
              <w:jc w:val="center"/>
              <w:rPr>
                <w:sz w:val="28"/>
                <w:szCs w:val="23"/>
              </w:rPr>
            </w:pPr>
            <w:r w:rsidRPr="00FC4F6D">
              <w:rPr>
                <w:sz w:val="28"/>
                <w:szCs w:val="23"/>
              </w:rPr>
              <w:t>getY</w:t>
            </w:r>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r w:rsidRPr="00FC4F6D">
              <w:rPr>
                <w:sz w:val="28"/>
                <w:szCs w:val="23"/>
              </w:rPr>
              <w:t>Строка, що містить лінк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-координата лінку</w:t>
            </w:r>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A35829" w:rsidRPr="00FC4F6D" w:rsidTr="00740999">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rPr>
              <w:t>1</w:t>
            </w:r>
            <w:r>
              <w:rPr>
                <w:sz w:val="28"/>
                <w:szCs w:val="23"/>
                <w:lang w:val="en-US"/>
              </w:rPr>
              <w:t>1</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Graph</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getX</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 xml:space="preserve">Визначає Y-координату комірки у таблиці </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Строка, що містить лінк (посилання), індекс з якої починати розбір X-координату, висота таблиці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Число, X-координата лінку</w:t>
            </w:r>
          </w:p>
        </w:tc>
      </w:tr>
      <w:tr w:rsidR="006B1EA4" w:rsidRPr="00FC4F6D" w:rsidTr="00740999">
        <w:trPr>
          <w:jc w:val="center"/>
        </w:trPr>
        <w:tc>
          <w:tcPr>
            <w:tcW w:w="562" w:type="dxa"/>
            <w:vAlign w:val="center"/>
          </w:tcPr>
          <w:p w:rsidR="006B1EA4" w:rsidRPr="00BD204C" w:rsidRDefault="00BD204C" w:rsidP="0067449F">
            <w:pPr>
              <w:pStyle w:val="Default"/>
              <w:spacing w:line="360" w:lineRule="auto"/>
              <w:jc w:val="center"/>
              <w:rPr>
                <w:sz w:val="28"/>
                <w:szCs w:val="23"/>
                <w:lang w:val="en-US"/>
              </w:rPr>
            </w:pPr>
            <w:r>
              <w:rPr>
                <w:sz w:val="28"/>
                <w:szCs w:val="23"/>
              </w:rPr>
              <w:t>1</w:t>
            </w:r>
            <w:r>
              <w:rPr>
                <w:sz w:val="28"/>
                <w:szCs w:val="23"/>
                <w:lang w:val="en-US"/>
              </w:rPr>
              <w:t>2</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changeGraph</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BD204C" w:rsidRDefault="00BD204C" w:rsidP="00740999">
            <w:pPr>
              <w:pStyle w:val="Default"/>
              <w:spacing w:line="360" w:lineRule="auto"/>
              <w:jc w:val="center"/>
              <w:rPr>
                <w:sz w:val="28"/>
                <w:szCs w:val="23"/>
                <w:lang w:val="en-US"/>
              </w:rPr>
            </w:pPr>
            <w:r>
              <w:rPr>
                <w:sz w:val="28"/>
                <w:szCs w:val="23"/>
              </w:rPr>
              <w:t>1</w:t>
            </w:r>
            <w:r>
              <w:rPr>
                <w:sz w:val="28"/>
                <w:szCs w:val="23"/>
                <w:lang w:val="en-US"/>
              </w:rPr>
              <w:t>3</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Graph</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toStdWstring</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r>
      <w:tr w:rsidR="00740999" w:rsidRPr="00FC4F6D" w:rsidTr="00740999">
        <w:trPr>
          <w:jc w:val="center"/>
        </w:trPr>
        <w:tc>
          <w:tcPr>
            <w:tcW w:w="562" w:type="dxa"/>
            <w:vAlign w:val="center"/>
          </w:tcPr>
          <w:p w:rsidR="00740999" w:rsidRPr="00BD204C" w:rsidRDefault="00BD204C" w:rsidP="00740999">
            <w:pPr>
              <w:pStyle w:val="Default"/>
              <w:spacing w:line="360" w:lineRule="auto"/>
              <w:jc w:val="center"/>
              <w:rPr>
                <w:sz w:val="28"/>
                <w:szCs w:val="23"/>
                <w:lang w:val="en-US"/>
              </w:rPr>
            </w:pPr>
            <w:r>
              <w:rPr>
                <w:sz w:val="28"/>
                <w:szCs w:val="23"/>
              </w:rPr>
              <w:t>1</w:t>
            </w:r>
            <w:r>
              <w:rPr>
                <w:sz w:val="28"/>
                <w:szCs w:val="23"/>
                <w:lang w:val="en-US"/>
              </w:rPr>
              <w:t>4</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rPr>
              <w:t>1</w:t>
            </w:r>
            <w:r>
              <w:rPr>
                <w:sz w:val="28"/>
                <w:szCs w:val="23"/>
                <w:lang w:val="en-US"/>
              </w:rPr>
              <w:t>5</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Parser</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shuntingYard</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Перетворення інфіксного формату запису в постфіксний</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Формула в інфіксному форматі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 xml:space="preserve">Формула в постфіксному форматі </w:t>
            </w:r>
          </w:p>
        </w:tc>
      </w:tr>
      <w:tr w:rsidR="006B1EA4" w:rsidRPr="00FC4F6D" w:rsidTr="00BD4BB3">
        <w:trPr>
          <w:jc w:val="center"/>
        </w:trPr>
        <w:tc>
          <w:tcPr>
            <w:tcW w:w="562" w:type="dxa"/>
            <w:vAlign w:val="center"/>
          </w:tcPr>
          <w:p w:rsidR="006B1EA4" w:rsidRPr="00BD204C" w:rsidRDefault="00BD204C" w:rsidP="0067449F">
            <w:pPr>
              <w:pStyle w:val="Default"/>
              <w:spacing w:line="360" w:lineRule="auto"/>
              <w:jc w:val="center"/>
              <w:rPr>
                <w:sz w:val="28"/>
                <w:szCs w:val="23"/>
                <w:lang w:val="en-US"/>
              </w:rPr>
            </w:pPr>
            <w:r>
              <w:rPr>
                <w:sz w:val="28"/>
                <w:szCs w:val="23"/>
              </w:rPr>
              <w:t>1</w:t>
            </w:r>
            <w:r>
              <w:rPr>
                <w:sz w:val="28"/>
                <w:szCs w:val="23"/>
                <w:lang w:val="en-US"/>
              </w:rPr>
              <w:t>6</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Parser</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opPrior</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BD204C" w:rsidRDefault="00BD204C" w:rsidP="00BD4BB3">
            <w:pPr>
              <w:pStyle w:val="Default"/>
              <w:spacing w:line="360" w:lineRule="auto"/>
              <w:jc w:val="center"/>
              <w:rPr>
                <w:sz w:val="28"/>
                <w:szCs w:val="23"/>
                <w:lang w:val="en-US"/>
              </w:rPr>
            </w:pPr>
            <w:r>
              <w:rPr>
                <w:sz w:val="28"/>
                <w:szCs w:val="23"/>
                <w:lang w:val="en-US"/>
              </w:rPr>
              <w:t>17</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getX_index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Х-координату заданого лінку (посилання)</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лінк,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X-координата лінку</w:t>
            </w:r>
          </w:p>
        </w:tc>
      </w:tr>
      <w:tr w:rsidR="00E57686" w:rsidRPr="00FC4F6D" w:rsidTr="00BD4BB3">
        <w:trPr>
          <w:jc w:val="center"/>
        </w:trPr>
        <w:tc>
          <w:tcPr>
            <w:tcW w:w="562" w:type="dxa"/>
            <w:vAlign w:val="center"/>
          </w:tcPr>
          <w:p w:rsidR="00E57686" w:rsidRPr="00BD204C" w:rsidRDefault="00BD204C" w:rsidP="00BD4BB3">
            <w:pPr>
              <w:pStyle w:val="Default"/>
              <w:spacing w:line="360" w:lineRule="auto"/>
              <w:jc w:val="center"/>
              <w:rPr>
                <w:sz w:val="28"/>
                <w:szCs w:val="23"/>
                <w:lang w:val="en-US"/>
              </w:rPr>
            </w:pPr>
            <w:r>
              <w:rPr>
                <w:sz w:val="28"/>
                <w:szCs w:val="23"/>
                <w:lang w:val="en-US"/>
              </w:rPr>
              <w:t>18</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getY_index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Y-координату заданого лінку (посилання)</w:t>
            </w:r>
          </w:p>
        </w:tc>
        <w:tc>
          <w:tcPr>
            <w:tcW w:w="2815" w:type="dxa"/>
            <w:vAlign w:val="center"/>
          </w:tcPr>
          <w:p w:rsidR="00E57686" w:rsidRPr="00FC4F6D" w:rsidRDefault="00E57686" w:rsidP="00E57686">
            <w:pPr>
              <w:pStyle w:val="Default"/>
              <w:spacing w:line="360" w:lineRule="auto"/>
              <w:jc w:val="center"/>
              <w:rPr>
                <w:sz w:val="28"/>
                <w:szCs w:val="23"/>
              </w:rPr>
            </w:pPr>
            <w:r w:rsidRPr="00FC4F6D">
              <w:rPr>
                <w:sz w:val="28"/>
                <w:szCs w:val="23"/>
              </w:rPr>
              <w:t>Строка, що містить лінк,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Y-координата лінку</w:t>
            </w:r>
          </w:p>
        </w:tc>
      </w:tr>
      <w:tr w:rsidR="00E57686" w:rsidRPr="00961A51" w:rsidTr="00BD4BB3">
        <w:trPr>
          <w:jc w:val="center"/>
        </w:trPr>
        <w:tc>
          <w:tcPr>
            <w:tcW w:w="562" w:type="dxa"/>
            <w:vAlign w:val="center"/>
          </w:tcPr>
          <w:p w:rsidR="00E57686" w:rsidRPr="00BD204C" w:rsidRDefault="00BD204C" w:rsidP="00BD4BB3">
            <w:pPr>
              <w:pStyle w:val="Default"/>
              <w:spacing w:line="360" w:lineRule="auto"/>
              <w:jc w:val="center"/>
              <w:rPr>
                <w:sz w:val="28"/>
                <w:szCs w:val="23"/>
                <w:lang w:val="en-US"/>
              </w:rPr>
            </w:pPr>
            <w:r>
              <w:rPr>
                <w:sz w:val="28"/>
                <w:szCs w:val="23"/>
                <w:lang w:val="en-US"/>
              </w:rPr>
              <w:t>19</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strcmp</w:t>
            </w:r>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True, якщо назви співпадають, інашкше False</w:t>
            </w:r>
          </w:p>
        </w:tc>
      </w:tr>
    </w:tbl>
    <w:p w:rsidR="006B1EA4" w:rsidRPr="00385687" w:rsidRDefault="006B1EA4"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20</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Parser</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processNumbers</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Обробка чисел</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21</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processCloseBracket</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22</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23</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24</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Parser</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processFunctions</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Обробка функцій</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25</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calculateNumber</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26</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Посилання на таблицю, 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27</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BD204C" w:rsidRDefault="00BD204C" w:rsidP="00BD4BB3">
            <w:pPr>
              <w:pStyle w:val="Default"/>
              <w:spacing w:line="360" w:lineRule="auto"/>
              <w:jc w:val="center"/>
              <w:rPr>
                <w:sz w:val="28"/>
                <w:szCs w:val="23"/>
                <w:lang w:val="en-US"/>
              </w:rPr>
            </w:pPr>
            <w:r>
              <w:rPr>
                <w:sz w:val="28"/>
                <w:szCs w:val="23"/>
                <w:lang w:val="en-US"/>
              </w:rPr>
              <w:t>28</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calculateFunctions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29</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Parser</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searchAssigmentSymbol</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Пошук символа присвоєння</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Вхідна строка</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Індекс символу присвоєння</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30</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caseFuction</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31</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isOnlyOneDigit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строка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32</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33</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getHeight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Отримання поточного значення поля height</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Поточне значення поля height</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34</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getWidth</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Отримання поточного значення поля width</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Поточне значення поля width</w:t>
            </w:r>
          </w:p>
        </w:tc>
      </w:tr>
      <w:tr w:rsidR="00B5470A" w:rsidRPr="00FC4F6D" w:rsidTr="00BD4BB3">
        <w:trPr>
          <w:jc w:val="center"/>
        </w:trPr>
        <w:tc>
          <w:tcPr>
            <w:tcW w:w="562" w:type="dxa"/>
            <w:vAlign w:val="center"/>
          </w:tcPr>
          <w:p w:rsidR="00B5470A" w:rsidRPr="00BD204C" w:rsidRDefault="00BD204C" w:rsidP="00BD4BB3">
            <w:pPr>
              <w:pStyle w:val="Default"/>
              <w:spacing w:line="360" w:lineRule="auto"/>
              <w:jc w:val="center"/>
              <w:rPr>
                <w:sz w:val="28"/>
                <w:szCs w:val="23"/>
                <w:lang w:val="en-US"/>
              </w:rPr>
            </w:pPr>
            <w:r>
              <w:rPr>
                <w:sz w:val="28"/>
                <w:szCs w:val="23"/>
                <w:lang w:val="en-US"/>
              </w:rPr>
              <w:t>35</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changeHeight</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Зміна значення поля height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height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36</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Table</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changeWidth</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Зміна значення поля width на певна значення</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Значення на яке треба змінити поле width</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37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WantSave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38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SaveLastFiles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39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LoadLastFiles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UpdateLastFiles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CollumnHeader</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Строка - заголовок</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toStdWstring</w:t>
            </w:r>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DeleteTable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CreateTable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45</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ReCreateTable</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Excel_Closed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49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данних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нажаті клавіші у строці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данних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A35829" w:rsidRDefault="00A35829"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52</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saveToolStripMenuItem_Click</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Обробляє нажимання на кнопку Save</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початок вводу данних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New</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aboutToolStripMenuItem_Click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About</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56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57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Close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functionsToolStripMenuItem_Click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Docs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A35829" w:rsidRPr="00FC4F6D" w:rsidTr="00BD4BB3">
        <w:trPr>
          <w:jc w:val="center"/>
        </w:trPr>
        <w:tc>
          <w:tcPr>
            <w:tcW w:w="562" w:type="dxa"/>
            <w:vAlign w:val="center"/>
          </w:tcPr>
          <w:p w:rsidR="00A35829" w:rsidRPr="00BD204C" w:rsidRDefault="00BD204C" w:rsidP="00D231E4">
            <w:pPr>
              <w:pStyle w:val="Default"/>
              <w:spacing w:line="360" w:lineRule="auto"/>
              <w:jc w:val="center"/>
              <w:rPr>
                <w:sz w:val="28"/>
                <w:szCs w:val="23"/>
                <w:lang w:val="en-US"/>
              </w:rPr>
            </w:pPr>
            <w:r>
              <w:rPr>
                <w:sz w:val="28"/>
                <w:szCs w:val="23"/>
                <w:lang w:val="en-US"/>
              </w:rPr>
              <w:t>59</w:t>
            </w:r>
          </w:p>
        </w:tc>
        <w:tc>
          <w:tcPr>
            <w:tcW w:w="993" w:type="dxa"/>
            <w:vAlign w:val="center"/>
          </w:tcPr>
          <w:p w:rsidR="00A35829" w:rsidRPr="00FC4F6D" w:rsidRDefault="00A35829" w:rsidP="00D231E4">
            <w:pPr>
              <w:pStyle w:val="Default"/>
              <w:spacing w:line="360" w:lineRule="auto"/>
              <w:jc w:val="center"/>
              <w:rPr>
                <w:sz w:val="28"/>
                <w:szCs w:val="23"/>
              </w:rPr>
            </w:pPr>
            <w:r w:rsidRPr="00FC4F6D">
              <w:rPr>
                <w:sz w:val="28"/>
                <w:szCs w:val="23"/>
              </w:rPr>
              <w:t>Excel</w:t>
            </w:r>
          </w:p>
        </w:tc>
        <w:tc>
          <w:tcPr>
            <w:tcW w:w="1967" w:type="dxa"/>
            <w:vAlign w:val="center"/>
          </w:tcPr>
          <w:p w:rsidR="00A35829" w:rsidRPr="00FC4F6D" w:rsidRDefault="00A35829" w:rsidP="00D231E4">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A35829" w:rsidRPr="00FC4F6D" w:rsidRDefault="00A35829" w:rsidP="00D231E4">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A35829" w:rsidRPr="00FC4F6D" w:rsidRDefault="00A35829" w:rsidP="00D231E4">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A35829" w:rsidRPr="00FC4F6D" w:rsidRDefault="00A35829" w:rsidP="00D231E4">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getRows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getCols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Create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63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64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Yes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BD204C" w:rsidRDefault="00BD204C" w:rsidP="00BD4BB3">
            <w:pPr>
              <w:pStyle w:val="Default"/>
              <w:spacing w:line="360" w:lineRule="auto"/>
              <w:jc w:val="center"/>
              <w:rPr>
                <w:sz w:val="28"/>
                <w:szCs w:val="23"/>
                <w:lang w:val="en-US"/>
              </w:rPr>
            </w:pPr>
            <w:r>
              <w:rPr>
                <w:sz w:val="28"/>
                <w:szCs w:val="23"/>
                <w:lang w:val="en-US"/>
              </w:rPr>
              <w:t>65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No</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4" w:name="_Toc470597531"/>
      <w:r w:rsidRPr="00FC4F6D">
        <w:rPr>
          <w:lang w:val="uk-UA"/>
        </w:rPr>
        <w:lastRenderedPageBreak/>
        <w:t>Стандартні функції</w:t>
      </w:r>
      <w:bookmarkEnd w:id="14"/>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r w:rsidRPr="00FC4F6D">
              <w:rPr>
                <w:sz w:val="28"/>
                <w:szCs w:val="23"/>
              </w:rPr>
              <w:t>round</w:t>
            </w:r>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r w:rsidRPr="00FC4F6D">
              <w:rPr>
                <w:sz w:val="28"/>
                <w:szCs w:val="23"/>
              </w:rPr>
              <w:t>с</w:t>
            </w:r>
            <w:r w:rsidR="00C735CB" w:rsidRPr="00FC4F6D">
              <w:rPr>
                <w:sz w:val="28"/>
                <w:szCs w:val="23"/>
              </w:rPr>
              <w:t>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abs</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r w:rsidRPr="00FC4F6D">
              <w:rPr>
                <w:sz w:val="28"/>
                <w:szCs w:val="23"/>
              </w:rPr>
              <w:t>cmath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min</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r w:rsidRPr="00FC4F6D">
              <w:rPr>
                <w:sz w:val="28"/>
                <w:szCs w:val="23"/>
              </w:rPr>
              <w:t>A</w:t>
            </w:r>
            <w:r w:rsidR="00F542F9" w:rsidRPr="00FC4F6D">
              <w:rPr>
                <w:sz w:val="28"/>
                <w:szCs w:val="23"/>
              </w:rPr>
              <w:t>lgorithm</w:t>
            </w:r>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r w:rsidRPr="00FC4F6D">
              <w:rPr>
                <w:sz w:val="28"/>
                <w:szCs w:val="23"/>
              </w:rPr>
              <w:t>ToDouble</w:t>
            </w:r>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Приводить до типу double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r w:rsidRPr="00FC4F6D">
              <w:rPr>
                <w:sz w:val="28"/>
                <w:szCs w:val="23"/>
              </w:rPr>
              <w:t>sin</w:t>
            </w:r>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Обчислення функції sin</w:t>
            </w:r>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r w:rsidRPr="00FC4F6D">
              <w:rPr>
                <w:sz w:val="28"/>
                <w:szCs w:val="23"/>
              </w:rPr>
              <w:t>сmath</w:t>
            </w:r>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ctg</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ctg</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ln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ln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exp</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exp</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asin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asin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r w:rsidRPr="00FC4F6D">
              <w:rPr>
                <w:sz w:val="28"/>
                <w:szCs w:val="23"/>
              </w:rPr>
              <w:t>С</w:t>
            </w:r>
            <w:r w:rsidR="00456CCA" w:rsidRPr="00FC4F6D">
              <w:rPr>
                <w:sz w:val="28"/>
                <w:szCs w:val="23"/>
              </w:rPr>
              <w:t>math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ShowDialog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strcpy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strcat</w:t>
            </w:r>
          </w:p>
        </w:tc>
        <w:tc>
          <w:tcPr>
            <w:tcW w:w="1861" w:type="dxa"/>
            <w:vAlign w:val="center"/>
          </w:tcPr>
          <w:p w:rsidR="00D61A83" w:rsidRPr="00FC4F6D" w:rsidRDefault="006246FC" w:rsidP="00BD4BB3">
            <w:pPr>
              <w:pStyle w:val="Default"/>
              <w:spacing w:line="360" w:lineRule="auto"/>
              <w:jc w:val="center"/>
              <w:rPr>
                <w:sz w:val="28"/>
                <w:szCs w:val="23"/>
              </w:rPr>
            </w:pPr>
            <w:r w:rsidRPr="00FC4F6D">
              <w:rPr>
                <w:sz w:val="28"/>
                <w:szCs w:val="23"/>
              </w:rPr>
              <w:t>Заклеює</w:t>
            </w:r>
            <w:r w:rsidR="00D61A83" w:rsidRPr="00FC4F6D">
              <w:rPr>
                <w:sz w:val="28"/>
                <w:szCs w:val="23"/>
              </w:rPr>
              <w:t xml:space="preserve">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mkdir</w:t>
            </w:r>
          </w:p>
        </w:tc>
        <w:tc>
          <w:tcPr>
            <w:tcW w:w="1861" w:type="dxa"/>
            <w:vAlign w:val="center"/>
          </w:tcPr>
          <w:p w:rsidR="00D61A83" w:rsidRPr="00FC4F6D" w:rsidRDefault="006246FC" w:rsidP="00BD4BB3">
            <w:pPr>
              <w:pStyle w:val="Default"/>
              <w:spacing w:line="360" w:lineRule="auto"/>
              <w:jc w:val="center"/>
              <w:rPr>
                <w:sz w:val="28"/>
                <w:szCs w:val="23"/>
              </w:rPr>
            </w:pPr>
            <w:r>
              <w:rPr>
                <w:sz w:val="28"/>
                <w:szCs w:val="23"/>
              </w:rPr>
              <w:t>С</w:t>
            </w:r>
            <w:r w:rsidR="00D61A83" w:rsidRPr="00FC4F6D">
              <w:rPr>
                <w:sz w:val="28"/>
                <w:szCs w:val="23"/>
              </w:rPr>
              <w:t>творює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адресою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direct.h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GetBytes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Байт данних</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getenv</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stdlib.h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масив байтів у int</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int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Resize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Змінює розмір </w:t>
            </w:r>
            <w:r w:rsidR="006246FC" w:rsidRPr="00FC4F6D">
              <w:rPr>
                <w:sz w:val="28"/>
                <w:szCs w:val="23"/>
              </w:rPr>
              <w:t>масиву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новий розмів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Байт </w:t>
            </w:r>
            <w:r w:rsidR="006246FC" w:rsidRPr="00FC4F6D">
              <w:rPr>
                <w:sz w:val="28"/>
                <w:szCs w:val="23"/>
              </w:rPr>
              <w:t>даних</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Додає елемент до </w:t>
            </w:r>
            <w:r w:rsidR="006246FC" w:rsidRPr="00FC4F6D">
              <w:rPr>
                <w:sz w:val="28"/>
                <w:szCs w:val="23"/>
              </w:rPr>
              <w:t>колекції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Equals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.net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ToCharArray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.net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Remove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Видаляє </w:t>
            </w:r>
            <w:r w:rsidR="006246FC" w:rsidRPr="00FC4F6D">
              <w:rPr>
                <w:sz w:val="28"/>
                <w:szCs w:val="23"/>
              </w:rPr>
              <w:t>елемент</w:t>
            </w:r>
            <w:r w:rsidRPr="00FC4F6D">
              <w:rPr>
                <w:sz w:val="28"/>
                <w:szCs w:val="23"/>
              </w:rPr>
              <w:t xml:space="preserve"> з </w:t>
            </w:r>
            <w:r w:rsidR="006246FC" w:rsidRPr="00FC4F6D">
              <w:rPr>
                <w:sz w:val="28"/>
                <w:szCs w:val="23"/>
              </w:rPr>
              <w:t>колекції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Ім’я </w:t>
            </w:r>
            <w:r w:rsidR="006246FC" w:rsidRPr="00FC4F6D">
              <w:rPr>
                <w:sz w:val="28"/>
                <w:szCs w:val="23"/>
              </w:rPr>
              <w:t>стовпця</w:t>
            </w:r>
            <w:r w:rsidRPr="00FC4F6D">
              <w:rPr>
                <w:sz w:val="28"/>
                <w:szCs w:val="23"/>
              </w:rPr>
              <w:t>,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clock</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time.h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OpenFile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Відкриває файл вибраний в діалозі вибору файла</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ToString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5" w:name="_Toc470597532"/>
      <w:r w:rsidRPr="00FC4F6D">
        <w:rPr>
          <w:lang w:val="uk-UA"/>
        </w:rPr>
        <w:lastRenderedPageBreak/>
        <w:t>Тестування програмного забезпечення</w:t>
      </w:r>
      <w:bookmarkEnd w:id="15"/>
    </w:p>
    <w:p w:rsidR="0052433D" w:rsidRPr="00FC4F6D" w:rsidRDefault="0052433D" w:rsidP="0052433D">
      <w:pPr>
        <w:pStyle w:val="2"/>
        <w:rPr>
          <w:lang w:val="uk-UA"/>
        </w:rPr>
      </w:pPr>
      <w:bookmarkStart w:id="16" w:name="_Toc470597533"/>
      <w:r w:rsidRPr="00FC4F6D">
        <w:rPr>
          <w:lang w:val="uk-UA"/>
        </w:rPr>
        <w:t>Теорія</w:t>
      </w:r>
      <w:bookmarkEnd w:id="16"/>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5F5694" w:rsidRDefault="005F5694" w:rsidP="004E628B">
      <w:pPr>
        <w:ind w:left="992" w:firstLine="0"/>
        <w:rPr>
          <w:lang w:val="uk-UA"/>
        </w:rPr>
      </w:pPr>
      <w:r w:rsidRPr="005F5694">
        <w:rPr>
          <w:lang w:val="uk-UA"/>
        </w:rPr>
        <w:t xml:space="preserve">а) </w:t>
      </w:r>
      <w:r w:rsidR="0052433D" w:rsidRPr="005F5694">
        <w:rPr>
          <w:lang w:val="uk-UA"/>
        </w:rPr>
        <w:t>відповідність вимогам, якими керувалися проектувальники та розробники</w:t>
      </w:r>
      <w:r>
        <w:rPr>
          <w:lang w:val="uk-UA"/>
        </w:rPr>
        <w:t>;</w:t>
      </w:r>
    </w:p>
    <w:p w:rsidR="0052433D" w:rsidRPr="005F5694" w:rsidRDefault="005F5694" w:rsidP="004E628B">
      <w:pPr>
        <w:ind w:left="992" w:firstLine="0"/>
        <w:rPr>
          <w:lang w:val="uk-UA"/>
        </w:rPr>
      </w:pPr>
      <w:r w:rsidRPr="005F5694">
        <w:rPr>
          <w:lang w:val="uk-UA"/>
        </w:rPr>
        <w:t xml:space="preserve">б) </w:t>
      </w:r>
      <w:r w:rsidR="0052433D" w:rsidRPr="005F5694">
        <w:rPr>
          <w:lang w:val="uk-UA"/>
        </w:rPr>
        <w:t>правильна відповідь для усіх можливих вхідних даних</w:t>
      </w:r>
      <w:r>
        <w:rPr>
          <w:lang w:val="uk-UA"/>
        </w:rPr>
        <w:t>;</w:t>
      </w:r>
    </w:p>
    <w:p w:rsidR="0052433D" w:rsidRPr="005F5694" w:rsidRDefault="005F5694" w:rsidP="004E628B">
      <w:pPr>
        <w:ind w:left="992" w:firstLine="0"/>
        <w:rPr>
          <w:lang w:val="uk-UA"/>
        </w:rPr>
      </w:pPr>
      <w:r w:rsidRPr="005F5694">
        <w:rPr>
          <w:lang w:val="uk-UA"/>
        </w:rPr>
        <w:t xml:space="preserve">в) </w:t>
      </w:r>
      <w:r w:rsidR="0052433D" w:rsidRPr="005F5694">
        <w:rPr>
          <w:lang w:val="uk-UA"/>
        </w:rPr>
        <w:t>виконання функцій за прийнятний час</w:t>
      </w:r>
      <w:r>
        <w:rPr>
          <w:lang w:val="uk-UA"/>
        </w:rPr>
        <w:t>;</w:t>
      </w:r>
    </w:p>
    <w:p w:rsidR="0052433D" w:rsidRPr="005F5694" w:rsidRDefault="005F5694" w:rsidP="004E628B">
      <w:pPr>
        <w:ind w:left="992" w:firstLine="0"/>
        <w:rPr>
          <w:lang w:val="uk-UA"/>
        </w:rPr>
      </w:pPr>
      <w:r w:rsidRPr="005F5694">
        <w:rPr>
          <w:lang w:val="uk-UA"/>
        </w:rPr>
        <w:t xml:space="preserve">г) </w:t>
      </w:r>
      <w:r w:rsidR="0052433D" w:rsidRPr="005F5694">
        <w:rPr>
          <w:lang w:val="uk-UA"/>
        </w:rPr>
        <w:t>практичність</w:t>
      </w:r>
      <w:r>
        <w:rPr>
          <w:lang w:val="uk-UA"/>
        </w:rPr>
        <w:t>;</w:t>
      </w:r>
    </w:p>
    <w:p w:rsidR="0052433D" w:rsidRPr="005F5694" w:rsidRDefault="005F5694" w:rsidP="004E628B">
      <w:pPr>
        <w:ind w:left="992" w:firstLine="0"/>
        <w:rPr>
          <w:lang w:val="uk-UA"/>
        </w:rPr>
      </w:pPr>
      <w:r w:rsidRPr="005F5694">
        <w:rPr>
          <w:lang w:val="uk-UA"/>
        </w:rPr>
        <w:t xml:space="preserve">д) </w:t>
      </w:r>
      <w:r w:rsidR="0052433D" w:rsidRPr="005F5694">
        <w:rPr>
          <w:lang w:val="uk-UA"/>
        </w:rPr>
        <w:t>сумісність з програмним забезпеченням та операційними системами</w:t>
      </w:r>
      <w:r>
        <w:rPr>
          <w:lang w:val="uk-UA"/>
        </w:rPr>
        <w:t>;</w:t>
      </w:r>
    </w:p>
    <w:p w:rsidR="0052433D" w:rsidRPr="005F5694" w:rsidRDefault="005F5694" w:rsidP="004E628B">
      <w:pPr>
        <w:ind w:left="992" w:firstLine="0"/>
        <w:rPr>
          <w:lang w:val="uk-UA"/>
        </w:rPr>
      </w:pPr>
      <w:r w:rsidRPr="005F5694">
        <w:rPr>
          <w:lang w:val="uk-UA"/>
        </w:rPr>
        <w:t xml:space="preserve">е) </w:t>
      </w:r>
      <w:r w:rsidR="0052433D" w:rsidRPr="005F5694">
        <w:rPr>
          <w:lang w:val="uk-UA"/>
        </w:rPr>
        <w:t>відповідність задачам замовника.</w:t>
      </w:r>
    </w:p>
    <w:p w:rsidR="0052433D" w:rsidRPr="00FC4F6D" w:rsidRDefault="0052433D" w:rsidP="0052433D">
      <w:pPr>
        <w:rPr>
          <w:lang w:val="uk-UA"/>
        </w:rPr>
      </w:pPr>
      <w:r w:rsidRPr="00FC4F6D">
        <w:rPr>
          <w:lang w:val="uk-UA"/>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багів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7" w:name="_Toc470597534"/>
      <w:r w:rsidRPr="00FC4F6D">
        <w:rPr>
          <w:lang w:val="uk-UA"/>
        </w:rPr>
        <w:lastRenderedPageBreak/>
        <w:t>План тестування</w:t>
      </w:r>
      <w:bookmarkEnd w:id="17"/>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A311A2" w:rsidRDefault="004E628B" w:rsidP="004E628B">
      <w:pPr>
        <w:pStyle w:val="a3"/>
        <w:widowControl w:val="0"/>
        <w:numPr>
          <w:ilvl w:val="0"/>
          <w:numId w:val="11"/>
        </w:numPr>
        <w:autoSpaceDE w:val="0"/>
        <w:autoSpaceDN w:val="0"/>
        <w:adjustRightInd w:val="0"/>
        <w:ind w:left="992"/>
        <w:rPr>
          <w:szCs w:val="28"/>
          <w:lang w:val="uk-UA"/>
        </w:rPr>
      </w:pPr>
      <w:r>
        <w:rPr>
          <w:szCs w:val="28"/>
        </w:rPr>
        <w:t>т</w:t>
      </w:r>
      <w:r w:rsidR="0052433D" w:rsidRPr="00A311A2">
        <w:rPr>
          <w:szCs w:val="28"/>
          <w:lang w:val="uk-UA"/>
        </w:rPr>
        <w:t>естуванн</w:t>
      </w:r>
      <w:r>
        <w:rPr>
          <w:szCs w:val="28"/>
          <w:lang w:val="uk-UA"/>
        </w:rPr>
        <w:t>я правильності введених значень:</w:t>
      </w:r>
    </w:p>
    <w:p w:rsidR="0052433D" w:rsidRPr="00A311A2" w:rsidRDefault="004E628B" w:rsidP="004E628B">
      <w:pPr>
        <w:pStyle w:val="a3"/>
        <w:widowControl w:val="0"/>
        <w:numPr>
          <w:ilvl w:val="1"/>
          <w:numId w:val="11"/>
        </w:numPr>
        <w:autoSpaceDE w:val="0"/>
        <w:autoSpaceDN w:val="0"/>
        <w:adjustRightInd w:val="0"/>
        <w:rPr>
          <w:szCs w:val="28"/>
          <w:lang w:val="uk-UA"/>
        </w:rPr>
      </w:pPr>
      <w:r>
        <w:rPr>
          <w:szCs w:val="28"/>
          <w:lang w:val="uk-UA"/>
        </w:rPr>
        <w:t>т</w:t>
      </w:r>
      <w:r w:rsidR="0052433D" w:rsidRPr="00A311A2">
        <w:rPr>
          <w:szCs w:val="28"/>
          <w:lang w:val="uk-UA"/>
        </w:rPr>
        <w:t>естування при введенні некоректних посилань</w:t>
      </w:r>
      <w:r>
        <w:rPr>
          <w:szCs w:val="28"/>
          <w:lang w:val="uk-UA"/>
        </w:rPr>
        <w:t>;</w:t>
      </w:r>
      <w:r w:rsidR="0052433D" w:rsidRPr="00A311A2">
        <w:rPr>
          <w:szCs w:val="28"/>
          <w:lang w:val="uk-UA"/>
        </w:rPr>
        <w:t xml:space="preserve"> </w:t>
      </w:r>
    </w:p>
    <w:p w:rsidR="0052433D" w:rsidRPr="00A311A2" w:rsidRDefault="004E628B" w:rsidP="004E628B">
      <w:pPr>
        <w:pStyle w:val="a3"/>
        <w:widowControl w:val="0"/>
        <w:numPr>
          <w:ilvl w:val="1"/>
          <w:numId w:val="11"/>
        </w:numPr>
        <w:autoSpaceDE w:val="0"/>
        <w:autoSpaceDN w:val="0"/>
        <w:adjustRightInd w:val="0"/>
        <w:rPr>
          <w:szCs w:val="28"/>
          <w:lang w:val="uk-UA"/>
        </w:rPr>
      </w:pPr>
      <w:r>
        <w:rPr>
          <w:szCs w:val="28"/>
          <w:lang w:val="uk-UA"/>
        </w:rPr>
        <w:t>т</w:t>
      </w:r>
      <w:r w:rsidR="0052433D" w:rsidRPr="00A311A2">
        <w:rPr>
          <w:szCs w:val="28"/>
          <w:lang w:val="uk-UA"/>
        </w:rPr>
        <w:t xml:space="preserve">естування при введенні </w:t>
      </w:r>
      <w:r w:rsidR="00A01771" w:rsidRPr="00A311A2">
        <w:rPr>
          <w:szCs w:val="28"/>
          <w:lang w:val="uk-UA"/>
        </w:rPr>
        <w:t>некоректних</w:t>
      </w:r>
      <w:r w:rsidR="0052433D" w:rsidRPr="00A311A2">
        <w:rPr>
          <w:szCs w:val="28"/>
          <w:lang w:val="uk-UA"/>
        </w:rPr>
        <w:t xml:space="preserve"> чисел</w:t>
      </w:r>
      <w:r>
        <w:rPr>
          <w:szCs w:val="28"/>
          <w:lang w:val="uk-UA"/>
        </w:rPr>
        <w:t>;</w:t>
      </w:r>
    </w:p>
    <w:p w:rsidR="0052433D" w:rsidRPr="00A311A2" w:rsidRDefault="004E628B" w:rsidP="004E628B">
      <w:pPr>
        <w:pStyle w:val="a3"/>
        <w:widowControl w:val="0"/>
        <w:numPr>
          <w:ilvl w:val="1"/>
          <w:numId w:val="11"/>
        </w:numPr>
        <w:autoSpaceDE w:val="0"/>
        <w:autoSpaceDN w:val="0"/>
        <w:adjustRightInd w:val="0"/>
        <w:rPr>
          <w:szCs w:val="28"/>
          <w:lang w:val="uk-UA"/>
        </w:rPr>
      </w:pPr>
      <w:r>
        <w:rPr>
          <w:szCs w:val="28"/>
          <w:lang w:val="uk-UA"/>
        </w:rPr>
        <w:t>т</w:t>
      </w:r>
      <w:r w:rsidR="0052433D" w:rsidRPr="00A311A2">
        <w:rPr>
          <w:szCs w:val="28"/>
          <w:lang w:val="uk-UA"/>
        </w:rPr>
        <w:t>естування при введенні неіснуючої функції</w:t>
      </w:r>
      <w:r>
        <w:rPr>
          <w:szCs w:val="28"/>
          <w:lang w:val="uk-UA"/>
        </w:rPr>
        <w:t>;</w:t>
      </w:r>
    </w:p>
    <w:p w:rsidR="0052433D" w:rsidRPr="00A311A2" w:rsidRDefault="004E628B" w:rsidP="00D02CD5">
      <w:pPr>
        <w:pStyle w:val="a3"/>
        <w:widowControl w:val="0"/>
        <w:numPr>
          <w:ilvl w:val="0"/>
          <w:numId w:val="11"/>
        </w:numPr>
        <w:autoSpaceDE w:val="0"/>
        <w:autoSpaceDN w:val="0"/>
        <w:adjustRightInd w:val="0"/>
        <w:ind w:left="993"/>
        <w:rPr>
          <w:szCs w:val="28"/>
          <w:lang w:val="uk-UA"/>
        </w:rPr>
      </w:pPr>
      <w:r>
        <w:rPr>
          <w:szCs w:val="28"/>
          <w:lang w:val="uk-UA"/>
        </w:rPr>
        <w:t>т</w:t>
      </w:r>
      <w:r w:rsidR="0052433D" w:rsidRPr="00A311A2">
        <w:rPr>
          <w:szCs w:val="28"/>
          <w:lang w:val="uk-UA"/>
        </w:rPr>
        <w:t>естування коректності роботи</w:t>
      </w:r>
      <w:r>
        <w:rPr>
          <w:szCs w:val="28"/>
          <w:lang w:val="uk-UA"/>
        </w:rPr>
        <w:t>:</w:t>
      </w:r>
    </w:p>
    <w:p w:rsidR="007435A4" w:rsidRPr="00A311A2" w:rsidRDefault="004E628B" w:rsidP="004E628B">
      <w:pPr>
        <w:pStyle w:val="a3"/>
        <w:widowControl w:val="0"/>
        <w:numPr>
          <w:ilvl w:val="1"/>
          <w:numId w:val="11"/>
        </w:numPr>
        <w:autoSpaceDE w:val="0"/>
        <w:autoSpaceDN w:val="0"/>
        <w:adjustRightInd w:val="0"/>
        <w:rPr>
          <w:szCs w:val="28"/>
          <w:lang w:val="uk-UA"/>
        </w:rPr>
      </w:pPr>
      <w:r>
        <w:rPr>
          <w:szCs w:val="28"/>
          <w:lang w:val="uk-UA"/>
        </w:rPr>
        <w:t>п</w:t>
      </w:r>
      <w:r w:rsidR="007435A4" w:rsidRPr="00A311A2">
        <w:rPr>
          <w:szCs w:val="28"/>
          <w:lang w:val="uk-UA"/>
        </w:rPr>
        <w:t xml:space="preserve">еревірка коректності збереження </w:t>
      </w:r>
      <w:r w:rsidR="007209E7" w:rsidRPr="00A311A2">
        <w:rPr>
          <w:szCs w:val="28"/>
          <w:lang w:val="uk-UA"/>
        </w:rPr>
        <w:t>у файл</w:t>
      </w:r>
      <w:r>
        <w:rPr>
          <w:szCs w:val="28"/>
          <w:lang w:val="uk-UA"/>
        </w:rPr>
        <w:t>;</w:t>
      </w:r>
    </w:p>
    <w:p w:rsidR="0052433D" w:rsidRPr="00A311A2" w:rsidRDefault="004E628B" w:rsidP="004E628B">
      <w:pPr>
        <w:pStyle w:val="a3"/>
        <w:widowControl w:val="0"/>
        <w:numPr>
          <w:ilvl w:val="1"/>
          <w:numId w:val="11"/>
        </w:numPr>
        <w:autoSpaceDE w:val="0"/>
        <w:autoSpaceDN w:val="0"/>
        <w:adjustRightInd w:val="0"/>
        <w:rPr>
          <w:szCs w:val="28"/>
          <w:lang w:val="uk-UA"/>
        </w:rPr>
      </w:pPr>
      <w:r>
        <w:rPr>
          <w:szCs w:val="28"/>
          <w:lang w:val="uk-UA"/>
        </w:rPr>
        <w:t>п</w:t>
      </w:r>
      <w:r w:rsidR="0052433D" w:rsidRPr="00A311A2">
        <w:rPr>
          <w:szCs w:val="28"/>
          <w:lang w:val="uk-UA"/>
        </w:rPr>
        <w:t>еревірка коректності загрузки зі збереженого файлу</w:t>
      </w:r>
      <w:r>
        <w:rPr>
          <w:szCs w:val="28"/>
          <w:lang w:val="uk-UA"/>
        </w:rPr>
        <w:t>;</w:t>
      </w:r>
    </w:p>
    <w:p w:rsidR="0052433D" w:rsidRPr="00A311A2" w:rsidRDefault="004E628B" w:rsidP="004E628B">
      <w:pPr>
        <w:pStyle w:val="a3"/>
        <w:widowControl w:val="0"/>
        <w:numPr>
          <w:ilvl w:val="1"/>
          <w:numId w:val="11"/>
        </w:numPr>
        <w:autoSpaceDE w:val="0"/>
        <w:autoSpaceDN w:val="0"/>
        <w:adjustRightInd w:val="0"/>
        <w:rPr>
          <w:szCs w:val="28"/>
          <w:lang w:val="uk-UA"/>
        </w:rPr>
      </w:pPr>
      <w:r>
        <w:rPr>
          <w:szCs w:val="28"/>
          <w:lang w:val="uk-UA"/>
        </w:rPr>
        <w:t>п</w:t>
      </w:r>
      <w:r w:rsidR="0052433D" w:rsidRPr="00A311A2">
        <w:rPr>
          <w:szCs w:val="28"/>
          <w:lang w:val="uk-UA"/>
        </w:rPr>
        <w:t>еревірка коректності роботи п</w:t>
      </w:r>
      <w:r w:rsidR="00B23F97" w:rsidRPr="00A311A2">
        <w:rPr>
          <w:szCs w:val="28"/>
          <w:lang w:val="uk-UA"/>
        </w:rPr>
        <w:t>ри створенні таблиці малих розмірів</w:t>
      </w:r>
      <w:r>
        <w:rPr>
          <w:szCs w:val="28"/>
          <w:lang w:val="uk-UA"/>
        </w:rPr>
        <w:t>;</w:t>
      </w:r>
    </w:p>
    <w:p w:rsidR="0052433D" w:rsidRPr="00A311A2" w:rsidRDefault="004E628B" w:rsidP="004E628B">
      <w:pPr>
        <w:pStyle w:val="a3"/>
        <w:widowControl w:val="0"/>
        <w:numPr>
          <w:ilvl w:val="1"/>
          <w:numId w:val="11"/>
        </w:numPr>
        <w:autoSpaceDE w:val="0"/>
        <w:autoSpaceDN w:val="0"/>
        <w:adjustRightInd w:val="0"/>
        <w:rPr>
          <w:szCs w:val="28"/>
          <w:lang w:val="uk-UA"/>
        </w:rPr>
      </w:pPr>
      <w:r>
        <w:rPr>
          <w:szCs w:val="28"/>
          <w:lang w:val="uk-UA"/>
        </w:rPr>
        <w:t>п</w:t>
      </w:r>
      <w:r w:rsidR="0052433D" w:rsidRPr="00A311A2">
        <w:rPr>
          <w:szCs w:val="28"/>
          <w:lang w:val="uk-UA"/>
        </w:rPr>
        <w:t xml:space="preserve">еревірка коректності роботи </w:t>
      </w:r>
      <w:r w:rsidR="00B23F97" w:rsidRPr="00A311A2">
        <w:rPr>
          <w:szCs w:val="28"/>
          <w:lang w:val="uk-UA"/>
        </w:rPr>
        <w:t xml:space="preserve">при </w:t>
      </w:r>
      <w:r w:rsidR="00A01771" w:rsidRPr="00A311A2">
        <w:rPr>
          <w:szCs w:val="28"/>
          <w:lang w:val="uk-UA"/>
        </w:rPr>
        <w:t>створенні</w:t>
      </w:r>
      <w:r w:rsidR="00B23F97" w:rsidRPr="00A311A2">
        <w:rPr>
          <w:szCs w:val="28"/>
          <w:lang w:val="uk-UA"/>
        </w:rPr>
        <w:t xml:space="preserve"> таблиці великих розмірів</w:t>
      </w:r>
      <w:r>
        <w:rPr>
          <w:szCs w:val="28"/>
          <w:lang w:val="uk-UA"/>
        </w:rPr>
        <w:t>;</w:t>
      </w:r>
    </w:p>
    <w:p w:rsidR="00042609" w:rsidRPr="00A311A2" w:rsidRDefault="004E628B" w:rsidP="004E628B">
      <w:pPr>
        <w:pStyle w:val="a3"/>
        <w:widowControl w:val="0"/>
        <w:numPr>
          <w:ilvl w:val="1"/>
          <w:numId w:val="11"/>
        </w:numPr>
        <w:autoSpaceDE w:val="0"/>
        <w:autoSpaceDN w:val="0"/>
        <w:adjustRightInd w:val="0"/>
        <w:rPr>
          <w:szCs w:val="28"/>
          <w:lang w:val="uk-UA"/>
        </w:rPr>
      </w:pPr>
      <w:r>
        <w:rPr>
          <w:szCs w:val="28"/>
          <w:lang w:val="uk-UA"/>
        </w:rPr>
        <w:t>п</w:t>
      </w:r>
      <w:r w:rsidR="00042609" w:rsidRPr="00A311A2">
        <w:rPr>
          <w:szCs w:val="28"/>
          <w:lang w:val="uk-UA"/>
        </w:rPr>
        <w:t xml:space="preserve">еревірка поведінки програми при закриті файлу, що містить не </w:t>
      </w:r>
      <w:r w:rsidR="00A01771" w:rsidRPr="00A311A2">
        <w:rPr>
          <w:szCs w:val="28"/>
          <w:lang w:val="uk-UA"/>
        </w:rPr>
        <w:t>збережені</w:t>
      </w:r>
      <w:r w:rsidR="00042609" w:rsidRPr="00A311A2">
        <w:rPr>
          <w:szCs w:val="28"/>
          <w:lang w:val="uk-UA"/>
        </w:rPr>
        <w:t xml:space="preserve"> зміни</w:t>
      </w:r>
      <w:r>
        <w:rPr>
          <w:szCs w:val="28"/>
          <w:lang w:val="uk-UA"/>
        </w:rPr>
        <w:t>.</w:t>
      </w:r>
    </w:p>
    <w:p w:rsidR="00387BE8" w:rsidRPr="00FC4F6D" w:rsidRDefault="00387BE8" w:rsidP="00387BE8">
      <w:pPr>
        <w:rPr>
          <w:lang w:val="uk-UA"/>
        </w:rPr>
      </w:pPr>
      <w:r w:rsidRPr="00FC4F6D">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8" w:name="_Toc470597535"/>
      <w:r w:rsidRPr="00FC4F6D">
        <w:rPr>
          <w:lang w:val="uk-UA"/>
        </w:rPr>
        <w:t>Приклади тестування</w:t>
      </w:r>
      <w:bookmarkEnd w:id="18"/>
    </w:p>
    <w:p w:rsidR="002703E4" w:rsidRPr="00FC4F6D" w:rsidRDefault="002703E4" w:rsidP="002703E4">
      <w:pPr>
        <w:pStyle w:val="3"/>
        <w:rPr>
          <w:lang w:val="uk-UA"/>
        </w:rPr>
      </w:pPr>
      <w:bookmarkStart w:id="19" w:name="_Toc470597536"/>
      <w:r w:rsidRPr="00FC4F6D">
        <w:rPr>
          <w:lang w:val="uk-UA"/>
        </w:rPr>
        <w:t>Тестування правильності введених значень</w:t>
      </w:r>
      <w:bookmarkEnd w:id="19"/>
    </w:p>
    <w:p w:rsidR="002703E4" w:rsidRPr="00FC4F6D" w:rsidRDefault="002703E4" w:rsidP="00C512DC">
      <w:pPr>
        <w:pStyle w:val="4"/>
        <w:rPr>
          <w:lang w:val="uk-UA"/>
        </w:rPr>
      </w:pPr>
      <w:bookmarkStart w:id="20" w:name="_Toc470597537"/>
      <w:r w:rsidRPr="00FC4F6D">
        <w:rPr>
          <w:lang w:val="uk-UA"/>
        </w:rPr>
        <w:t>Тестування при введенні некоректних посилань</w:t>
      </w:r>
      <w:bookmarkEnd w:id="20"/>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посилання на комірку, що не існує (</w:t>
      </w:r>
      <w:r w:rsidR="0086520B">
        <w:rPr>
          <w:lang w:val="uk-UA"/>
        </w:rPr>
        <w:t xml:space="preserve">Рисунок 5.1 </w:t>
      </w:r>
      <w:r w:rsidR="00A311A2" w:rsidRPr="00A311A2">
        <w:rPr>
          <w:lang w:val="uk-UA"/>
        </w:rPr>
        <w:t>-</w:t>
      </w:r>
      <w:r w:rsidR="0086520B">
        <w:rPr>
          <w:lang w:val="uk-UA"/>
        </w:rPr>
        <w:t xml:space="preserve"> </w:t>
      </w:r>
      <w:r w:rsidR="002703E4" w:rsidRPr="00A311A2">
        <w:rPr>
          <w:lang w:val="uk-UA"/>
        </w:rPr>
        <w:t>5.3</w:t>
      </w:r>
      <w:r w:rsidR="002703E4" w:rsidRPr="00FC4F6D">
        <w:rPr>
          <w:lang w:val="uk-UA"/>
        </w:rPr>
        <w:t xml:space="preserve">) або введе </w:t>
      </w:r>
      <w:r w:rsidR="0086520B">
        <w:rPr>
          <w:lang w:val="uk-UA"/>
        </w:rPr>
        <w:t>посилання у невірному форматі (Р</w:t>
      </w:r>
      <w:r w:rsidR="002703E4" w:rsidRPr="00FC4F6D">
        <w:rPr>
          <w:lang w:val="uk-UA"/>
        </w:rPr>
        <w:t>исунок 5.4), то в відповідну комірку програма видасть попередження.</w:t>
      </w:r>
    </w:p>
    <w:p w:rsidR="009B2DB6" w:rsidRPr="00FC4F6D" w:rsidRDefault="002703E4" w:rsidP="007F33A1">
      <w:pPr>
        <w:ind w:firstLine="0"/>
        <w:jc w:val="center"/>
        <w:rPr>
          <w:lang w:val="uk-UA"/>
        </w:rPr>
      </w:pPr>
      <w:r w:rsidRPr="00FC4F6D">
        <w:rPr>
          <w:noProof/>
          <w:lang w:eastAsia="ru-RU"/>
        </w:rPr>
        <w:lastRenderedPageBreak/>
        <w:drawing>
          <wp:inline distT="0" distB="0" distL="0" distR="0" wp14:anchorId="2CF2B300" wp14:editId="75C9C064">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31820"/>
                    </a:xfrm>
                    <a:prstGeom prst="rect">
                      <a:avLst/>
                    </a:prstGeom>
                  </pic:spPr>
                </pic:pic>
              </a:graphicData>
            </a:graphic>
          </wp:inline>
        </w:drawing>
      </w:r>
    </w:p>
    <w:p w:rsidR="002703E4" w:rsidRDefault="00E730BC" w:rsidP="00D02CD5">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86520B" w:rsidRPr="00FC4F6D" w:rsidRDefault="0086520B" w:rsidP="00D02CD5">
      <w:pPr>
        <w:ind w:firstLine="0"/>
        <w:jc w:val="center"/>
        <w:rPr>
          <w:lang w:val="uk-UA"/>
        </w:rPr>
      </w:pPr>
    </w:p>
    <w:p w:rsidR="001332BA" w:rsidRPr="00FC4F6D" w:rsidRDefault="001332BA" w:rsidP="007F33A1">
      <w:pPr>
        <w:ind w:firstLine="0"/>
        <w:jc w:val="center"/>
        <w:rPr>
          <w:lang w:val="uk-UA"/>
        </w:rPr>
      </w:pPr>
      <w:r w:rsidRPr="00FC4F6D">
        <w:rPr>
          <w:noProof/>
          <w:lang w:eastAsia="ru-RU"/>
        </w:rPr>
        <w:drawing>
          <wp:inline distT="0" distB="0" distL="0" distR="0" wp14:anchorId="57E6C1C6" wp14:editId="4AA4B61A">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r w:rsidR="00A01771" w:rsidRPr="00FC4F6D">
        <w:rPr>
          <w:lang w:val="uk-UA"/>
        </w:rPr>
        <w:t>неіснуючю</w:t>
      </w:r>
      <w:r w:rsidRPr="00FC4F6D">
        <w:rPr>
          <w:lang w:val="uk-UA"/>
        </w:rPr>
        <w:t xml:space="preserve"> колонку</w:t>
      </w:r>
    </w:p>
    <w:p w:rsidR="00A311A2" w:rsidRPr="00FC4F6D" w:rsidRDefault="001332BA" w:rsidP="0086520B">
      <w:pPr>
        <w:ind w:firstLine="0"/>
        <w:jc w:val="center"/>
        <w:rPr>
          <w:lang w:val="uk-UA"/>
        </w:rPr>
      </w:pPr>
      <w:r w:rsidRPr="00FC4F6D">
        <w:rPr>
          <w:noProof/>
          <w:lang w:eastAsia="ru-RU"/>
        </w:rPr>
        <w:lastRenderedPageBreak/>
        <w:drawing>
          <wp:inline distT="0" distB="0" distL="0" distR="0" wp14:anchorId="19681752" wp14:editId="495362AE">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1332BA"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86520B" w:rsidRPr="00FC4F6D" w:rsidRDefault="0086520B" w:rsidP="007435A4">
      <w:pPr>
        <w:ind w:firstLine="0"/>
        <w:jc w:val="center"/>
        <w:rPr>
          <w:lang w:val="uk-UA"/>
        </w:rPr>
      </w:pPr>
    </w:p>
    <w:p w:rsidR="001332BA" w:rsidRPr="00FC4F6D" w:rsidRDefault="001332BA" w:rsidP="007F33A1">
      <w:pPr>
        <w:ind w:firstLine="0"/>
        <w:jc w:val="center"/>
        <w:rPr>
          <w:lang w:val="uk-UA"/>
        </w:rPr>
      </w:pPr>
      <w:r w:rsidRPr="00FC4F6D">
        <w:rPr>
          <w:noProof/>
          <w:lang w:eastAsia="ru-RU"/>
        </w:rPr>
        <w:drawing>
          <wp:inline distT="0" distB="0" distL="0" distR="0" wp14:anchorId="21D625C4" wp14:editId="2F7381B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1" w:name="_Toc470597538"/>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1"/>
    </w:p>
    <w:p w:rsidR="001332BA" w:rsidRPr="00FC4F6D" w:rsidRDefault="001332BA" w:rsidP="001332BA">
      <w:pPr>
        <w:rPr>
          <w:lang w:val="uk-UA"/>
        </w:rPr>
      </w:pPr>
      <w:r w:rsidRPr="00FC4F6D">
        <w:rPr>
          <w:lang w:val="uk-UA"/>
        </w:rPr>
        <w:t>Якщо під час введення інформації в таблицю користувач введе</w:t>
      </w:r>
      <w:r w:rsidR="0086520B">
        <w:rPr>
          <w:lang w:val="uk-UA"/>
        </w:rPr>
        <w:t xml:space="preserve"> число у некоректному форматі (Рисунок 5.5), то в</w:t>
      </w:r>
      <w:r w:rsidRPr="00FC4F6D">
        <w:rPr>
          <w:lang w:val="uk-UA"/>
        </w:rPr>
        <w:t xml:space="preserve"> відповідну комірку програма видасть попередження.</w:t>
      </w:r>
    </w:p>
    <w:p w:rsidR="001332BA" w:rsidRPr="00FC4F6D" w:rsidRDefault="006310F3" w:rsidP="001332BA">
      <w:pPr>
        <w:ind w:firstLine="0"/>
        <w:rPr>
          <w:lang w:val="uk-UA"/>
        </w:rPr>
      </w:pPr>
      <w:r w:rsidRPr="00FC4F6D">
        <w:rPr>
          <w:noProof/>
          <w:lang w:eastAsia="ru-RU"/>
        </w:rPr>
        <w:lastRenderedPageBreak/>
        <w:drawing>
          <wp:inline distT="0" distB="0" distL="0" distR="0" wp14:anchorId="7D44BF3E" wp14:editId="5169A555">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2" w:name="_Toc470597539"/>
      <w:r w:rsidRPr="00FC4F6D">
        <w:rPr>
          <w:lang w:val="uk-UA"/>
        </w:rPr>
        <w:t>Тестування при введенні неіснуючої функції</w:t>
      </w:r>
      <w:bookmarkEnd w:id="22"/>
    </w:p>
    <w:p w:rsidR="006310F3" w:rsidRPr="00FC4F6D" w:rsidRDefault="006310F3" w:rsidP="006310F3">
      <w:pPr>
        <w:rPr>
          <w:lang w:val="uk-UA"/>
        </w:rPr>
      </w:pPr>
      <w:r w:rsidRPr="00FC4F6D">
        <w:rPr>
          <w:lang w:val="uk-UA"/>
        </w:rPr>
        <w:t xml:space="preserve">Якщо під час введення інформації в таблицю користувач </w:t>
      </w:r>
      <w:r w:rsidR="0086520B">
        <w:rPr>
          <w:lang w:val="uk-UA"/>
        </w:rPr>
        <w:t>введе назву неіснуючої функції (Р</w:t>
      </w:r>
      <w:r w:rsidRPr="00FC4F6D">
        <w:rPr>
          <w:lang w:val="uk-UA"/>
        </w:rPr>
        <w:t>исунок 5.</w:t>
      </w:r>
      <w:r w:rsidR="007435A4" w:rsidRPr="00FC4F6D">
        <w:rPr>
          <w:lang w:val="uk-UA"/>
        </w:rPr>
        <w:t>6</w:t>
      </w:r>
      <w:r w:rsidRPr="00FC4F6D">
        <w:rPr>
          <w:lang w:val="uk-UA"/>
        </w:rPr>
        <w:t>), то в відповідну комірку програма видасть попередження.</w:t>
      </w:r>
    </w:p>
    <w:p w:rsidR="006310F3" w:rsidRPr="00FC4F6D" w:rsidRDefault="006310F3" w:rsidP="006310F3">
      <w:pPr>
        <w:ind w:firstLine="0"/>
        <w:rPr>
          <w:lang w:val="uk-UA"/>
        </w:rPr>
      </w:pPr>
      <w:r w:rsidRPr="00FC4F6D">
        <w:rPr>
          <w:noProof/>
          <w:lang w:eastAsia="ru-RU"/>
        </w:rPr>
        <w:drawing>
          <wp:inline distT="0" distB="0" distL="0" distR="0" wp14:anchorId="5CF898CD" wp14:editId="480AD207">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3" w:name="_Toc470597540"/>
      <w:r w:rsidRPr="00FC4F6D">
        <w:rPr>
          <w:lang w:val="uk-UA"/>
        </w:rPr>
        <w:lastRenderedPageBreak/>
        <w:t>Тестування коректності роботи</w:t>
      </w:r>
      <w:bookmarkEnd w:id="23"/>
    </w:p>
    <w:p w:rsidR="007435A4" w:rsidRPr="00FC4F6D" w:rsidRDefault="007435A4" w:rsidP="007435A4">
      <w:pPr>
        <w:pStyle w:val="4"/>
        <w:rPr>
          <w:lang w:val="uk-UA"/>
        </w:rPr>
      </w:pPr>
      <w:bookmarkStart w:id="24" w:name="_Toc470597541"/>
      <w:r w:rsidRPr="00FC4F6D">
        <w:rPr>
          <w:lang w:val="uk-UA"/>
        </w:rPr>
        <w:t>Перевірка коректності збереження файлу</w:t>
      </w:r>
      <w:bookmarkEnd w:id="24"/>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r w:rsidR="0086520B">
        <w:rPr>
          <w:lang w:val="uk-UA"/>
        </w:rPr>
        <w:t>рядку статусу (Р</w:t>
      </w:r>
      <w:r w:rsidR="007435A4" w:rsidRPr="00FC4F6D">
        <w:rPr>
          <w:lang w:val="uk-UA"/>
        </w:rPr>
        <w:t xml:space="preserve">исунок 5.7). Відповідні зміни можна зберегти у новий файл або поточний. Тоді відповідно дане повідомлення зникне </w:t>
      </w:r>
      <w:r w:rsidR="0086520B">
        <w:rPr>
          <w:lang w:val="uk-UA"/>
        </w:rPr>
        <w:t>(Р</w:t>
      </w:r>
      <w:r w:rsidR="007435A4" w:rsidRPr="00FC4F6D">
        <w:rPr>
          <w:lang w:val="uk-UA"/>
        </w:rPr>
        <w:t>исунок 5.8).</w:t>
      </w:r>
    </w:p>
    <w:p w:rsidR="007435A4" w:rsidRPr="00FC4F6D" w:rsidRDefault="007435A4" w:rsidP="007435A4">
      <w:pPr>
        <w:ind w:firstLine="0"/>
        <w:rPr>
          <w:lang w:val="uk-UA"/>
        </w:rPr>
      </w:pPr>
      <w:r w:rsidRPr="00FC4F6D">
        <w:rPr>
          <w:noProof/>
          <w:lang w:eastAsia="ru-RU"/>
        </w:rPr>
        <w:drawing>
          <wp:inline distT="0" distB="0" distL="0" distR="0" wp14:anchorId="62284369" wp14:editId="3DAF106D">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eastAsia="ru-RU"/>
        </w:rPr>
        <w:drawing>
          <wp:inline distT="0" distB="0" distL="0" distR="0" wp14:anchorId="0015F40D" wp14:editId="65405104">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5" w:name="_Toc470597542"/>
      <w:r w:rsidRPr="00FC4F6D">
        <w:rPr>
          <w:lang w:val="uk-UA"/>
        </w:rPr>
        <w:lastRenderedPageBreak/>
        <w:t>Перевірка коректності відкриття файлу</w:t>
      </w:r>
      <w:bookmarkEnd w:id="25"/>
    </w:p>
    <w:p w:rsidR="005B6AF1" w:rsidRPr="00FC4F6D" w:rsidRDefault="005B6AF1" w:rsidP="005B6AF1">
      <w:pPr>
        <w:rPr>
          <w:lang w:val="uk-UA"/>
        </w:rPr>
      </w:pPr>
      <w:r w:rsidRPr="00FC4F6D">
        <w:rPr>
          <w:lang w:val="uk-UA"/>
        </w:rPr>
        <w:t>Відкриття збереженого файла в пункті 5.3.2.1 зображено  на рисунок 5.9.</w:t>
      </w:r>
    </w:p>
    <w:p w:rsidR="005B6AF1" w:rsidRPr="00FC4F6D" w:rsidRDefault="005B6AF1" w:rsidP="007435A4">
      <w:pPr>
        <w:ind w:firstLine="0"/>
        <w:jc w:val="center"/>
        <w:rPr>
          <w:lang w:val="uk-UA"/>
        </w:rPr>
      </w:pPr>
      <w:r w:rsidRPr="00FC4F6D">
        <w:rPr>
          <w:noProof/>
          <w:lang w:eastAsia="ru-RU"/>
        </w:rPr>
        <w:drawing>
          <wp:inline distT="0" distB="0" distL="0" distR="0" wp14:anchorId="6F70EC6E" wp14:editId="5A2B279A">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6" w:name="_Toc470597543"/>
      <w:r w:rsidRPr="00FC4F6D">
        <w:rPr>
          <w:lang w:val="uk-UA"/>
        </w:rPr>
        <w:t>Перевірка коректності роботи при створенні таблиці малих розмірів</w:t>
      </w:r>
      <w:bookmarkEnd w:id="26"/>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w:t>
      </w:r>
      <w:r w:rsidR="0086520B">
        <w:rPr>
          <w:lang w:val="uk-UA"/>
        </w:rPr>
        <w:t xml:space="preserve"> то програма спрацює коректно (Р</w:t>
      </w:r>
      <w:r w:rsidRPr="00FC4F6D">
        <w:rPr>
          <w:lang w:val="uk-UA"/>
        </w:rPr>
        <w:t>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eastAsia="ru-RU"/>
        </w:rPr>
        <w:lastRenderedPageBreak/>
        <w:drawing>
          <wp:inline distT="0" distB="0" distL="0" distR="0" wp14:anchorId="449B3183" wp14:editId="10C73E04">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7" w:name="_Toc470597544"/>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7"/>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00DA5049">
        <w:rPr>
          <w:lang w:val="uk-UA"/>
        </w:rPr>
        <w:t>) та введе в неї будь-які</w:t>
      </w:r>
      <w:r w:rsidRPr="00FC4F6D">
        <w:rPr>
          <w:lang w:val="uk-UA"/>
        </w:rPr>
        <w:t xml:space="preserve"> дані, то програма спрацює коректно </w:t>
      </w:r>
      <w:r w:rsidR="008D1AA4" w:rsidRPr="00FC4F6D">
        <w:rPr>
          <w:lang w:val="uk-UA"/>
        </w:rPr>
        <w:br/>
      </w:r>
      <w:r w:rsidR="00DA5049">
        <w:rPr>
          <w:lang w:val="uk-UA"/>
        </w:rPr>
        <w:t>(Р</w:t>
      </w:r>
      <w:r w:rsidRPr="00FC4F6D">
        <w:rPr>
          <w:lang w:val="uk-UA"/>
        </w:rPr>
        <w:t xml:space="preserve">исунок </w:t>
      </w:r>
      <w:r w:rsidR="008D1AA4" w:rsidRPr="00FC4F6D">
        <w:rPr>
          <w:lang w:val="uk-UA"/>
        </w:rPr>
        <w:t>5.1</w:t>
      </w:r>
      <w:r w:rsidR="00D01937" w:rsidRPr="00385687">
        <w:t>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eastAsia="ru-RU"/>
        </w:rPr>
        <w:drawing>
          <wp:inline distT="0" distB="0" distL="0" distR="0" wp14:anchorId="46A2E79C" wp14:editId="729C2270">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8" w:name="_Toc470597545"/>
      <w:r w:rsidRPr="00FC4F6D">
        <w:rPr>
          <w:lang w:val="uk-UA"/>
        </w:rPr>
        <w:lastRenderedPageBreak/>
        <w:t>Переві</w:t>
      </w:r>
      <w:r w:rsidR="00DA5049">
        <w:rPr>
          <w:lang w:val="uk-UA"/>
        </w:rPr>
        <w:t>рка поведінки програми при закрит</w:t>
      </w:r>
      <w:r w:rsidRPr="00FC4F6D">
        <w:rPr>
          <w:lang w:val="uk-UA"/>
        </w:rPr>
        <w:t xml:space="preserve">ті файлу, що містить не </w:t>
      </w:r>
      <w:r w:rsidR="00A01771" w:rsidRPr="00FC4F6D">
        <w:rPr>
          <w:lang w:val="uk-UA"/>
        </w:rPr>
        <w:t>збережені</w:t>
      </w:r>
      <w:r w:rsidRPr="00FC4F6D">
        <w:rPr>
          <w:lang w:val="uk-UA"/>
        </w:rPr>
        <w:t xml:space="preserve"> зміни</w:t>
      </w:r>
      <w:bookmarkEnd w:id="28"/>
    </w:p>
    <w:p w:rsidR="008D1AA4" w:rsidRPr="00FC4F6D" w:rsidRDefault="008D1AA4" w:rsidP="008D1AA4">
      <w:pPr>
        <w:rPr>
          <w:lang w:val="uk-UA"/>
        </w:rPr>
      </w:pPr>
      <w:r w:rsidRPr="00FC4F6D">
        <w:rPr>
          <w:lang w:val="uk-UA"/>
        </w:rPr>
        <w:t xml:space="preserve">Якщо користувач внесе певні зміни у файл та спробує його </w:t>
      </w:r>
      <w:r w:rsidR="00DA5049">
        <w:rPr>
          <w:lang w:val="uk-UA"/>
        </w:rPr>
        <w:t>закрити без збереження вмісту,</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00DA5049">
        <w:rPr>
          <w:lang w:val="uk-UA"/>
        </w:rPr>
        <w:t xml:space="preserve"> (Р</w:t>
      </w:r>
      <w:r w:rsidRPr="00FC4F6D">
        <w:rPr>
          <w:lang w:val="uk-UA"/>
        </w:rPr>
        <w:t>исунок 5.12).</w:t>
      </w:r>
    </w:p>
    <w:p w:rsidR="008D1AA4" w:rsidRPr="00FC4F6D" w:rsidRDefault="008D1AA4" w:rsidP="008D1AA4">
      <w:pPr>
        <w:ind w:firstLine="0"/>
        <w:jc w:val="center"/>
        <w:rPr>
          <w:lang w:val="uk-UA"/>
        </w:rPr>
      </w:pPr>
      <w:r w:rsidRPr="00FC4F6D">
        <w:rPr>
          <w:noProof/>
          <w:lang w:eastAsia="ru-RU"/>
        </w:rPr>
        <w:drawing>
          <wp:inline distT="0" distB="0" distL="0" distR="0" wp14:anchorId="6AE20990" wp14:editId="7C95C249">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DA5049">
      <w:pPr>
        <w:pStyle w:val="3"/>
        <w:ind w:left="0" w:firstLine="720"/>
        <w:rPr>
          <w:lang w:val="uk-UA"/>
        </w:rPr>
      </w:pPr>
      <w:bookmarkStart w:id="29" w:name="_Toc470597546"/>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9"/>
    </w:p>
    <w:p w:rsidR="00893FD6" w:rsidRPr="00FC4F6D" w:rsidRDefault="00893FD6" w:rsidP="00893FD6">
      <w:pPr>
        <w:rPr>
          <w:lang w:val="uk-UA"/>
        </w:rPr>
      </w:pPr>
      <w:r w:rsidRPr="00FC4F6D">
        <w:rPr>
          <w:lang w:val="uk-UA"/>
        </w:rPr>
        <w:t>Результати тестування програми на коретних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r w:rsidR="008D1AA4" w:rsidRPr="00FC4F6D">
              <w:rPr>
                <w:szCs w:val="28"/>
              </w:rPr>
              <w:t>Enter</w:t>
            </w:r>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«Enter»</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«Enter»</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 xml:space="preserve">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w:t>
      </w:r>
      <w:r w:rsidR="00DA5049">
        <w:rPr>
          <w:lang w:val="uk-UA"/>
        </w:rPr>
        <w:t>вводить користувач, ретельно пере</w:t>
      </w:r>
      <w:r w:rsidRPr="00FC4F6D">
        <w:rPr>
          <w:lang w:val="uk-UA"/>
        </w:rPr>
        <w:t>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30" w:name="_Toc470597547"/>
      <w:r w:rsidRPr="000F4FF7">
        <w:rPr>
          <w:lang w:val="uk-UA"/>
        </w:rPr>
        <w:lastRenderedPageBreak/>
        <w:t>Інструкція користувача</w:t>
      </w:r>
      <w:bookmarkEnd w:id="30"/>
    </w:p>
    <w:p w:rsidR="007864C5" w:rsidRPr="000F4FF7" w:rsidRDefault="007864C5" w:rsidP="007864C5">
      <w:pPr>
        <w:pStyle w:val="2"/>
        <w:rPr>
          <w:lang w:val="uk-UA"/>
        </w:rPr>
      </w:pPr>
      <w:bookmarkStart w:id="31" w:name="_Toc470597548"/>
      <w:r w:rsidRPr="000F4FF7">
        <w:rPr>
          <w:lang w:val="uk-UA"/>
        </w:rPr>
        <w:t>Робота з програмою</w:t>
      </w:r>
      <w:bookmarkEnd w:id="31"/>
    </w:p>
    <w:p w:rsidR="007864C5" w:rsidRPr="000F4FF7" w:rsidRDefault="00FE4A3B" w:rsidP="007864C5">
      <w:pPr>
        <w:rPr>
          <w:lang w:val="uk-UA"/>
        </w:rPr>
      </w:pPr>
      <w:r w:rsidRPr="000F4FF7">
        <w:rPr>
          <w:lang w:val="uk-UA"/>
        </w:rPr>
        <w:t>Після запуску виконавчого файлу  з розширенням *.exe, відкривається голов</w:t>
      </w:r>
      <w:r w:rsidR="00657022">
        <w:rPr>
          <w:lang w:val="uk-UA"/>
        </w:rPr>
        <w:t>не вікно програми (Рисунок 6.1).</w:t>
      </w:r>
    </w:p>
    <w:p w:rsidR="00FE4A3B" w:rsidRPr="000F4FF7" w:rsidRDefault="0067449F" w:rsidP="00D17DF3">
      <w:pPr>
        <w:ind w:firstLine="0"/>
        <w:jc w:val="center"/>
        <w:rPr>
          <w:lang w:val="uk-UA"/>
        </w:rPr>
      </w:pPr>
      <w:r w:rsidRPr="000F4FF7">
        <w:rPr>
          <w:noProof/>
          <w:lang w:eastAsia="ru-RU"/>
        </w:rPr>
        <w:drawing>
          <wp:inline distT="0" distB="0" distL="0" distR="0" wp14:anchorId="184B56CB" wp14:editId="1D4D6F5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File</w:t>
      </w:r>
      <w:r w:rsidR="00657022" w:rsidRPr="00657022">
        <w:rPr>
          <w:lang w:val="uk-UA"/>
        </w:rPr>
        <w:t xml:space="preserve"> </w:t>
      </w:r>
      <w:r w:rsidR="00657022" w:rsidRPr="00657022">
        <w:rPr>
          <w:rFonts w:cs="Times New Roman"/>
          <w:lang w:val="uk-UA"/>
        </w:rPr>
        <w:t>→</w:t>
      </w:r>
      <w:r w:rsidR="00657022">
        <w:rPr>
          <w:rFonts w:cs="Times New Roman"/>
          <w:lang w:val="uk-UA"/>
        </w:rPr>
        <w:t xml:space="preserve"> </w:t>
      </w:r>
      <w:r w:rsidR="0067449F" w:rsidRPr="000F4FF7">
        <w:rPr>
          <w:lang w:val="en-US"/>
        </w:rPr>
        <w:t>New</w:t>
      </w:r>
      <w:r w:rsidR="0067449F" w:rsidRPr="00657022">
        <w:rPr>
          <w:lang w:val="uk-UA"/>
        </w:rPr>
        <w:t xml:space="preserve"> </w:t>
      </w:r>
      <w:r w:rsidR="0067449F" w:rsidRPr="000F4FF7">
        <w:rPr>
          <w:lang w:val="uk-UA"/>
        </w:rPr>
        <w:t>можна створити нову таблицю з заданою висотою та шириною</w:t>
      </w:r>
      <w:r w:rsidR="00A311A2">
        <w:rPr>
          <w:lang w:val="uk-UA"/>
        </w:rPr>
        <w:t xml:space="preserve"> (Р</w:t>
      </w:r>
      <w:r w:rsidR="00657022">
        <w:rPr>
          <w:lang w:val="uk-UA"/>
        </w:rPr>
        <w:t>исунок 6.2).</w:t>
      </w:r>
    </w:p>
    <w:p w:rsidR="00FE4A3B" w:rsidRPr="000F4FF7" w:rsidRDefault="0067449F" w:rsidP="00D17DF3">
      <w:pPr>
        <w:ind w:firstLine="0"/>
        <w:jc w:val="center"/>
        <w:rPr>
          <w:lang w:val="uk-UA"/>
        </w:rPr>
      </w:pPr>
      <w:r w:rsidRPr="000F4FF7">
        <w:rPr>
          <w:noProof/>
          <w:lang w:eastAsia="ru-RU"/>
        </w:rPr>
        <w:drawing>
          <wp:inline distT="0" distB="0" distL="0" distR="0" wp14:anchorId="3EB5C615" wp14:editId="5E7CED2B">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00657022">
        <w:rPr>
          <w:lang w:val="uk-UA"/>
        </w:rPr>
        <w:t xml:space="preserve"> (Рисунок 6.3).</w:t>
      </w:r>
    </w:p>
    <w:p w:rsidR="00B85F18" w:rsidRPr="000F4FF7" w:rsidRDefault="0067449F" w:rsidP="00D17DF3">
      <w:pPr>
        <w:ind w:firstLine="0"/>
        <w:jc w:val="center"/>
        <w:rPr>
          <w:lang w:val="uk-UA"/>
        </w:rPr>
      </w:pPr>
      <w:r w:rsidRPr="000F4FF7">
        <w:rPr>
          <w:noProof/>
          <w:lang w:eastAsia="ru-RU"/>
        </w:rPr>
        <w:drawing>
          <wp:inline distT="0" distB="0" distL="0" distR="0" wp14:anchorId="79A366C8" wp14:editId="0CAAF089">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00657022">
        <w:rPr>
          <w:lang w:val="uk-UA"/>
        </w:rPr>
        <w:t>.</w:t>
      </w:r>
    </w:p>
    <w:p w:rsidR="00246769" w:rsidRPr="000F4FF7" w:rsidRDefault="0067449F" w:rsidP="00F33561">
      <w:pPr>
        <w:ind w:firstLine="0"/>
        <w:jc w:val="center"/>
        <w:rPr>
          <w:lang w:val="uk-UA"/>
        </w:rPr>
      </w:pPr>
      <w:r w:rsidRPr="000F4FF7">
        <w:rPr>
          <w:noProof/>
          <w:lang w:eastAsia="ru-RU"/>
        </w:rPr>
        <w:drawing>
          <wp:inline distT="0" distB="0" distL="0" distR="0" wp14:anchorId="14DA5E36" wp14:editId="185CF810">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657022"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B85F18" w:rsidRPr="000F4FF7" w:rsidRDefault="00657022" w:rsidP="00657022">
      <w:pPr>
        <w:rPr>
          <w:lang w:val="uk-UA"/>
        </w:rPr>
      </w:pPr>
      <w:r>
        <w:rPr>
          <w:lang w:val="uk-UA"/>
        </w:rPr>
        <w:br w:type="page"/>
      </w:r>
    </w:p>
    <w:p w:rsidR="00606D67" w:rsidRPr="000F4FF7" w:rsidRDefault="0067449F" w:rsidP="00606D67">
      <w:pPr>
        <w:rPr>
          <w:lang w:val="uk-UA"/>
        </w:rPr>
      </w:pPr>
      <w:r w:rsidRPr="000F4FF7">
        <w:rPr>
          <w:lang w:val="uk-UA"/>
        </w:rPr>
        <w:lastRenderedPageBreak/>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57022">
        <w:rPr>
          <w:lang w:val="uk-UA"/>
        </w:rPr>
        <w:t>(Рисунок 6.5).</w:t>
      </w:r>
    </w:p>
    <w:p w:rsidR="00B85F18" w:rsidRPr="000F4FF7" w:rsidRDefault="0067449F" w:rsidP="00F53257">
      <w:pPr>
        <w:ind w:firstLine="0"/>
        <w:jc w:val="center"/>
        <w:rPr>
          <w:lang w:val="uk-UA"/>
        </w:rPr>
      </w:pPr>
      <w:r w:rsidRPr="000F4FF7">
        <w:rPr>
          <w:noProof/>
          <w:lang w:eastAsia="ru-RU"/>
        </w:rPr>
        <w:drawing>
          <wp:inline distT="0" distB="0" distL="0" distR="0" wp14:anchorId="41A54B5D" wp14:editId="7D49088C">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657022">
        <w:rPr>
          <w:lang w:val="uk-UA"/>
        </w:rPr>
        <w:t>(Рисунок 6.6).</w:t>
      </w:r>
    </w:p>
    <w:p w:rsidR="00D77FD4" w:rsidRPr="000F4FF7" w:rsidRDefault="008E7626" w:rsidP="00F53257">
      <w:pPr>
        <w:ind w:firstLine="0"/>
        <w:jc w:val="center"/>
        <w:rPr>
          <w:lang w:val="uk-UA"/>
        </w:rPr>
      </w:pPr>
      <w:r w:rsidRPr="000F4FF7">
        <w:rPr>
          <w:noProof/>
          <w:lang w:eastAsia="ru-RU"/>
        </w:rPr>
        <w:drawing>
          <wp:inline distT="0" distB="0" distL="0" distR="0" wp14:anchorId="75D9D3EC" wp14:editId="40A408AF">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80175" cy="3240405"/>
                    </a:xfrm>
                    <a:prstGeom prst="rect">
                      <a:avLst/>
                    </a:prstGeom>
                  </pic:spPr>
                </pic:pic>
              </a:graphicData>
            </a:graphic>
          </wp:inline>
        </w:drawing>
      </w:r>
    </w:p>
    <w:p w:rsidR="00D77FD4" w:rsidRPr="00803D1A" w:rsidRDefault="00D77FD4" w:rsidP="00F53257">
      <w:pPr>
        <w:ind w:firstLine="0"/>
        <w:jc w:val="cente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File</w:t>
      </w:r>
      <w:r w:rsidR="00657022" w:rsidRPr="00961A51">
        <w:rPr>
          <w:lang w:val="uk-UA"/>
        </w:rPr>
        <w:t xml:space="preserve"> </w:t>
      </w:r>
      <w:r w:rsidR="00657022" w:rsidRPr="00961A51">
        <w:rPr>
          <w:rFonts w:cs="Times New Roman"/>
          <w:lang w:val="uk-UA"/>
        </w:rPr>
        <w:t>→</w:t>
      </w:r>
      <w:r w:rsidRPr="00961A51">
        <w:rPr>
          <w:lang w:val="uk-UA"/>
        </w:rPr>
        <w:t xml:space="preserve"> </w:t>
      </w:r>
      <w:r w:rsidRPr="000F4FF7">
        <w:rPr>
          <w:lang w:val="en-US"/>
        </w:rPr>
        <w:t>Save</w:t>
      </w:r>
      <w:r w:rsidRPr="00961A51">
        <w:rPr>
          <w:lang w:val="uk-UA"/>
        </w:rPr>
        <w:t xml:space="preserve"> </w:t>
      </w:r>
      <w:r w:rsidRPr="000F4FF7">
        <w:rPr>
          <w:lang w:val="uk-UA"/>
        </w:rPr>
        <w:t>можна зберегти таблицю</w:t>
      </w:r>
      <w:r w:rsidR="00657022">
        <w:rPr>
          <w:lang w:val="uk-UA"/>
        </w:rPr>
        <w:t xml:space="preserve"> (Рисунок 6.7).</w:t>
      </w:r>
    </w:p>
    <w:p w:rsidR="003573B8" w:rsidRPr="000F4FF7" w:rsidRDefault="008E7626" w:rsidP="00F53257">
      <w:pPr>
        <w:ind w:firstLine="0"/>
        <w:jc w:val="center"/>
        <w:rPr>
          <w:lang w:val="uk-UA"/>
        </w:rPr>
      </w:pPr>
      <w:r w:rsidRPr="000F4FF7">
        <w:rPr>
          <w:noProof/>
          <w:lang w:eastAsia="ru-RU"/>
        </w:rPr>
        <w:lastRenderedPageBreak/>
        <w:drawing>
          <wp:inline distT="0" distB="0" distL="0" distR="0" wp14:anchorId="6FEDF677" wp14:editId="17152BB8">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File</w:t>
      </w:r>
      <w:r w:rsidR="00657022">
        <w:rPr>
          <w:lang w:val="uk-UA"/>
        </w:rPr>
        <w:t xml:space="preserve"> </w:t>
      </w:r>
      <w:r w:rsidR="00657022" w:rsidRPr="00961A51">
        <w:rPr>
          <w:rFonts w:cs="Times New Roman"/>
          <w:lang w:val="uk-UA"/>
        </w:rPr>
        <w:t>→</w:t>
      </w:r>
      <w:r w:rsidRPr="00803D1A">
        <w:rPr>
          <w:lang w:val="uk-UA"/>
        </w:rPr>
        <w:t xml:space="preserve"> </w:t>
      </w:r>
      <w:r w:rsidRPr="000F4FF7">
        <w:rPr>
          <w:lang w:val="en-US"/>
        </w:rPr>
        <w:t>Open</w:t>
      </w:r>
      <w:r w:rsidRPr="00803D1A">
        <w:rPr>
          <w:lang w:val="uk-UA"/>
        </w:rPr>
        <w:t xml:space="preserve"> </w:t>
      </w:r>
      <w:r w:rsidRPr="000F4FF7">
        <w:rPr>
          <w:lang w:val="uk-UA"/>
        </w:rPr>
        <w:t>можна відкрити таблицю</w:t>
      </w:r>
      <w:r w:rsidR="00657022">
        <w:rPr>
          <w:lang w:val="uk-UA"/>
        </w:rPr>
        <w:t xml:space="preserve"> (Рисунок 6.8).</w:t>
      </w:r>
    </w:p>
    <w:p w:rsidR="00801780" w:rsidRPr="000F4FF7" w:rsidRDefault="008E7626" w:rsidP="00F53257">
      <w:pPr>
        <w:ind w:firstLine="0"/>
        <w:jc w:val="center"/>
        <w:rPr>
          <w:lang w:val="uk-UA"/>
        </w:rPr>
      </w:pPr>
      <w:r w:rsidRPr="000F4FF7">
        <w:rPr>
          <w:noProof/>
          <w:lang w:eastAsia="ru-RU"/>
        </w:rPr>
        <w:lastRenderedPageBreak/>
        <w:drawing>
          <wp:inline distT="0" distB="0" distL="0" distR="0" wp14:anchorId="223AE852" wp14:editId="48EF47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Latest</w:t>
      </w:r>
      <w:r w:rsidRPr="00803D1A">
        <w:t xml:space="preserve">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657022">
        <w:rPr>
          <w:lang w:val="uk-UA"/>
        </w:rPr>
        <w:t>).</w:t>
      </w:r>
    </w:p>
    <w:p w:rsidR="00E90EB3" w:rsidRPr="000F4FF7" w:rsidRDefault="008E7626" w:rsidP="00F53257">
      <w:pPr>
        <w:ind w:firstLine="0"/>
        <w:jc w:val="center"/>
        <w:rPr>
          <w:lang w:val="uk-UA"/>
        </w:rPr>
      </w:pPr>
      <w:r w:rsidRPr="000F4FF7">
        <w:rPr>
          <w:noProof/>
          <w:lang w:eastAsia="ru-RU"/>
        </w:rPr>
        <w:drawing>
          <wp:inline distT="0" distB="0" distL="0" distR="0" wp14:anchorId="1E8EAFE3" wp14:editId="62FE4E50">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0D57EE" w:rsidRPr="00741395" w:rsidRDefault="00FE2955" w:rsidP="00741395">
      <w:r w:rsidRPr="000F4FF7">
        <w:rPr>
          <w:lang w:val="uk-UA"/>
        </w:rPr>
        <w:lastRenderedPageBreak/>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w:t>
      </w:r>
      <w:r w:rsidR="00657022">
        <w:t xml:space="preserve"> </w:t>
      </w:r>
      <w:r w:rsidR="00657022">
        <w:rPr>
          <w:rFonts w:cs="Times New Roman"/>
        </w:rPr>
        <w:t>→</w:t>
      </w:r>
      <w:r w:rsidR="008E7626" w:rsidRPr="005B02C3">
        <w:t xml:space="preserve"> </w:t>
      </w:r>
      <w:r w:rsidR="008E7626" w:rsidRPr="000F4FF7">
        <w:rPr>
          <w:lang w:val="en-US"/>
        </w:rPr>
        <w:t>Close</w:t>
      </w:r>
      <w:r w:rsidR="008E7626" w:rsidRPr="005B02C3">
        <w:t>.</w:t>
      </w:r>
      <w:r w:rsidR="00741395" w:rsidRPr="00C512DC">
        <w:t xml:space="preserve"> </w:t>
      </w:r>
      <w:r w:rsidR="008E7626" w:rsidRPr="000F4FF7">
        <w:rPr>
          <w:lang w:val="uk-UA"/>
        </w:rPr>
        <w:t xml:space="preserve">Якщо користувач спробує закрити змінений файл </w:t>
      </w:r>
      <w:r w:rsidR="000F4FF7" w:rsidRPr="000F4FF7">
        <w:rPr>
          <w:lang w:val="uk-UA"/>
        </w:rPr>
        <w:t>програма</w:t>
      </w:r>
      <w:r w:rsidR="008E7626" w:rsidRPr="000F4FF7">
        <w:rPr>
          <w:lang w:val="uk-UA"/>
        </w:rPr>
        <w:t xml:space="preserve"> запропонує зберегти поточний файл.</w:t>
      </w:r>
    </w:p>
    <w:p w:rsidR="007864C5" w:rsidRPr="000F4FF7" w:rsidRDefault="007864C5" w:rsidP="007864C5">
      <w:pPr>
        <w:pStyle w:val="2"/>
        <w:rPr>
          <w:lang w:val="uk-UA"/>
        </w:rPr>
      </w:pPr>
      <w:bookmarkStart w:id="32" w:name="_Toc470597549"/>
      <w:r w:rsidRPr="000F4FF7">
        <w:rPr>
          <w:lang w:val="uk-UA"/>
        </w:rPr>
        <w:t>Формат вхідних та вихідних даних</w:t>
      </w:r>
      <w:bookmarkEnd w:id="32"/>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803D1A">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3" w:name="_Toc470597550"/>
      <w:r w:rsidRPr="000F4FF7">
        <w:rPr>
          <w:lang w:val="uk-UA"/>
        </w:rPr>
        <w:t>Системні вимоги</w:t>
      </w:r>
      <w:bookmarkEnd w:id="33"/>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961A51"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r>
              <w:t xml:space="preserve">Intel® Pentium® </w:t>
            </w:r>
            <w:r>
              <w:rPr>
                <w:lang w:val="en-US"/>
              </w:rPr>
              <w:t>IV</w:t>
            </w:r>
            <w:r>
              <w:t xml:space="preserve"> </w:t>
            </w:r>
            <w:r>
              <w:br/>
            </w:r>
            <w:r>
              <w:rPr>
                <w:lang w:val="en-US"/>
              </w:rPr>
              <w:t>3</w:t>
            </w:r>
            <w:r w:rsidR="001A7005" w:rsidRPr="000F4FF7">
              <w:t xml:space="preserve">.0 GHz або </w:t>
            </w:r>
            <w:r w:rsidR="001A7005" w:rsidRPr="000F4FF7">
              <w:br/>
              <w:t>AMD Athlon™</w:t>
            </w:r>
            <w:r>
              <w:rPr>
                <w:lang w:val="en-US"/>
              </w:rPr>
              <w:t xml:space="preserve"> 64 3000+</w:t>
            </w:r>
            <w:r>
              <w:t xml:space="preserve"> </w:t>
            </w:r>
            <w:r>
              <w:rPr>
                <w:lang w:val="en-US"/>
              </w:rPr>
              <w:t>2</w:t>
            </w:r>
            <w:r w:rsidR="001A7005" w:rsidRPr="000F4FF7">
              <w:t>.0 GHz</w:t>
            </w:r>
          </w:p>
        </w:tc>
        <w:tc>
          <w:tcPr>
            <w:tcW w:w="3474" w:type="dxa"/>
            <w:vAlign w:val="center"/>
          </w:tcPr>
          <w:p w:rsidR="0067412B" w:rsidRPr="000F4FF7" w:rsidRDefault="001A7005" w:rsidP="000F4FF7">
            <w:pPr>
              <w:ind w:firstLine="0"/>
              <w:jc w:val="center"/>
            </w:pPr>
            <w:r w:rsidRPr="000F4FF7">
              <w:t xml:space="preserve">Intel® Pentium® D </w:t>
            </w:r>
            <w:r w:rsidR="00EB272A" w:rsidRPr="000F4FF7">
              <w:t>або</w:t>
            </w:r>
            <w:r w:rsidRPr="000F4FF7">
              <w:t xml:space="preserve"> AMD Athlon™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961A51"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r w:rsidRPr="000F4FF7">
              <w:t>Intel GMA 950 з відеопам'яттю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961A51"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.Net Framework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70597551"/>
      <w:r w:rsidRPr="00FC4F6D">
        <w:lastRenderedPageBreak/>
        <w:t>Висновки</w:t>
      </w:r>
      <w:bookmarkEnd w:id="34"/>
    </w:p>
    <w:p w:rsidR="003F123D" w:rsidRPr="00FC4F6D" w:rsidRDefault="00B04C4C" w:rsidP="003F123D">
      <w:pPr>
        <w:rPr>
          <w:lang w:val="uk-UA"/>
        </w:rPr>
      </w:pPr>
      <w:r w:rsidRPr="00FC4F6D">
        <w:rPr>
          <w:lang w:val="uk-UA"/>
        </w:rPr>
        <w:t xml:space="preserve">На етапі ознайомлення з теоретичними аспектами завдання даної курсової роботи було </w:t>
      </w:r>
      <w:r w:rsidR="0050005B" w:rsidRPr="00FC4F6D">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w:t>
      </w:r>
      <w:r w:rsidR="00961A51">
        <w:rPr>
          <w:lang w:val="uk-UA"/>
        </w:rPr>
        <w:t>й</w:t>
      </w:r>
      <w:r w:rsidRPr="00FC4F6D">
        <w:rPr>
          <w:lang w:val="uk-UA"/>
        </w:rPr>
        <w:t xml:space="preserve"> курсовій роботі.</w:t>
      </w:r>
    </w:p>
    <w:p w:rsidR="00B04C4C" w:rsidRPr="00FC4F6D" w:rsidRDefault="00737B8E" w:rsidP="003F123D">
      <w:pPr>
        <w:rPr>
          <w:lang w:val="uk-UA"/>
        </w:rPr>
      </w:pPr>
      <w:r w:rsidRPr="00FC4F6D">
        <w:rPr>
          <w:lang w:val="uk-UA"/>
        </w:rPr>
        <w:t xml:space="preserve">На етапі проектування програмного забезпечення </w:t>
      </w:r>
      <w:r w:rsidR="00754F1A" w:rsidRPr="00FC4F6D">
        <w:rPr>
          <w:lang w:val="uk-UA"/>
        </w:rPr>
        <w:t xml:space="preserve">було </w:t>
      </w:r>
      <w:r w:rsidRPr="00FC4F6D">
        <w:rPr>
          <w:lang w:val="uk-UA"/>
        </w:rPr>
        <w:t xml:space="preserve">реалізовано </w:t>
      </w:r>
      <w:r w:rsidR="00754F1A" w:rsidRPr="00FC4F6D">
        <w:rPr>
          <w:lang w:val="uk-UA"/>
        </w:rPr>
        <w:t>наступний</w:t>
      </w:r>
      <w:r w:rsidR="00DA54DD" w:rsidRPr="00FC4F6D">
        <w:rPr>
          <w:lang w:val="uk-UA"/>
        </w:rPr>
        <w:t xml:space="preserve"> </w:t>
      </w:r>
      <w:r w:rsidR="00754F1A" w:rsidRPr="00FC4F6D">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FC4F6D">
        <w:rPr>
          <w:lang w:val="uk-UA"/>
        </w:rPr>
        <w:t xml:space="preserve">. Результатом розробки програми є набуття досвіду роботи з </w:t>
      </w:r>
      <w:r w:rsidR="00754F1A" w:rsidRPr="00FC4F6D">
        <w:rPr>
          <w:lang w:val="uk-UA"/>
        </w:rPr>
        <w:t>електронними таблицями, графами та структурами даних STL</w:t>
      </w:r>
      <w:r w:rsidRPr="00FC4F6D">
        <w:rPr>
          <w:lang w:val="uk-UA"/>
        </w:rPr>
        <w:t>, закріплення, узагальнення та поглиблення знань</w:t>
      </w:r>
      <w:r w:rsidR="00DA54DD" w:rsidRPr="00FC4F6D">
        <w:rPr>
          <w:lang w:val="uk-UA"/>
        </w:rPr>
        <w:t xml:space="preserve"> і навичок</w:t>
      </w:r>
      <w:r w:rsidRPr="00FC4F6D">
        <w:rPr>
          <w:lang w:val="uk-UA"/>
        </w:rPr>
        <w:t xml:space="preserve"> програмування</w:t>
      </w:r>
      <w:r w:rsidR="00DA54DD" w:rsidRPr="00FC4F6D">
        <w:rPr>
          <w:lang w:val="uk-UA"/>
        </w:rPr>
        <w:t xml:space="preserve"> на мовах С\</w:t>
      </w:r>
      <w:r w:rsidRPr="00FC4F6D">
        <w:rPr>
          <w:lang w:val="uk-UA"/>
        </w:rPr>
        <w:t>С++,</w:t>
      </w:r>
      <w:r w:rsidR="00DA54DD" w:rsidRPr="00FC4F6D">
        <w:rPr>
          <w:lang w:val="uk-UA"/>
        </w:rPr>
        <w:t xml:space="preserve"> </w:t>
      </w:r>
      <w:r w:rsidRPr="00FC4F6D">
        <w:rPr>
          <w:lang w:val="uk-UA"/>
        </w:rPr>
        <w:t>набуття</w:t>
      </w:r>
      <w:r w:rsidR="008A1120" w:rsidRPr="00FC4F6D">
        <w:rPr>
          <w:lang w:val="uk-UA"/>
        </w:rPr>
        <w:t xml:space="preserve"> практичних навичок </w:t>
      </w:r>
      <w:r w:rsidR="00DA54DD" w:rsidRPr="00FC4F6D">
        <w:rPr>
          <w:lang w:val="uk-UA"/>
        </w:rPr>
        <w:t xml:space="preserve"> алгоритмізації  прикладних задач</w:t>
      </w:r>
      <w:r w:rsidRPr="00FC4F6D">
        <w:rPr>
          <w:lang w:val="uk-UA"/>
        </w:rPr>
        <w:t>.</w:t>
      </w:r>
    </w:p>
    <w:p w:rsidR="00E1111D" w:rsidRPr="00FC4F6D" w:rsidRDefault="00DA54DD" w:rsidP="003F123D">
      <w:pPr>
        <w:rPr>
          <w:lang w:val="uk-UA"/>
        </w:rPr>
      </w:pPr>
      <w:r w:rsidRPr="00FC4F6D">
        <w:rPr>
          <w:lang w:val="uk-UA"/>
        </w:rPr>
        <w:t>Для спрощення процесу взаємодії з користувачем та розширення кола можливих користувачі</w:t>
      </w:r>
      <w:r w:rsidR="00080049" w:rsidRPr="00FC4F6D">
        <w:rPr>
          <w:lang w:val="uk-UA"/>
        </w:rPr>
        <w:t>в</w:t>
      </w:r>
      <w:r w:rsidRPr="00FC4F6D">
        <w:rPr>
          <w:lang w:val="uk-UA"/>
        </w:rPr>
        <w:t xml:space="preserve"> програмного забезпе</w:t>
      </w:r>
      <w:r w:rsidR="00080049" w:rsidRPr="00FC4F6D">
        <w:rPr>
          <w:lang w:val="uk-UA"/>
        </w:rPr>
        <w:t>чення був розроблений графічний інтерфейс. Також була</w:t>
      </w:r>
      <w:r w:rsidRPr="00FC4F6D">
        <w:rPr>
          <w:lang w:val="uk-UA"/>
        </w:rPr>
        <w:t xml:space="preserve"> розроблена інструкція користувача, що дозволяє ознайомитися зі всіма можливостями та </w:t>
      </w:r>
      <w:r w:rsidR="00E1111D" w:rsidRPr="00FC4F6D">
        <w:rPr>
          <w:lang w:val="uk-UA"/>
        </w:rPr>
        <w:t>ключовим моментами використання програмного забезпечення.</w:t>
      </w:r>
    </w:p>
    <w:p w:rsidR="00DA54DD" w:rsidRPr="00FC4F6D" w:rsidRDefault="00E1111D" w:rsidP="003F123D">
      <w:pPr>
        <w:rPr>
          <w:lang w:val="uk-UA"/>
        </w:rPr>
      </w:pPr>
      <w:r w:rsidRPr="00FC4F6D">
        <w:rPr>
          <w:lang w:val="uk-UA"/>
        </w:rPr>
        <w:t>На етапі тестування  було визначено, що програма вірно обробляє всі вхідні дані та видає очікуваний результат.</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на використовувати у навчально-</w:t>
      </w:r>
      <w:r w:rsidRPr="00FC4F6D">
        <w:rPr>
          <w:lang w:val="uk-UA"/>
        </w:rPr>
        <w:t>інженерних цілях</w:t>
      </w:r>
      <w:r w:rsidR="0050005B" w:rsidRPr="00FC4F6D">
        <w:rPr>
          <w:lang w:val="uk-UA"/>
        </w:rPr>
        <w:t xml:space="preserve"> та/або бухгалтерському обліку</w:t>
      </w:r>
      <w:r w:rsidRPr="00FC4F6D">
        <w:rPr>
          <w:lang w:val="uk-UA"/>
        </w:rPr>
        <w:t xml:space="preserve"> з метою</w:t>
      </w:r>
      <w:r w:rsidR="0050005B" w:rsidRPr="00FC4F6D">
        <w:rPr>
          <w:lang w:val="uk-UA"/>
        </w:rPr>
        <w:t xml:space="preserve"> спрощення важких та об’ємних обчислень</w:t>
      </w:r>
      <w:r w:rsidRPr="00FC4F6D">
        <w:rPr>
          <w:lang w:val="uk-UA"/>
        </w:rPr>
        <w:t>.</w:t>
      </w:r>
    </w:p>
    <w:p w:rsidR="00781BE3" w:rsidRPr="00FC4F6D" w:rsidRDefault="00781BE3" w:rsidP="00781BE3">
      <w:pPr>
        <w:pStyle w:val="-"/>
      </w:pPr>
      <w:bookmarkStart w:id="35" w:name="_Toc470597552"/>
      <w:r w:rsidRPr="00FC4F6D">
        <w:lastRenderedPageBreak/>
        <w:t>Перелік посилань</w:t>
      </w:r>
      <w:bookmarkEnd w:id="35"/>
    </w:p>
    <w:p w:rsidR="00902077" w:rsidRPr="00FC4F6D" w:rsidRDefault="00902077" w:rsidP="00902077">
      <w:pPr>
        <w:pStyle w:val="a3"/>
        <w:numPr>
          <w:ilvl w:val="0"/>
          <w:numId w:val="6"/>
        </w:numPr>
        <w:rPr>
          <w:lang w:val="uk-UA"/>
        </w:rPr>
      </w:pPr>
      <w:r w:rsidRPr="00FC4F6D">
        <w:rPr>
          <w:lang w:val="uk-UA"/>
        </w:rPr>
        <w:t>SPREADSHEET Defined for English Language Learners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902077" w:rsidP="00902077">
      <w:pPr>
        <w:pStyle w:val="a3"/>
        <w:ind w:left="1069" w:firstLine="0"/>
        <w:rPr>
          <w:lang w:val="uk-UA"/>
        </w:rPr>
      </w:pPr>
      <w:r w:rsidRPr="007209E7">
        <w:rPr>
          <w:lang w:val="uk-UA"/>
        </w:rPr>
        <w:t>http://www.merriam-webster.com/dictionary/spreadsheet</w:t>
      </w:r>
      <w:r w:rsidRPr="00FC4F6D">
        <w:rPr>
          <w:lang w:val="uk-UA"/>
        </w:rPr>
        <w:t xml:space="preserve"> </w:t>
      </w:r>
    </w:p>
    <w:p w:rsidR="00902077" w:rsidRPr="00FC4F6D" w:rsidRDefault="00902077" w:rsidP="00902077">
      <w:pPr>
        <w:pStyle w:val="a3"/>
        <w:numPr>
          <w:ilvl w:val="0"/>
          <w:numId w:val="6"/>
        </w:numPr>
        <w:rPr>
          <w:lang w:val="uk-UA"/>
        </w:rPr>
      </w:pPr>
      <w:r w:rsidRPr="00FC4F6D">
        <w:rPr>
          <w:lang w:val="uk-UA"/>
        </w:rPr>
        <w:t xml:space="preserve">American Heritage Dictionary of the English Language (5th ed.). Houghton Mifflin Harcourt Publishing Company. 2011. </w:t>
      </w:r>
      <w:r w:rsidR="00E376B0" w:rsidRPr="00FC4F6D">
        <w:rPr>
          <w:lang w:val="uk-UA"/>
        </w:rPr>
        <w:t>“</w:t>
      </w:r>
      <w:r w:rsidRPr="00FC4F6D">
        <w:rPr>
          <w:lang w:val="uk-UA"/>
        </w:rPr>
        <w:t>A software interface consisting of an interactive grid made up of cells in which data or formulas are entered for analysis or presentation</w:t>
      </w:r>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r w:rsidRPr="00FC4F6D">
        <w:rPr>
          <w:lang w:val="uk-UA"/>
        </w:rPr>
        <w:t>Collins English Dictionary – Complete and Unabridged (12th ed.). HarperCollins Publishers. 2014. “(Computer Science) a computer program that allows easy entry and manipulation of figures, equations, and text, used esp for financial planning and budgeting”.</w:t>
      </w:r>
    </w:p>
    <w:p w:rsidR="00E376B0" w:rsidRPr="00FC4F6D" w:rsidRDefault="00E376B0" w:rsidP="00E376B0">
      <w:pPr>
        <w:pStyle w:val="a3"/>
        <w:numPr>
          <w:ilvl w:val="0"/>
          <w:numId w:val="6"/>
        </w:numPr>
        <w:rPr>
          <w:lang w:val="uk-UA"/>
        </w:rPr>
      </w:pPr>
      <w:r w:rsidRPr="00FC4F6D">
        <w:rPr>
          <w:lang w:val="uk-UA"/>
        </w:rPr>
        <w:t>DEFINITION spreadsheet [Електронний ресурс] // Wbatls.com – Режим доступу:</w:t>
      </w:r>
    </w:p>
    <w:p w:rsidR="00E376B0" w:rsidRPr="00FC4F6D" w:rsidRDefault="00E376B0" w:rsidP="00E376B0">
      <w:pPr>
        <w:pStyle w:val="a3"/>
        <w:ind w:left="1069" w:firstLine="0"/>
        <w:rPr>
          <w:lang w:val="uk-UA"/>
        </w:rPr>
      </w:pPr>
      <w:r w:rsidRPr="00D01937">
        <w:rPr>
          <w:lang w:val="uk-UA"/>
        </w:rPr>
        <w:t>http://whatis.techtarget.com/definition/spreadsheet</w:t>
      </w:r>
      <w:r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Dictionary.com – Режим доступу:</w:t>
      </w:r>
    </w:p>
    <w:p w:rsidR="00E376B0" w:rsidRPr="00FC4F6D" w:rsidRDefault="00E376B0" w:rsidP="00E376B0">
      <w:pPr>
        <w:pStyle w:val="a3"/>
        <w:ind w:left="1069" w:firstLine="0"/>
        <w:rPr>
          <w:lang w:val="uk-UA"/>
        </w:rPr>
      </w:pPr>
      <w:r w:rsidRPr="00D01937">
        <w:rPr>
          <w:lang w:val="uk-UA"/>
        </w:rPr>
        <w:t>http://www.dictionary.com/browse/spreadsheet</w:t>
      </w:r>
      <w:r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Webopedia.com – Режим доступу:</w:t>
      </w:r>
    </w:p>
    <w:p w:rsidR="00E376B0" w:rsidRPr="00385687" w:rsidRDefault="00E376B0" w:rsidP="00E376B0">
      <w:pPr>
        <w:pStyle w:val="a3"/>
        <w:ind w:left="1069" w:firstLine="0"/>
        <w:rPr>
          <w:lang w:val="uk-UA"/>
        </w:rPr>
      </w:pPr>
      <w:r w:rsidRPr="00D01937">
        <w:rPr>
          <w:lang w:val="uk-UA"/>
        </w:rPr>
        <w:t>http://www.webopedia.com/TERM/S/spreadsheet.html</w:t>
      </w:r>
    </w:p>
    <w:p w:rsidR="00E376B0" w:rsidRPr="00FC4F6D" w:rsidRDefault="00E376B0" w:rsidP="00E376B0">
      <w:pPr>
        <w:pStyle w:val="a3"/>
        <w:numPr>
          <w:ilvl w:val="0"/>
          <w:numId w:val="6"/>
        </w:numPr>
        <w:rPr>
          <w:lang w:val="uk-UA"/>
        </w:rPr>
      </w:pPr>
      <w:r w:rsidRPr="00FC4F6D">
        <w:rPr>
          <w:lang w:val="uk-UA"/>
        </w:rPr>
        <w:t>Spreadsheet [Електронний ресурс] // Computerhope.com – Режим доступу:</w:t>
      </w:r>
    </w:p>
    <w:p w:rsidR="00E376B0" w:rsidRPr="00FC4F6D" w:rsidRDefault="00E376B0" w:rsidP="00E376B0">
      <w:pPr>
        <w:pStyle w:val="a3"/>
        <w:ind w:left="1069" w:firstLine="0"/>
        <w:rPr>
          <w:lang w:val="uk-UA"/>
        </w:rPr>
      </w:pPr>
      <w:r w:rsidRPr="00D01937">
        <w:rPr>
          <w:lang w:val="uk-UA"/>
        </w:rPr>
        <w:t>http://www.computerhope.com/jargon/s/spreadsh.htm</w:t>
      </w:r>
      <w:r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 xml:space="preserve">Hannan B. Higgins The Grid Book. – </w:t>
      </w:r>
      <w:r w:rsidRPr="00FC4F6D">
        <w:rPr>
          <w:lang w:val="uk-UA"/>
        </w:rPr>
        <w:tab/>
        <w:t>Cambridge, Massachusetts, U.S.</w:t>
      </w:r>
      <w:r w:rsidR="00324322" w:rsidRPr="00FC4F6D">
        <w:rPr>
          <w:lang w:val="uk-UA"/>
        </w:rPr>
        <w:t xml:space="preserve">, </w:t>
      </w:r>
      <w:r w:rsidRPr="00FC4F6D">
        <w:rPr>
          <w:lang w:val="uk-UA"/>
        </w:rPr>
        <w:t>The MIT Press,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385687" w:rsidRDefault="00324322" w:rsidP="00324322">
      <w:pPr>
        <w:pStyle w:val="a3"/>
        <w:ind w:left="1069" w:firstLine="0"/>
        <w:rPr>
          <w:lang w:val="uk-UA"/>
        </w:rPr>
      </w:pPr>
      <w:r w:rsidRPr="00D01937">
        <w:rPr>
          <w:lang w:val="uk-UA"/>
        </w:rPr>
        <w:t>https://uk.wikipedia.org/wiki/%D0%90%D0%BB%D0%B3%D0%BE%D1%80%D0%B8%D1%82%D0%BC_%D1%81%D0%BE%D1%80%D1%82%D1%83%D0%B2%D0%B0%D0%BB%D1%8C%D0%BD%D0%BE%D1%97_%D1%81%D1%82%D0%B0%D0%BD%D1%86%D1%96%D1%97</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385687" w:rsidRDefault="00324322" w:rsidP="00324322">
      <w:pPr>
        <w:pStyle w:val="a3"/>
        <w:ind w:left="1069" w:firstLine="0"/>
        <w:rPr>
          <w:lang w:val="uk-UA"/>
        </w:rPr>
      </w:pPr>
      <w:r w:rsidRPr="00D01937">
        <w:rPr>
          <w:lang w:val="uk-UA"/>
        </w:rPr>
        <w:t>https://uk.wikipedia.org/wiki/%D0%A2%D0%BE%D0%BF%D0%BE%D0%BB%D0%BE%D0%B3%D1%96%D1%87%D0%BD%D0%B5_%D1%81%D0%BE%D1%80%D1%82%D1%83%D0%B2%D0%B0%D0%BD%D0%BD%D1%8F</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70597553"/>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0288" behindDoc="0" locked="0" layoutInCell="1" allowOverlap="1" wp14:anchorId="0E629463" wp14:editId="76E355AE">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E79" w:rsidRDefault="00A77E79" w:rsidP="00A165C7">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E79" w:rsidRPr="002951FA" w:rsidRDefault="00A77E79" w:rsidP="00A165C7">
                                <w:pPr>
                                  <w:ind w:firstLine="0"/>
                                  <w:jc w:val="center"/>
                                  <w:rPr>
                                    <w:i/>
                                  </w:rPr>
                                </w:pPr>
                              </w:p>
                              <w:p w:rsidR="00A77E79" w:rsidRPr="004B0143" w:rsidRDefault="00A77E79"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A77E79" w:rsidRPr="00963B6B" w:rsidRDefault="00A77E79"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A77E79" w:rsidRDefault="00A77E79" w:rsidP="00A165C7">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A77E79" w:rsidRPr="002951FA" w:rsidRDefault="00A77E79" w:rsidP="00A165C7">
                          <w:pPr>
                            <w:ind w:firstLine="0"/>
                            <w:jc w:val="center"/>
                            <w:rPr>
                              <w:i/>
                            </w:rPr>
                          </w:pPr>
                        </w:p>
                        <w:p w:rsidR="00A77E79" w:rsidRPr="004B0143" w:rsidRDefault="00A77E79"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A77E79" w:rsidRPr="00963B6B" w:rsidRDefault="00A77E79"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1312" behindDoc="0" locked="0" layoutInCell="1" allowOverlap="1" wp14:anchorId="0A5AEB80" wp14:editId="5D094791">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E79" w:rsidRDefault="00A77E79" w:rsidP="00A165C7">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E79" w:rsidRDefault="00A77E79"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A77E79" w:rsidRDefault="00A77E79" w:rsidP="00A165C7">
                        <w:pPr>
                          <w:ind w:firstLine="0"/>
                          <w:jc w:val="center"/>
                        </w:pPr>
                        <w:r>
                          <w:t>(Вид носія даних)</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A77E79" w:rsidRDefault="00A77E79"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2336" behindDoc="0" locked="0" layoutInCell="1" allowOverlap="1" wp14:anchorId="480B7D1C" wp14:editId="7BCB898A">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E79" w:rsidRDefault="00A77E79" w:rsidP="00A165C7">
                              <w:pPr>
                                <w:ind w:firstLine="0"/>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E79" w:rsidRDefault="00A77E79" w:rsidP="00A165C7">
                                <w:pPr>
                                  <w:ind w:firstLine="0"/>
                                  <w:jc w:val="center"/>
                                  <w:rPr>
                                    <w:i/>
                                  </w:rPr>
                                </w:pPr>
                                <w:r w:rsidRPr="000B717D">
                                  <w:rPr>
                                    <w:i/>
                                    <w:lang w:val="en-US"/>
                                  </w:rPr>
                                  <w:t>21 арк,</w:t>
                                </w:r>
                                <w:r w:rsidRPr="000B717D">
                                  <w:rPr>
                                    <w:i/>
                                  </w:rPr>
                                  <w:t xml:space="preserve"> </w:t>
                                </w:r>
                                <w:r w:rsidRPr="000B717D">
                                  <w:rPr>
                                    <w:i/>
                                    <w:lang w:val="en-US"/>
                                  </w:rPr>
                                  <w:t>16</w:t>
                                </w:r>
                                <w:r>
                                  <w:rPr>
                                    <w:i/>
                                    <w:lang w:val="en-US"/>
                                  </w:rPr>
                                  <w:t>461</w:t>
                                </w:r>
                                <w:r w:rsidRPr="000B717D">
                                  <w:rPr>
                                    <w:i/>
                                    <w:lang w:val="en-US"/>
                                  </w:rPr>
                                  <w:t xml:space="preserve"> </w:t>
                                </w:r>
                                <w:r w:rsidRPr="000B717D">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A77E79" w:rsidRDefault="00A77E79" w:rsidP="00A165C7">
                        <w:pPr>
                          <w:ind w:firstLine="0"/>
                          <w:jc w:val="center"/>
                        </w:pPr>
                        <w:r>
                          <w:t>(Обсяг програми (документа), арк., Кб)</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A77E79" w:rsidRDefault="00A77E79" w:rsidP="00A165C7">
                          <w:pPr>
                            <w:ind w:firstLine="0"/>
                            <w:jc w:val="center"/>
                            <w:rPr>
                              <w:i/>
                            </w:rPr>
                          </w:pPr>
                          <w:r w:rsidRPr="000B717D">
                            <w:rPr>
                              <w:i/>
                              <w:lang w:val="en-US"/>
                            </w:rPr>
                            <w:t>21 арк,</w:t>
                          </w:r>
                          <w:r w:rsidRPr="000B717D">
                            <w:rPr>
                              <w:i/>
                            </w:rPr>
                            <w:t xml:space="preserve"> </w:t>
                          </w:r>
                          <w:r w:rsidRPr="000B717D">
                            <w:rPr>
                              <w:i/>
                              <w:lang w:val="en-US"/>
                            </w:rPr>
                            <w:t>16</w:t>
                          </w:r>
                          <w:r>
                            <w:rPr>
                              <w:i/>
                              <w:lang w:val="en-US"/>
                            </w:rPr>
                            <w:t>461</w:t>
                          </w:r>
                          <w:r w:rsidRPr="000B717D">
                            <w:rPr>
                              <w:i/>
                              <w:lang w:val="en-US"/>
                            </w:rPr>
                            <w:t xml:space="preserve"> </w:t>
                          </w:r>
                          <w:r w:rsidRPr="000B717D">
                            <w:rPr>
                              <w:i/>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eastAsia="ru-RU"/>
        </w:rPr>
        <mc:AlternateContent>
          <mc:Choice Requires="wps">
            <w:drawing>
              <wp:anchor distT="0" distB="0" distL="114300" distR="114300" simplePos="0" relativeHeight="251663360" behindDoc="0" locked="0" layoutInCell="1" allowOverlap="1" wp14:anchorId="4A686253" wp14:editId="2190F94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E79" w:rsidRDefault="00A77E79"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A77E79" w:rsidRPr="008F1000" w:rsidRDefault="00A77E79" w:rsidP="00A165C7">
                            <w:pPr>
                              <w:ind w:firstLine="0"/>
                              <w:jc w:val="center"/>
                              <w:rPr>
                                <w:lang w:val="uk-UA"/>
                              </w:rPr>
                            </w:pPr>
                            <w:r>
                              <w:rPr>
                                <w:lang w:val="uk-UA"/>
                              </w:rPr>
                              <w:t>Булатова Дмитра Єгоровича</w:t>
                            </w:r>
                          </w:p>
                          <w:p w:rsidR="00A77E79" w:rsidRDefault="00A77E79" w:rsidP="00A165C7">
                            <w:pPr>
                              <w:spacing w:before="60"/>
                              <w:ind w:firstLine="0"/>
                              <w:jc w:val="center"/>
                              <w:rPr>
                                <w:szCs w:val="28"/>
                                <w:lang w:val="uk-UA"/>
                              </w:rPr>
                            </w:pPr>
                            <w:r>
                              <w:rPr>
                                <w:szCs w:val="28"/>
                                <w:lang w:val="uk-UA"/>
                              </w:rPr>
                              <w:t>Зарічкового Олександра Анатолійовича</w:t>
                            </w:r>
                          </w:p>
                          <w:p w:rsidR="00A77E79" w:rsidRPr="00963B6B" w:rsidRDefault="00291693" w:rsidP="00A165C7">
                            <w:pPr>
                              <w:spacing w:before="60"/>
                              <w:ind w:firstLine="0"/>
                              <w:jc w:val="center"/>
                              <w:rPr>
                                <w:rFonts w:ascii="Arial" w:hAnsi="Arial"/>
                                <w:i/>
                                <w:lang w:val="uk-UA"/>
                              </w:rPr>
                            </w:pPr>
                            <w:r>
                              <w:rPr>
                                <w:szCs w:val="28"/>
                                <w:lang w:val="uk-UA"/>
                              </w:rPr>
                              <w:t>Худа Анна Олександрівна</w:t>
                            </w:r>
                          </w:p>
                          <w:p w:rsidR="00A77E79" w:rsidRDefault="00A77E79" w:rsidP="00A165C7">
                            <w:pPr>
                              <w:spacing w:before="60"/>
                              <w:ind w:firstLine="0"/>
                              <w:jc w:val="center"/>
                              <w:rPr>
                                <w:rFonts w:ascii="Arial" w:hAnsi="Arial"/>
                                <w:i/>
                              </w:rPr>
                            </w:pPr>
                          </w:p>
                          <w:p w:rsidR="00A77E79" w:rsidRDefault="00A77E79" w:rsidP="00A165C7">
                            <w:pPr>
                              <w:spacing w:before="60"/>
                              <w:ind w:firstLine="0"/>
                              <w:jc w:val="center"/>
                              <w:rPr>
                                <w:rFonts w:ascii="Arial" w:hAnsi="Arial"/>
                                <w:i/>
                              </w:rPr>
                            </w:pPr>
                          </w:p>
                          <w:p w:rsidR="00A77E79" w:rsidRDefault="00A77E79"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A77E79" w:rsidRDefault="00A77E79"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A77E79" w:rsidRPr="008F1000" w:rsidRDefault="00A77E79" w:rsidP="00A165C7">
                      <w:pPr>
                        <w:ind w:firstLine="0"/>
                        <w:jc w:val="center"/>
                        <w:rPr>
                          <w:lang w:val="uk-UA"/>
                        </w:rPr>
                      </w:pPr>
                      <w:r>
                        <w:rPr>
                          <w:lang w:val="uk-UA"/>
                        </w:rPr>
                        <w:t>Булатова Дмитра Єгоровича</w:t>
                      </w:r>
                    </w:p>
                    <w:p w:rsidR="00A77E79" w:rsidRDefault="00A77E79" w:rsidP="00A165C7">
                      <w:pPr>
                        <w:spacing w:before="60"/>
                        <w:ind w:firstLine="0"/>
                        <w:jc w:val="center"/>
                        <w:rPr>
                          <w:szCs w:val="28"/>
                          <w:lang w:val="uk-UA"/>
                        </w:rPr>
                      </w:pPr>
                      <w:r>
                        <w:rPr>
                          <w:szCs w:val="28"/>
                          <w:lang w:val="uk-UA"/>
                        </w:rPr>
                        <w:t>Зарічкового Олександра Анатолійовича</w:t>
                      </w:r>
                    </w:p>
                    <w:p w:rsidR="00A77E79" w:rsidRPr="00963B6B" w:rsidRDefault="00291693" w:rsidP="00A165C7">
                      <w:pPr>
                        <w:spacing w:before="60"/>
                        <w:ind w:firstLine="0"/>
                        <w:jc w:val="center"/>
                        <w:rPr>
                          <w:rFonts w:ascii="Arial" w:hAnsi="Arial"/>
                          <w:i/>
                          <w:lang w:val="uk-UA"/>
                        </w:rPr>
                      </w:pPr>
                      <w:r>
                        <w:rPr>
                          <w:szCs w:val="28"/>
                          <w:lang w:val="uk-UA"/>
                        </w:rPr>
                        <w:t>Худа Анна Олександрівна</w:t>
                      </w:r>
                    </w:p>
                    <w:p w:rsidR="00A77E79" w:rsidRDefault="00A77E79" w:rsidP="00A165C7">
                      <w:pPr>
                        <w:spacing w:before="60"/>
                        <w:ind w:firstLine="0"/>
                        <w:jc w:val="center"/>
                        <w:rPr>
                          <w:rFonts w:ascii="Arial" w:hAnsi="Arial"/>
                          <w:i/>
                        </w:rPr>
                      </w:pPr>
                    </w:p>
                    <w:p w:rsidR="00A77E79" w:rsidRDefault="00A77E79" w:rsidP="00A165C7">
                      <w:pPr>
                        <w:spacing w:before="60"/>
                        <w:ind w:firstLine="0"/>
                        <w:jc w:val="center"/>
                        <w:rPr>
                          <w:rFonts w:ascii="Arial" w:hAnsi="Arial"/>
                          <w:i/>
                        </w:rPr>
                      </w:pPr>
                    </w:p>
                    <w:p w:rsidR="00A77E79" w:rsidRDefault="00A77E79"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7209E7" w:rsidRDefault="007209E7">
      <w:pPr>
        <w:spacing w:after="200" w:line="276" w:lineRule="auto"/>
        <w:ind w:firstLine="0"/>
        <w:jc w:val="left"/>
        <w:rPr>
          <w:lang w:val="uk-UA"/>
        </w:rPr>
      </w:pPr>
      <w:r>
        <w:rPr>
          <w:lang w:val="uk-UA"/>
        </w:rPr>
        <w:br w:type="page"/>
      </w:r>
    </w:p>
    <w:p w:rsidR="00054D94" w:rsidRPr="008A74D3" w:rsidRDefault="00054D94" w:rsidP="00054D94">
      <w:pPr>
        <w:spacing w:after="200" w:line="276" w:lineRule="auto"/>
        <w:ind w:firstLine="0"/>
        <w:jc w:val="center"/>
        <w:rPr>
          <w:i/>
        </w:rPr>
      </w:pPr>
      <w:r w:rsidRPr="00054D94">
        <w:rPr>
          <w:i/>
          <w:lang w:val="uk-UA"/>
        </w:rPr>
        <w:lastRenderedPageBreak/>
        <w:t>“</w:t>
      </w:r>
      <w:r>
        <w:rPr>
          <w:i/>
          <w:lang w:val="en-US"/>
        </w:rPr>
        <w:t>Excel</w:t>
      </w:r>
      <w:r>
        <w:rPr>
          <w:i/>
          <w:lang w:val="uk-UA"/>
        </w:rPr>
        <w:t>.h</w:t>
      </w:r>
      <w:r w:rsidRPr="00054D94">
        <w:rPr>
          <w:i/>
          <w:lang w:val="uk-UA"/>
        </w:rPr>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#pragma once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"Table.h"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"Parser.h"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"Graph.h"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"New.h"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"About.h"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"Help.h"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"Save.h"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&lt;string&gt;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#include &lt;ctime&gt;</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using std::string;</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namespace Excel {</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System::ComponentModel;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System::Collections;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System::Windows::Forms;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System::Windows::Forms;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System::Data;</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System::Text;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System::Drawing;</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using namespace System::IO;</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 Summary for 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public ref class Excel : public System::Windows::Forms::Form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public:</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Excel(void)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InitializeComponent();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//TODO: Add the constructor code here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protected: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Clean up any resources being used.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if (components)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delete components;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Table^ table;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Graph^ graph;</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System::Windows::Forms::TextBox^  textBox1;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System::Windows::Forms::MenuStrip^  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fileToolStripMenuItem;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openToolStripMenuItem;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saveToolStripMenuItem;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helpToolStripMenuItem;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aboutToolStripMenuItem;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newToolStripMenuItem;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latestToolStripMenuItem;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toolStripMenuItem2;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System::Windows::Forms::DataGridView^  dataGridView1;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System::Windows::Forms::Label^  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System::Windows::Forms::Label^  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closeToolStripMenuItem;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System::Windows::Forms::ToolStripMenuItem^  functionsToolStripMenuItem;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System::Windows::Forms::DataGridView^  dataGridView2;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 System::Windows::Forms::Label^  label3;</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protected:</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t>private: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Required designer variable.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System::ComponentModel::Container ^components;</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#pragma region Windows Form Designer generated code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Required method for Designer support - do not modify</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the contents of this method with the code editor.</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&lt;/summary&gt;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InitializeComponent(void)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System::ComponentModel::ComponentResourceManager^  resources = (gcnew System::ComponentModel::ComponentResourceManager(Excel::typeid));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 = (gcnew System::Windows::Forms::TextBox());</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 = (gcnew System::Windows::Forms::MenuStrip());</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 = (gcnew System::Windows::Forms::DataGridView());</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 = (gcnew System::Windows::Forms::Label());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 = (gcnew System::Windows::Forms::Label());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 = (gcnew System::Windows::Forms::DataGridView());</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 = (gcnew System::Windows::Forms::Label());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this-&gt;menuStrip1-&gt;SuspendLayout();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(cli::safe_cast&lt;System::ComponentModel::ISupportInitialize^&gt;(this-&gt;dataGridView1))-&gt;BeginInit();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(cli::safe_cast&lt;System::ComponentModel::ISupportInitialize^&gt;(this-&gt;dataGridView2))-&gt;BeginInit();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this-&gt;SuspendLayout();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textBox1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this-&gt;textBox1-&gt;Anchor = static_cast&lt;System::Windows::Forms::AnchorStyles&gt;(((System::Windows::Forms::AnchorStyles::Top |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System::Windows::Forms::AnchorStyles::Right));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this-&gt;textBox1-&gt;Enabled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this-&gt;textBox1-&gt;Location = System::Drawing::Point(-1, 24);</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this-&gt;textBox1-&gt;Name = L"textBox1";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lastRenderedPageBreak/>
        <w:tab/>
      </w:r>
      <w:r w:rsidRPr="000B717D">
        <w:rPr>
          <w:rFonts w:ascii="Consolas" w:hAnsi="Consolas" w:cs="Consolas"/>
          <w:sz w:val="10"/>
          <w:szCs w:val="10"/>
          <w:lang w:val="uk-UA"/>
        </w:rPr>
        <w:tab/>
      </w:r>
      <w:r w:rsidRPr="000B717D">
        <w:rPr>
          <w:rFonts w:ascii="Consolas" w:hAnsi="Consolas" w:cs="Consolas"/>
          <w:sz w:val="10"/>
          <w:szCs w:val="10"/>
          <w:lang w:val="uk-UA"/>
        </w:rPr>
        <w:tab/>
        <w:t>this-&gt;textBox1-&gt;Size = System::Drawing::Size(717, 20);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this-&gt;textBox1-&gt;TabIndex = 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this-&gt;textBox1-&gt;KeyPress += gcnew System::Windows::Forms::KeyPressEventHandler(this, &amp;Excel::textBox1_KeyPress);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this-&gt;menuStrip1-&gt;Items-&gt;AddRange(gcnew cli::array&lt; System::Windows::Forms::ToolStripItem^  &gt;(2)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this-&gt;menuStrip1-&gt;Location = System::Drawing::Point(0, 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this-&gt;menuStrip1-&gt;Name = L"menuStrip1";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this-&gt;menuStrip1-&gt;Size = System::Drawing::Size(716, 24);</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this-&gt;menuStrip1-&gt;TabIndex = 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this-&gt;menuStrip1-&gt;Text = L"menuStrip1";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fileToolStripMenuItem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this-&gt;fileToolStripMenuItem-&gt;DropDownItems-&gt;AddRange(gcnew cli::array&lt; System::Windows::Forms::ToolStripItem^  &gt;(5)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 this-&gt;saveToolStripMenuItem, this-&gt;latestToolStripMenuItem, this-&gt;closeToolStripMenuItem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this-&gt;fileToolStripMenuItem-&gt;Name = L"fileToolStripMenuItem";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this-&gt;fileToolStripMenuItem-&gt;Size = System::Drawing::Size(37, 20);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this-&gt;fileToolStripMenuItem-&gt;Text = L"File";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newToolStripMenuItem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this-&gt;newToolStripMenuItem-&gt;Name = L"newToolStripMenuItem";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this-&gt;newToolStripMenuItem-&gt;Text = L"New";</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this-&gt;newToolStripMenuItem-&gt;Click += gcnew System::EventHandler(this, &amp;Excel::newToolStripMenuItem_Click);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openToolStripMenuItem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this-&gt;openToolStripMenuItem-&gt;Name = L"openToolStripMenuItem";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this-&gt;openToolStripMenuItem-&gt;Text = L"Open";</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this-&gt;openToolStripMenuItem-&gt;Click += gcnew System::EventHandler(this, &amp;Excel::openToolStripMenuItem_Click);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saveToolStripMenuItem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this-&gt;saveToolStripMenuItem-&gt;Name = L"saveToolStripMenuItem";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this-&gt;saveToolStripMenuItem-&gt;Text = L"Save";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this-&gt;saveToolStripMenuItem-&gt;Click += gcnew System::EventHandler(this, &amp;Excel::saveToolStripMenuItem_Click);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latestToolStripMenuItem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this-&gt;latestToolStripMenuItem-&gt;DropDownItems-&gt;AddRange(gcnew cli::array&lt; System::Windows::Forms::ToolStripItem^  &gt;(1) { this-&gt;toolStripMenuItem2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this-&gt;latestToolStripMenuItem-&gt;Name = L"latestToolStripMenuItem";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this-&gt;latestToolStripMenuItem-&gt;Text = L"Latest";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toolStripMenuItem2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this-&gt;toolStripMenuItem2-&gt;Enabled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this-&gt;toolStripMenuItem2-&gt;Name = L"toolStripMenuItem2";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this-&gt;toolStripMenuItem2-&gt;Size = System::Drawing::Size(114,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this-&gt;toolStripMenuItem2-&gt;Text = L"No files";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this-&gt;toolStripMenuItem2-&gt;Click += gcnew System::EventHandler(this, &amp;Excel::toolStripMenuItem2_Click);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closeToolStripMenuItem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this-&gt;closeToolStripMenuItem-&gt;Name = L"closeToolStripMenuItem";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this-&gt;closeToolStripMenuItem-&gt;Size = System::Drawing::Size(105,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this-&gt;closeToolStripMenuItem-&gt;Text = L"Close";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this-&gt;closeToolStripMenuItem-&gt;Click += gcnew System::EventHandler(this, &amp;Excel::closeToolStripMenuItem_Click);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helpToolStripMenuItem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this-&gt;helpToolStripMenuItem-&gt;DropDownItems-&gt;AddRange(gcnew cli::array&lt; System::Windows::Forms::ToolStripItem^  &gt;(2)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this-&gt;helpToolStripMenuItem-&gt;Name = L"helpToolStripMenuItem";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this-&gt;helpToolStripMenuItem-&gt;Size = System::Drawing::Size(44, 20);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this-&gt;helpToolStripMenuItem-&gt;Text = L"Help";</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functionsToolStripMenuItem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this-&gt;functionsToolStripMenuItem-&gt;Name = L"functionsToolStripMenuItem";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this-&gt;functionsToolStripMenuItem-&gt;Size = System::Drawing::Size(107,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this-&gt;functionsToolStripMenuItem-&gt;Text = L"Docs";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this-&gt;functionsToolStripMenuItem-&gt;Click += gcnew System::EventHandler(this, &amp;Excel::functionsToolStripMenuItem_Click);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aboutToolStripMenuItem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this-&gt;aboutToolStripMenuItem-&gt;Name = L"aboutToolStripMenuItem";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this-&gt;aboutToolStripMenuItem-&gt;Size = System::Drawing::Size(107, 22);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this-&gt;aboutToolStripMenuItem-&gt;Text = L"About";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this-&gt;aboutToolStripMenuItem-&gt;Click += gcnew System::EventHandler(this, &amp;Excel::aboutToolStripMenuItem_Click);</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dataGridView1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this-&gt;dataGridView1-&gt;AllowUserToAddRows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this-&gt;dataGridView1-&gt;AllowUserToDeleteRows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this-&gt;dataGridView1-&gt;Anchor = static_cast&lt;System::Windows::Forms::AnchorStyles&gt;((((System::Windows::Forms::AnchorStyles::Top | System::Windows::Forms::AnchorStyles::Bottom)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System::Windows::Forms::AnchorStyles::Right));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this-&gt;dataGridView1-&gt;ColumnHeadersHeightSizeMode = System::Windows::Forms::DataGridViewColumnHeadersHeightSizeMode::AutoSize;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this-&gt;dataGridView1-&gt;Location = System::Drawing::Point(59, 46);</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this-&gt;dataGridView1-&gt;MultiSelect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this-&gt;dataGridView1-&gt;Name = L"dataGridView1";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this-&gt;dataGridView1-&gt;RowHeadersVisible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this-&gt;dataGridView1-&gt;Size = System::Drawing::Size(657, 260);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this-&gt;dataGridView1-&gt;TabIndex = 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this-&gt;dataGridView1-&gt;CellBeginEdit += gcnew System::Windows::Forms::DataGridViewCellCancelEventHandler(this, &amp;Excel::dataGridView1_CellBeginEdit);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this-&gt;dataGridView1-&gt;CellEndEdit += gcnew System::Windows::Forms::DataGridViewCellEventHandler(this, &amp;Excel::dataGridView1_CellEndEdit);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this-&gt;dataGridView1-&gt;CellValueChanged += gcnew System::Windows::Forms::DataGridViewCellEventHandler(this, &amp;Excel::dataGridView1_CellValueChanged);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this-&gt;dataGridView1-&gt;CurrentCellChanged += gcnew System::EventHandler(this, &amp;Excel::dataGridView1_CurrentCellChanged);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this-&gt;dataGridView1-&gt;Scroll += gcnew System::Windows::Forms::ScrollEventHandler(this, &amp;Excel::dataGridView1_Scroll);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this-&gt;label1-&gt;Anchor = static_cast&lt;System::Windows::Forms::AnchorStyles&gt;((System::Windows::Forms::AnchorStyles::Bottom |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this-&gt;label1-&gt;AutoSize = true;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this-&gt;label1-&gt;Location = System::Drawing::Point(6, 309);</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this-&gt;label1-&gt;Name = L"label1";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lastRenderedPageBreak/>
        <w:tab/>
      </w:r>
      <w:r w:rsidRPr="000B717D">
        <w:rPr>
          <w:rFonts w:ascii="Consolas" w:hAnsi="Consolas" w:cs="Consolas"/>
          <w:sz w:val="10"/>
          <w:szCs w:val="10"/>
          <w:lang w:val="uk-UA"/>
        </w:rPr>
        <w:tab/>
      </w:r>
      <w:r w:rsidRPr="000B717D">
        <w:rPr>
          <w:rFonts w:ascii="Consolas" w:hAnsi="Consolas" w:cs="Consolas"/>
          <w:sz w:val="10"/>
          <w:szCs w:val="10"/>
          <w:lang w:val="uk-UA"/>
        </w:rPr>
        <w:tab/>
        <w:t>this-&gt;label1-&gt;Size = System::Drawing::Size(35, 13);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this-&gt;label1-&gt;TabIndex = 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this-&gt;label1-&gt;Text = L"label1";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this-&gt;label2-&gt;Anchor = static_cast&lt;System::Windows::Forms::AnchorStyles&gt;((System::Windows::Forms::AnchorStyles::Bottom |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this-&gt;label2-&gt;AutoSize = true;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this-&gt;label2-&gt;Location = System::Drawing::Point(118, 309);</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this-&gt;label2-&gt;Name = L"label2";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this-&gt;label2-&gt;Size = System::Drawing::Size(35, 13);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this-&gt;label2-&gt;TabIndex = 4;</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this-&gt;label2-&gt;Text = L"label2";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dataGridView2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this-&gt;dataGridView2-&gt;AllowUserToAddRows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this-&gt;dataGridView2-&gt;AllowUserToDeleteRows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this-&gt;dataGridView2-&gt;Anchor = static_cast&lt;System::Windows::Forms::AnchorStyles&gt;(((System::Windows::Forms::AnchorStyles::Top | System::Windows::Forms::AnchorStyles::Bottom)</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this-&gt;dataGridView2-&gt;ColumnHeadersHeightSizeMode = System::Windows::Forms::DataGridViewColumnHeadersHeightSizeMode::AutoSize;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this-&gt;dataGridView2-&gt;Location = System::Drawing::Point(0, 46);</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this-&gt;dataGridView2-&gt;Name = L"dataGridView2";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this-&gt;dataGridView2-&gt;RowHeadersVisible = 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this-&gt;dataGridView2-&gt;ScrollBars = System::Windows::Forms::ScrollBars::None;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this-&gt;dataGridView2-&gt;Size = System::Drawing::Size(60, 242);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this-&gt;dataGridView2-&gt;TabIndex = 5;</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this-&gt;dataGridView2-&gt;CurrentCellChanged += gcnew System::EventHandler(this, &amp;Excel::dataGridView2_CurrentCellChanged);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label3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this-&gt;label3-&gt;Anchor = static_cast&lt;System::Windows::Forms::AnchorStyles&gt;((System::Windows::Forms::AnchorStyles::Bottom | System::Windows::Forms::AnchorStyles::Left));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this-&gt;label3-&gt;AutoSize = true;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this-&gt;label3-&gt;Location = System::Drawing::Point(231, 309);</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this-&gt;label3-&gt;Name = L"label3";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this-&gt;label3-&gt;Size = System::Drawing::Size(0, 13);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this-&gt;label3-&gt;TabIndex = 6;</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 xml:space="preserve">// </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this-&gt;AutoScaleDimensions = System::Drawing::SizeF(6, 13);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this-&gt;AutoScaleMode = System::Windows::Forms::AutoScaleMode::Font;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this-&gt;ClientSize = System::Drawing::Size(716, 327);</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this-&gt;Controls-&gt;Add(this-&gt;label3);</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this-&gt;Controls-&gt;Add(this-&gt;dataGridView2);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this-&gt;Controls-&gt;Add(this-&gt;label2);</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this-&gt;Controls-&gt;Add(this-&gt;label1);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this-&gt;Controls-&gt;Add(this-&gt;dataGridView1);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this-&gt;Controls-&gt;Add(this-&gt;textBox1);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this-&gt;Controls-&gt;Add(this-&gt;menuStrip1);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this-&gt;Icon = (cli::safe_cast&lt;System::Drawing::Icon^&gt;(resources-&gt;GetObject(L"$this.Icon")));</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this-&gt;MainMenuStrip = this-&gt;menuStrip1;</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this-&gt;Name = L"Excel";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this-&gt;Text = L"Excel";</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this-&gt;Closed += gcnew System::EventHandler(this, &amp;Excel::Excel_Closed);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this-&gt;Load += gcnew System::EventHandler(this, &amp;Excel::Excel_Load);</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this-&gt;menuStrip1-&gt;ResumeLayout(false);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this-&gt;menuStrip1-&gt;PerformLayout();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(cli::safe_cast&lt;System::ComponentModel::ISupportInitialize^&gt;(this-&gt;dataGridView1))-&gt;EndInit();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(cli::safe_cast&lt;System::ComponentModel::ISupportInitialize^&gt;(this-&gt;dataGridView2))-&gt;EndInit();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this-&gt;ResumeLayout(false);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r>
      <w:r w:rsidRPr="000B717D">
        <w:rPr>
          <w:rFonts w:ascii="Consolas" w:hAnsi="Consolas" w:cs="Consolas"/>
          <w:sz w:val="10"/>
          <w:szCs w:val="10"/>
          <w:lang w:val="uk-UA"/>
        </w:rPr>
        <w:tab/>
        <w:t>this-&gt;PerformLayout();</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#pragma endregion</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  Convert System::String to std::wstring</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const int startRows = 50, startCols = 50;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array &lt;String^&gt;^ lastFiles;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int lastFilesNumber = 0;</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bool Initialized = 0;</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SaveLastFiles();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LoadLastFiles();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UpdateLastFiles(String^ s);</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String^ CollumnHeader(int a);</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wchar_t* toStdWstring(String^ str);</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bool WantSave();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DeleteTable();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CreateTable(int RowCount, int ColumnCount);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ReCreateTable(int RowCount, int ColumnCount);</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void UpdateText(String^ newString, unsigned int RowIndex, unsigned int CollumnIndex);</w:t>
      </w:r>
    </w:p>
    <w:p w:rsidR="00054D94" w:rsidRPr="000B717D" w:rsidRDefault="00054D94" w:rsidP="00E659A5">
      <w:pPr>
        <w:spacing w:line="240" w:lineRule="auto"/>
        <w:ind w:firstLine="0"/>
        <w:jc w:val="left"/>
        <w:rPr>
          <w:rFonts w:ascii="Consolas" w:hAnsi="Consolas" w:cs="Consolas"/>
          <w:sz w:val="10"/>
          <w:szCs w:val="10"/>
          <w:lang w:val="uk-UA"/>
        </w:rPr>
      </w:pP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Excel_Closed(Object^ sender, 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Excel_Load(System::Object^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dataGridView1_CurrentCellChanged(System::Object^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dataGridView1_CellValueChanged(System::Object^  sender, System::Windows::Forms::DataGridViewCellEventArgs^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textBox1_KeyPress(System::Object^  sender, System::Windows::Forms::KeyPressEventArgs^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dataGridView1_CellEndEdit(System::Object^  sender, System::Windows::Forms::DataGridViewCellEventArgs^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saveToolStripMenuItem_Click(System::Object^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openToolStripMenuItem_Click(System::Object^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dataGridView1_CellBeginEdit(System::Object^  sender, System::Windows::Forms::DataGridViewCellCancelEventArgs^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newToolStripMenuItem_Click(System::Object^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aboutToolStripMenuItem_Click(System::Object^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toolStripMenuItem2_Click(System::Object^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closeToolStripMenuItem_Click(System::Object^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functionsToolStripMenuItem_Click(System::Object^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dataGridView2_CurrentCellChanged(System::Object^  sender, System::EventArgs^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ab/>
      </w:r>
      <w:r w:rsidRPr="000B717D">
        <w:rPr>
          <w:rFonts w:ascii="Consolas" w:hAnsi="Consolas" w:cs="Consolas"/>
          <w:sz w:val="10"/>
          <w:szCs w:val="10"/>
          <w:lang w:val="uk-UA"/>
        </w:rPr>
        <w:tab/>
        <w:t>private: System::Void dataGridView1_Scroll(System::Object^  sender, System::Windows::Forms::ScrollEventArgs^  e);</w:t>
      </w:r>
    </w:p>
    <w:p w:rsidR="00054D94" w:rsidRPr="000B717D" w:rsidRDefault="00054D94" w:rsidP="00E659A5">
      <w:pPr>
        <w:spacing w:line="240" w:lineRule="auto"/>
        <w:ind w:firstLine="0"/>
        <w:jc w:val="left"/>
        <w:rPr>
          <w:rFonts w:ascii="Consolas" w:hAnsi="Consolas" w:cs="Consolas"/>
          <w:sz w:val="10"/>
          <w:szCs w:val="10"/>
          <w:lang w:val="uk-UA"/>
        </w:rPr>
      </w:pPr>
      <w:r w:rsidRPr="000B717D">
        <w:rPr>
          <w:rFonts w:ascii="Consolas" w:hAnsi="Consolas" w:cs="Consolas"/>
          <w:sz w:val="10"/>
          <w:szCs w:val="10"/>
          <w:lang w:val="uk-UA"/>
        </w:rPr>
        <w:t>};</w:t>
      </w:r>
    </w:p>
    <w:p w:rsidR="00F80E3B"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Excel</w:t>
      </w:r>
      <w:r>
        <w:rPr>
          <w:i/>
          <w:lang w:val="uk-UA"/>
        </w:rPr>
        <w:t>.</w:t>
      </w:r>
      <w:r>
        <w:rPr>
          <w:i/>
          <w:lang w:val="en-US"/>
        </w:rPr>
        <w:t>cpp</w:t>
      </w:r>
      <w:r w:rsidRPr="00054D94">
        <w:rPr>
          <w:i/>
          <w:lang w:val="uk-UA"/>
        </w:rPr>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#include "Excel.h"</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#include &lt;direct.h&gt;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namespace Excel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bool Excel::WantSave()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Save^ form = gcnew 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r>
      <w:r w:rsidRPr="000B717D">
        <w:rPr>
          <w:rFonts w:ascii="Consolas" w:hAnsi="Consolas" w:cs="Consolas"/>
          <w:sz w:val="10"/>
          <w:szCs w:val="10"/>
          <w:lang w:val="en-US"/>
        </w:rPr>
        <w:tab/>
        <w:t>form-&gt;ShowDialog();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return (form-&gt;Selection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Excel::SaveLastFiles()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appdata = getenv("APPDATA");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SettingsFile[260];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strcpy(SettingsFile, appdata);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strcat(SettingsFile, "\\Excel");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mkdir(SettingsFile);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strcat(SettingsFile, "\\Settings.dat");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Stream^ saveFile = gcnew FileStream(gcnew String(SettingsFile), System::IO::FileMode::Create);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saveFile-&gt;Write(BitConverter::GetBytes(lastFilesNumber),0,sizeof(lastFilesNumber));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i=0;i&lt;lastFilesNumber;i++)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lastFiles[i]-&gt;Length;</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saveFile-&gt;Write(BitConverter::GetBytes(length),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saveFile-&gt;WriteByte(lastFiles[i][k] &gt;&gt;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saveFile-&gt;WriteByte(lastFiles[i][k]);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Excel::LoadLastFiles()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appdata = getenv("APPDATA");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SettingsFile[260];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strcpy(SettingsFile, appdata);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strcat(SettingsFile, "\\Excel\\Settings.dat");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Stream^ saveFile = gcnew FileStream(gcnew String(SettingsFile), System::IO::FileMode::Open);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cli::array &lt;unsigned char&gt;^ temp = gcnew cli::array &lt;unsigned char&gt;(sizeof(int));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lastFilesNumber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lastFiles-&gt;Resize(lastFiles, lastFilesNumber);</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i&lt;lastFilesNumber;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str = new wchar_t[length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s1,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s1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s2 + (s1 &lt;&lt;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str[k] =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str[length] = L'\0';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lastFiles[i] = gcnew String(str);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(lastFilesNumber&gt;0)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latestToolStripMenuItem-&gt;DropDownItems[0]-&gt;Enabled = true;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1; i &lt; lastFilesNumber;i++)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System::Windows::Forms::ToolStripMenuItem^ newItem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newItem-&gt;Click += gcnew System::EventHandler(this, &amp;Excel::toolStripMenuItem2_Click);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latestToolStripMenuItem-&gt;DropDownItems-&gt;Add(newItem);</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i = lastFilesNumber, j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while (i &gt;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latestToolStripMenuItem-&gt;DropDownItems[j++]-&gt;Text = lastFiles[--i];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Excel::UpdateLastFiles(String^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sIndex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i=0; i &lt; lastFilesNumber;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(s-&gt;Equals(lastFiles[i]))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sIndex =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break;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(sIndex==-1)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lastFiles-&gt;Resize(lastFiles, ++lastFilesNumber);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lastFiles[lastFilesNumber - 1]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latestToolStripMenuItem-&gt;DropDownItems[0]-&gt;Enabled = true;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(lastFilesNumber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System::Windows::Forms::ToolStripMenuItem^ newItem = gcnew System::Windows::Forms::ToolStripMenuItem();</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newItem-&gt;Click += gcnew System::EventHandler(this, &amp;Excel::toolStripMenuItem2_Click);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latestToolStripMenuItem-&gt;DropDownItems-&gt;Add(newItem);</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temp=lastFiles[0];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i = sIndex;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while (i&lt;lastFilesNumber-1)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lastFiles[i] = lastFiles[i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lastFiles[lastFilesNumber - 1]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i = lastFilesNumber, j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 (i &gt;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latestToolStripMenuItem-&gt;DropDownItems[j++]-&gt;Text = lastFiles[--i];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t>String^ Excel::CollumnHeader(int 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l = 1, a2 = 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 (a2 /= 26) 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temp = new char[l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temp[l]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l - 1; i &gt;= 0;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temp[i] = 'A' + a % 26;</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a /= 26;</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String^ t = gcnew String(temp);</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delete[] temp;</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return 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wchar_t* Excel::toStdWstring(String^ str)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wchar_t* s = new wchar_t[str-&gt;Length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array &lt;wchar_t&gt;^ temp = str-&gt;ToCharArray();</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(size_t i = 0; i &lt; str-&gt;Length;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s[i] = temp[i];</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s[str-&gt;Length]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return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Excel::DeleteTable()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dataGridView2-&gt;Columns-&gt;Remove(dataGridView2-&gt;Columns[0]);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cnt1 = dataGridView1-&gt;Columns-&gt;Count;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0; i &lt; cnt1;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dataGridView1-&gt;Columns-&gt;Remove(dataGridView1-&gt;Columns[0]);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cnt2 = dataGridView1-&gt;Rows-&gt;Count;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0; i &lt; cnt2;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dataGridView1-&gt;Rows-&gt;Remove(dataGridView1-&gt;Rows[0]);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Excel::CreateTable(int RowCount, int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rows = RowCount, cols =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table = gcnew Table(rows + 1, cols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graph = gcnew Graph(rows + 1, cols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dataGridView2-&gt;Columns-&gt;Add(" ",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dataGridView2-&gt;Rows-&gt;Add(rows);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dataGridView2-&gt;Columns[0]-&gt;SortMode = DataGridViewColumnSortMode::NotSortable;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dataGridView1-&gt;Columns-&gt;Add("",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dataGridView1-&gt;Columns[0]-&gt;Visible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dataGridView1-&gt;Rows-&gt;Add(rows);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char s1[2] = "A";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dataGridView1-&gt;Columns[0]-&gt;Width = 60;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dataGridView1-&gt;Columns[0]-&gt;SortMode = DataGridViewColumnSortMode::NotSortable;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1;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dataGridView2-&gt;Rows[i - 1]-&gt;Cells[0]-&gt;Value = Convert::ToString(i);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dataGridView2-&gt;Rows[i - 1]-&gt;Cells[0]-&gt;ReadOnly = true;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1; i &lt;= cols;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//dataGridView1-&gt;Columns-&gt;Add(gcnew String(s1), gcnew String(s1));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dataGridView1-&gt;Columns-&gt;Add(CollumnHeader(i), CollumnHeader(i));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dataGridView1-&gt;Columns[i]-&gt;SortMode = DataGridViewColumnSortMode::NotSortable;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dataGridView1-&gt;Columns[i]-&gt;Width = 60;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s1[0]++;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dataGridView2-&gt;ClearSelection();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0;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z = 0; z &lt;= cols; z++)</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table[i][z]-&gt;setValue(Convert::ToString(dataGridView1-&gt;Rows[i]-&gt;Cells[z]-&gt;Value));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1;</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Excel::ReCreateTable(int RowCount, int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DeleteTable();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CreateTable(RowCount,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void Excel::UpdateText(String^ newString, unsigned int RowIndex, unsigned int CollumnIndex)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label1-&gt;Text = "Processing...";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label2-&gt;Text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clock_t begin = clock();</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(newString == nullptr) {</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(newString-&gt;Length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table[RowIndex][CollumnIndex]-&gt;setIsFormula(false);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table[RowIndex][CollumnIndex]-&gt;setValue(newString);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table[RowIndex][CollumnIndex]-&gt;setResult(0.0);</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wchar_t* value = toStdWstring(newString);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bool isWasFormula = table[RowIndex][CollumnIndex]-&gt;getIsFormula();</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table[RowIndex][CollumnIndex]-&gt;setResult(Parser::parse(wstring(value), table));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table[RowIndex][CollumnIndex]-&gt;setIsFormula(true);</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graph-&gt;changeGraph(table, dataGridView1, RowIndex, CollumnIndex, isWasFormula);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dataGridView1-&gt;Rows[RowIndex]-&gt;Cells[CollumnIndex]-&gt;Value = Convert::ToString(table[RowIndex][CollumnIndex]-&gt;getResult());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(char* str)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table[RowIndex][CollumnIndex]-&gt;setIsFormula(false);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graph-&gt;changeGraph(table, dataGridView1, RowIndex, CollumnIndex, isWasFormula);</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temp = gcnew String(str);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dataGridView1-&gt;Rows[RowIndex]-&gt;Cells[CollumnIndex]-&gt;Value = temp;</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(int value)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table[RowIndex][CollumnIndex]-&gt;setIsFormula(false);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graph-&gt;changeGraph(table, dataGridView1, RowIndex, CollumnIndex, isWasFormula);</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delete[] 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table[RowIndex][CollumnIndex]-&gt;setValue(newString);</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Excel::Excel_Closed(Object^ sender, 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(label3-&gt;Text-&gt;Length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saveToolStripMenuItem_Click(sender, 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SaveLastFiles();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Excel::Excel_Load(System::Object^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label2-&gt;Text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CreateTable(startRows, startCols);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dataGridView1-&gt;RowHeadersWidthSizeMode = DataGridViewRowHeadersWidthSizeMode::DisableResizing;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dataGridView2-&gt;RowHeadersWidthSizeMode = DataGridViewRowHeadersWidthSizeMode::DisableResizing;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dataGridView1-&gt;AllowUserToResizeRows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dataGridView2-&gt;AllowUserToResizeRows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LoadLastFiles();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Excel::dataGridView1_CurrentCellChanged(System::Object^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(!Initialized) return;</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RowIndex = dataGridView1-&gt;CurrentCell-&gt;RowIndex;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CollumnIndex = dataGridView1-&gt;CurrentCell-&gt;ColumnIndex;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table[RowIndex][CollumnIndex]-&gt;getValue();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(!dataGridView1-&gt;CurrentCell)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textBox1-&gt;Enabled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(dataGridView1-&gt;CurrentCell-&gt;ColumnIndex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textBox1-&gt;Enabled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textBox1-&gt;Enabled = true;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Excel::dataGridView1_CellValueChanged(System::Object^  sender, System::Windows::Forms::DataGridViewCellEventArgs^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(!Initialized) 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(!dataGridView1-&gt;CurrentCell)</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textBox1-&gt;Enabled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(dataGridView1-&gt;CurrentCell-&gt;ColumnIndex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textBox1-&gt;Enabled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RowIndex = dataGridView1-&gt;CurrentCell-&gt;RowIndex;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CollumnIndex = dataGridView1-&gt;CurrentCell-&gt;ColumnIndex;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textBox1-&gt;Text = Convert::ToString(dataGridView1-&gt;Rows[RowIndex]-&gt;Cells[CollumnIndex]-&gt;Value);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label3-&gt;Text = "Unsaved";</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Excel::textBox1_KeyPress(System::Object^  sender, System::Windows::Forms::KeyPressEventArgs^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xml:space="preserve">if (e-&gt;KeyChar == (char)13)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RowIndex = dataGridView1-&gt;CurrentCell-&gt;RowIndex;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CollumnIndex = dataGridView1-&gt;CurrentCell-&gt;ColumnIndex;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dataGridView1-&gt;CurrentCell-&gt;Value = textBox1-&gt;Text;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UpdateText(textBox1-&gt;Text, RowIndex, CollumnIndex);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textBox1-&gt;Text = Convert::ToString(table[RowIndex][CollumnIndex]-&gt;getValue());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"Unsaved";</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Excel::dataGridView1_CellEndEdit(System::Object^  sender, System::Windows::Forms::DataGridViewCellEventArgs^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RowIndex = dataGridView1-&gt;CurrentCell-&gt;RowIndex;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CollumnIndex = dataGridView1-&gt;CurrentCell-&gt;ColumnIndex;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UpdateText(Convert::ToString(dataGridView1-&gt;CurrentCell-&gt;Value), RowIndex, CollumnIndex);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textBox1-&gt;Text = table[RowIndex][CollumnIndex]-&gt;getValue();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Excel::saveToolStripMenuItem_Click(System::Object^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SaveFileDialog saveFileDialog1;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saveFileDialog1.Filter = "Table file (*.adc)|*.adc";</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(saveFileDialog1.ShowDialog() == System::Windows::Forms::DialogResult::OK)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clock_t begin = clock();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Stream^ saveFile = saveFileDialog1.OpenFile();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(saveFile != nullptr)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RowCount = dataGridView1-&gt;Rows-&gt;Count;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ColumnCount = dataGridView1-&gt;Columns-&gt;Count;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saveFile-&gt;Write(BitConverter::GetBytes(RowCount),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saveFile-&gt;Write(BitConverter::GetBytes(ColumnCount - 1),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RowCount;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j = 1; j &lt; ColumnCount;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Cell^ cell = table[i][j];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str = cell-&gt;getValue();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str-&gt;Length;</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saveFile-&gt;Write(BitConverter::GetBytes(length),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saveFile-&gt;WriteByte(str[k] &gt;&gt;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saveFile-&gt;WriteByte(str[k]);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saveFile-&gt;Close();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UpdateLastFiles(saveFileDialog1.FileName);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Processing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opening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Excel::openToolStripMenuItem_Click(System::Object^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(label3-&gt;Text-&gt;Length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saveToolStripMenuItem_Click(sender, 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OpenFileDialog openFileDialog1;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openFileDialog1.Filter = "Table file (*.adc)|*.adc";</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(openFileDialog1.ShowDialog() == System::Windows::Forms::DialogResult::OK)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clock_t begin = clock();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Stream^ saveFile = openFileDialog1.OpenFile();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(saveFile != nullptr)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cli::array &lt;unsigned char&gt;^ temp = gcnew cli::array &lt;unsigned char&gt;(sizeof(int));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RowCount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ColumnCount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rows = RowCount, cols =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ReCreateTable(rows, 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z = 0; z &lt;= cols; z++)</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table[i][z]-&gt;setValue(Convert::ToString(dataGridView1-&gt;Rows[i]-&gt;Cells[z]-&gt;Value));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textBox1-&gt;Width = Width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Initialized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RowCount;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j = 1; j &lt;= ColumnCount;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str = new wchar_t[length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sizeof(wchar_t));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s1,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s1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s2 + (s1 &lt;&lt;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str[k] =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str[length] = L'\0';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newString = gcnew String(str);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dataGridView1-&gt;Rows[i]-&gt;Cells[j]-&gt;Value = newString;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UpdateText(newString, i,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delete[] 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saveFile-&gt;Close();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UpdateLastFiles(openFileDialog1.FileName);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Processing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opening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Excel::dataGridView1_CellBeginEdit(System::Object^  sender, System::Windows::Forms::DataGridViewCellCancelEventArgs^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RowIndex = e-&gt;RowIndex;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CollumnIndex = e-&gt;ColumnIndex;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dataGridView1-&gt;CurrentCell-&gt;Value = table[RowIndex][CollumnIndex]-&gt;getValue();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Excel::newToolStripMenuItem_Click(System::Object^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(label3-&gt;Text-&gt;Length!=0)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saveToolStripMenuItem_Click(sender, 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New^ form = gcnew New;</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form-&gt;ShowDialog();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(!form-&gt;good) return;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int rows = form-&gt;getRows(), cols = form-&gt;getCols();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ReCreateTable(rows, 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 (int i = 0;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z = 0; z &lt;= cols; z++)</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table[i][z]-&gt;setValue(Convert::ToString(dataGridView1-&gt;Rows[i]-&gt;Cells[z]-&gt;Value));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textBox1-&gt;Width = Width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Excel::aboutToolStripMenuItem_Click(System::Object^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About^ form = gcnew About;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form-&gt;ShowDialog();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Excel::toolStripMenuItem2_Click(System::Object^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(label3-&gt;Text-&gt;Length !=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(WantSave())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saveToolStripMenuItem_Click(sender, 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label3-&gt;Text =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clock_t begin = clock();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Initialized = false;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String^ FileName = ((System::Windows::Forms::ToolStripMenuItem^)sender)-&gt;Text;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Stream^ saveFile;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 = gcnew FileStream(FileName, System::IO::FileMode::Open);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Opening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(saveFile != nullptr)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cli::array &lt;unsigned char&gt;^ temp = gcnew cli::array &lt;unsigned char&gt;(sizeof(int));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RowCount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ColumnCount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rows = RowCount, cols = ColumnCount;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ReCreateTable(rows, cols);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rows;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z = 0; z &lt;= cols; z++)</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table[i][z]-&gt;setValue(Convert::ToString(dataGridView1-&gt;Rows[i]-&gt;Cells[z]-&gt;Value));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textBox1-&gt;Width = Width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Initialized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i = 0; i &lt; RowCount; i++)</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j = 1; j &lt;= ColumnCount;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sizeof(int));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int length = BitConverter::ToInt32(temp, 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str = new wchar_t[length + 1];</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for (int k = 0; k &lt; length; k++)</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//saveFile-&gt;Read(temp, 0, sizeof(wchar_t));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wchar_t s1,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s1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saveFile-&gt;ReadByte();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s2 = s2 + (s1 &lt;&lt; 8);</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str[k] = s2;</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str[length] = L'\0';</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String^ newString = gcnew String(str);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dataGridView1-&gt;Rows[i]-&gt;Cells[j]-&gt;Value = newString;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try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UpdateText(newString, i, j);</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delete[] str;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saveFile-&gt;Close();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UpdateLastFiles(((System::Windows::Forms::ToolStripMenuItem^)sender)-&gt;Text);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"Ready.";</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"Processed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catch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label1-&gt;Text =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label2-&gt;Text = "Got error in " + (clock() - begin) / static_cast &lt;double&gt; (1000) + "s";</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Processing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MessageBox::Show("Error opening file", "Error");</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Excel::closeToolStripMenuItem_Click(System::Object^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Close();</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Excel::functionsToolStripMenuItem_Click(System::Object^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Help^ form = gcnew Help;</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form-&gt;ShowDialog();</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Excel::dataGridView2_CurrentCellChanged(System::Object^  sender, System::EventArgs^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dataGridView2-&gt;ClearSelection();</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System::Void Excel::dataGridView1_Scroll(System::Object^  sender, System::Windows::Forms::ScrollEventArgs^  e) {</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dataGridView2-&gt;FirstDisplayedScrollingRowIndex = dataGridView1-&gt;FirstDisplayedScrollingRowIndex;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dataGridView1-&gt;FirstDisplayedScrollingRowIndex = dataGridView1-&gt;FirstDisplayedScrollingRowIndex;</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054D94" w:rsidRPr="000B717D" w:rsidRDefault="00054D94"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lastRenderedPageBreak/>
        <w:t>“</w:t>
      </w:r>
      <w:r>
        <w:rPr>
          <w:i/>
          <w:lang w:val="en-US"/>
        </w:rPr>
        <w:t>About</w:t>
      </w:r>
      <w:r>
        <w:rPr>
          <w:i/>
          <w:lang w:val="uk-UA"/>
        </w:rPr>
        <w:t>.</w:t>
      </w:r>
      <w:r>
        <w:rPr>
          <w:i/>
          <w:lang w:val="en-US"/>
        </w:rPr>
        <w:t>h</w:t>
      </w:r>
      <w:r w:rsidRPr="00054D94">
        <w:rPr>
          <w:i/>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Excel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System::ComponentModel;</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System::Collections;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System::Data;</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System::Drawing;</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Summary for About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About</w:t>
      </w:r>
      <w:r w:rsidRPr="000B717D">
        <w:rPr>
          <w:rFonts w:ascii="Consolas" w:hAnsi="Consolas" w:cs="Consolas"/>
          <w:color w:val="000000"/>
          <w:sz w:val="10"/>
          <w:szCs w:val="10"/>
          <w:lang w:val="uk-UA"/>
        </w:rPr>
        <w:t xml:space="preserve"> : </w:t>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Form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About(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InitializeComponent();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//TODO: Add the constructor code here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Clean up any resources being used.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~About()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delete</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PictureBox</w:t>
      </w:r>
      <w:r w:rsidRPr="000B717D">
        <w:rPr>
          <w:rFonts w:ascii="Consolas" w:hAnsi="Consolas" w:cs="Consolas"/>
          <w:color w:val="000000"/>
          <w:sz w:val="10"/>
          <w:szCs w:val="10"/>
          <w:lang w:val="uk-UA"/>
        </w:rPr>
        <w:t>^  pictureBox1;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designer variable.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Container</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region</w:t>
      </w:r>
      <w:r w:rsidRPr="000B717D">
        <w:rPr>
          <w:rFonts w:ascii="Consolas" w:hAnsi="Consolas" w:cs="Consolas"/>
          <w:color w:val="000000"/>
          <w:sz w:val="10"/>
          <w:szCs w:val="10"/>
          <w:lang w:val="uk-UA"/>
        </w:rPr>
        <w:t xml:space="preserve"> Windows Form Designer generated code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method for Designer support - do not modify</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the contents of this method with the code editor.</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InitializeComponent(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  resources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w:t>
      </w:r>
      <w:r w:rsidRPr="000B717D">
        <w:rPr>
          <w:rFonts w:ascii="Consolas" w:hAnsi="Consolas" w:cs="Consolas"/>
          <w:color w:val="2B91AF"/>
          <w:sz w:val="10"/>
          <w:szCs w:val="10"/>
          <w:lang w:val="uk-UA"/>
        </w:rPr>
        <w:t>About</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typeid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PictureBox</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-&gt;pictureBox1))-&gt;BeginInit();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-&gt;SuspendLayout();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pictureBox1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-&gt;pictureBox1-&gt;Image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Image</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L"pictureBox1.Image"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-&gt;pictureBox1-&gt;InitialImage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Image</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L"pictureBox1.InitialImage"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(0, 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-&gt;pictureBox1-&gt;Name = </w:t>
      </w:r>
      <w:r w:rsidRPr="000B717D">
        <w:rPr>
          <w:rFonts w:ascii="Consolas" w:hAnsi="Consolas" w:cs="Consolas"/>
          <w:color w:val="A31515"/>
          <w:sz w:val="10"/>
          <w:szCs w:val="10"/>
          <w:lang w:val="uk-UA"/>
        </w:rPr>
        <w:t>L"pictureBox1"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(645, 484);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-&gt;pictureBox1-&gt;SizeMode = System::Windows::Forms::</w:t>
      </w:r>
      <w:r w:rsidRPr="000B717D">
        <w:rPr>
          <w:rFonts w:ascii="Consolas" w:hAnsi="Consolas" w:cs="Consolas"/>
          <w:color w:val="2B91AF"/>
          <w:sz w:val="10"/>
          <w:szCs w:val="10"/>
          <w:lang w:val="uk-UA"/>
        </w:rPr>
        <w:t>PictureBoxSizeMode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StretchImage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-&gt;pictureBox1-&gt;TabIndex = 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-&gt;pictureBox1-&gt;TabStop = </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-&gt;pictureBox1-&gt;Click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About</w:t>
      </w:r>
      <w:r w:rsidRPr="000B717D">
        <w:rPr>
          <w:rFonts w:ascii="Consolas" w:hAnsi="Consolas" w:cs="Consolas"/>
          <w:color w:val="000000"/>
          <w:sz w:val="10"/>
          <w:szCs w:val="10"/>
          <w:lang w:val="uk-UA"/>
        </w:rPr>
        <w:t>::pictureBox1_Click);</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About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-&gt;AutoScaleDimensions = System::Drawing::</w:t>
      </w:r>
      <w:r w:rsidRPr="000B717D">
        <w:rPr>
          <w:rFonts w:ascii="Consolas" w:hAnsi="Consolas" w:cs="Consolas"/>
          <w:color w:val="2B91AF"/>
          <w:sz w:val="10"/>
          <w:szCs w:val="10"/>
          <w:lang w:val="uk-UA"/>
        </w:rPr>
        <w:t>SizeF</w:t>
      </w:r>
      <w:r w:rsidRPr="000B717D">
        <w:rPr>
          <w:rFonts w:ascii="Consolas" w:hAnsi="Consolas" w:cs="Consolas"/>
          <w:color w:val="000000"/>
          <w:sz w:val="10"/>
          <w:szCs w:val="10"/>
          <w:lang w:val="uk-UA"/>
        </w:rPr>
        <w:t>(6,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-&gt;AutoScaleMode = System::Windows::Forms::</w:t>
      </w:r>
      <w:r w:rsidRPr="000B717D">
        <w:rPr>
          <w:rFonts w:ascii="Consolas" w:hAnsi="Consolas" w:cs="Consolas"/>
          <w:color w:val="2B91AF"/>
          <w:sz w:val="10"/>
          <w:szCs w:val="10"/>
          <w:lang w:val="uk-UA"/>
        </w:rPr>
        <w:t>AutoScaleMode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Font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-&gt;ClientSize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(644, 481);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-&gt;FormBorderStyle = System::Windows::Forms::</w:t>
      </w:r>
      <w:r w:rsidRPr="000B717D">
        <w:rPr>
          <w:rFonts w:ascii="Consolas" w:hAnsi="Consolas" w:cs="Consolas"/>
          <w:color w:val="2B91AF"/>
          <w:sz w:val="10"/>
          <w:szCs w:val="10"/>
          <w:lang w:val="uk-UA"/>
        </w:rPr>
        <w:t>FormBorderStyle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FixedSingle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-&gt;Icon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Icon</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L"$this.Icon"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-&gt;Name = </w:t>
      </w:r>
      <w:r w:rsidRPr="000B717D">
        <w:rPr>
          <w:rFonts w:ascii="Consolas" w:hAnsi="Consolas" w:cs="Consolas"/>
          <w:color w:val="A31515"/>
          <w:sz w:val="10"/>
          <w:szCs w:val="10"/>
          <w:lang w:val="uk-UA"/>
        </w:rPr>
        <w:t>L"About"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-&gt;Text = </w:t>
      </w:r>
      <w:r w:rsidRPr="000B717D">
        <w:rPr>
          <w:rFonts w:ascii="Consolas" w:hAnsi="Consolas" w:cs="Consolas"/>
          <w:color w:val="A31515"/>
          <w:sz w:val="10"/>
          <w:szCs w:val="10"/>
          <w:lang w:val="uk-UA"/>
        </w:rPr>
        <w:t>L"Authors"</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-&gt;pictureBox1))-&gt;EndInit();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-&gt;ResumeLayout(</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endregion</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pictureBox1_Click(System::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Save</w:t>
      </w:r>
      <w:r>
        <w:rPr>
          <w:i/>
          <w:lang w:val="uk-UA"/>
        </w:rPr>
        <w:t>.</w:t>
      </w:r>
      <w:r>
        <w:rPr>
          <w:i/>
          <w:lang w:val="en-US"/>
        </w:rPr>
        <w:t>h</w:t>
      </w:r>
      <w:r w:rsidRPr="00054D94">
        <w:rPr>
          <w:i/>
          <w:lang w:val="uk-UA"/>
        </w:rPr>
        <w:t>”</w:t>
      </w:r>
    </w:p>
    <w:p w:rsidR="00054D94" w:rsidRPr="003506DF" w:rsidRDefault="00054D94" w:rsidP="00054D94">
      <w:pPr>
        <w:autoSpaceDE w:val="0"/>
        <w:autoSpaceDN w:val="0"/>
        <w:adjustRightInd w:val="0"/>
        <w:spacing w:line="240" w:lineRule="auto"/>
        <w:ind w:firstLine="0"/>
        <w:jc w:val="left"/>
        <w:rPr>
          <w:rFonts w:ascii="Consolas" w:hAnsi="Consolas" w:cs="Consolas"/>
          <w:color w:val="000000"/>
          <w:sz w:val="12"/>
          <w:szCs w:val="12"/>
          <w:lang w:val="uk-UA"/>
        </w:rPr>
      </w:pPr>
      <w:r w:rsidRPr="003506DF">
        <w:rPr>
          <w:rFonts w:ascii="Consolas" w:hAnsi="Consolas" w:cs="Consolas"/>
          <w:color w:val="808080"/>
          <w:sz w:val="12"/>
          <w:szCs w:val="12"/>
          <w:lang w:val="uk-UA"/>
        </w:rPr>
        <w:t>#pragma</w:t>
      </w:r>
      <w:r w:rsidRPr="003506DF">
        <w:rPr>
          <w:rFonts w:ascii="Consolas" w:hAnsi="Consolas" w:cs="Consolas"/>
          <w:color w:val="000000"/>
          <w:sz w:val="12"/>
          <w:szCs w:val="12"/>
          <w:lang w:val="uk-UA"/>
        </w:rPr>
        <w:t xml:space="preserve"> </w:t>
      </w:r>
      <w:r w:rsidRPr="003506DF">
        <w:rPr>
          <w:rFonts w:ascii="Consolas" w:hAnsi="Consolas" w:cs="Consolas"/>
          <w:color w:val="808080"/>
          <w:sz w:val="12"/>
          <w:szCs w:val="12"/>
          <w:lang w:val="uk-UA"/>
        </w:rPr>
        <w:t>once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Excel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System::ComponentModel;</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System::Collections;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System::Data;</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System::Drawing;</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Summary for Save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Save</w:t>
      </w:r>
      <w:r w:rsidRPr="000B717D">
        <w:rPr>
          <w:rFonts w:ascii="Consolas" w:hAnsi="Consolas" w:cs="Consolas"/>
          <w:color w:val="000000"/>
          <w:sz w:val="10"/>
          <w:szCs w:val="10"/>
          <w:lang w:val="uk-UA"/>
        </w:rPr>
        <w:t xml:space="preserve"> : </w:t>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Form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Save(</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InitializeComponent();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//TODO: Add the constructor code here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Clean up any resources being used.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~Save()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delete</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  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  button2;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designer variable.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Container</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region</w:t>
      </w:r>
      <w:r w:rsidRPr="000B717D">
        <w:rPr>
          <w:rFonts w:ascii="Consolas" w:hAnsi="Consolas" w:cs="Consolas"/>
          <w:color w:val="000000"/>
          <w:sz w:val="10"/>
          <w:szCs w:val="10"/>
          <w:lang w:val="uk-UA"/>
        </w:rPr>
        <w:t xml:space="preserve"> Windows Form Designer generated code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method for Designer support - do not modify</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the contents of this method with the code editor.</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InitializeComponent(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  resources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w:t>
      </w:r>
      <w:r w:rsidRPr="000B717D">
        <w:rPr>
          <w:rFonts w:ascii="Consolas" w:hAnsi="Consolas" w:cs="Consolas"/>
          <w:color w:val="2B91AF"/>
          <w:sz w:val="10"/>
          <w:szCs w:val="10"/>
          <w:lang w:val="uk-UA"/>
        </w:rPr>
        <w:t>Save</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typeid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-&gt;SuspendLayout();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-&gt;label1-&gt;Font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System::Drawing::</w:t>
      </w:r>
      <w:r w:rsidRPr="000B717D">
        <w:rPr>
          <w:rFonts w:ascii="Consolas" w:hAnsi="Consolas" w:cs="Consolas"/>
          <w:color w:val="2B91AF"/>
          <w:sz w:val="10"/>
          <w:szCs w:val="10"/>
          <w:lang w:val="uk-UA"/>
        </w:rPr>
        <w:t>Font</w:t>
      </w:r>
      <w:r w:rsidRPr="000B717D">
        <w:rPr>
          <w:rFonts w:ascii="Consolas" w:hAnsi="Consolas" w:cs="Consolas"/>
          <w:color w:val="000000"/>
          <w:sz w:val="10"/>
          <w:szCs w:val="10"/>
          <w:lang w:val="uk-UA"/>
        </w:rPr>
        <w:t>(</w:t>
      </w:r>
      <w:r w:rsidRPr="000B717D">
        <w:rPr>
          <w:rFonts w:ascii="Consolas" w:hAnsi="Consolas" w:cs="Consolas"/>
          <w:color w:val="A31515"/>
          <w:sz w:val="10"/>
          <w:szCs w:val="10"/>
          <w:lang w:val="uk-UA"/>
        </w:rPr>
        <w:t>L"Microsoft Sans Serif"</w:t>
      </w:r>
      <w:r w:rsidRPr="000B717D">
        <w:rPr>
          <w:rFonts w:ascii="Consolas" w:hAnsi="Consolas" w:cs="Consolas"/>
          <w:color w:val="000000"/>
          <w:sz w:val="10"/>
          <w:szCs w:val="10"/>
          <w:lang w:val="uk-UA"/>
        </w:rPr>
        <w:t>, 11.25F, System::Drawing::</w:t>
      </w:r>
      <w:r w:rsidRPr="000B717D">
        <w:rPr>
          <w:rFonts w:ascii="Consolas" w:hAnsi="Consolas" w:cs="Consolas"/>
          <w:color w:val="2B91AF"/>
          <w:sz w:val="10"/>
          <w:szCs w:val="10"/>
          <w:lang w:val="uk-UA"/>
        </w:rPr>
        <w:t>FontStyle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Regular</w:t>
      </w:r>
      <w:r w:rsidRPr="000B717D">
        <w:rPr>
          <w:rFonts w:ascii="Consolas" w:hAnsi="Consolas" w:cs="Consolas"/>
          <w:color w:val="000000"/>
          <w:sz w:val="10"/>
          <w:szCs w:val="10"/>
          <w:lang w:val="uk-UA"/>
        </w:rPr>
        <w:t>, System::Drawing::</w:t>
      </w:r>
      <w:r w:rsidRPr="000B717D">
        <w:rPr>
          <w:rFonts w:ascii="Consolas" w:hAnsi="Consolas" w:cs="Consolas"/>
          <w:color w:val="2B91AF"/>
          <w:sz w:val="10"/>
          <w:szCs w:val="10"/>
          <w:lang w:val="uk-UA"/>
        </w:rPr>
        <w:t>GraphicsUnit</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Point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static_cast</w:t>
      </w:r>
      <w:r w:rsidRPr="000B717D">
        <w:rPr>
          <w:rFonts w:ascii="Consolas" w:hAnsi="Consolas" w:cs="Consolas"/>
          <w:color w:val="000000"/>
          <w:sz w:val="10"/>
          <w:szCs w:val="10"/>
          <w:lang w:val="uk-UA"/>
        </w:rPr>
        <w:t>&lt;System::</w:t>
      </w:r>
      <w:r w:rsidRPr="000B717D">
        <w:rPr>
          <w:rFonts w:ascii="Consolas" w:hAnsi="Consolas" w:cs="Consolas"/>
          <w:color w:val="2B91AF"/>
          <w:sz w:val="10"/>
          <w:szCs w:val="10"/>
          <w:lang w:val="uk-UA"/>
        </w:rPr>
        <w:t>Byte</w:t>
      </w:r>
      <w:r w:rsidRPr="000B717D">
        <w:rPr>
          <w:rFonts w:ascii="Consolas" w:hAnsi="Consolas" w:cs="Consolas"/>
          <w:color w:val="000000"/>
          <w:sz w:val="10"/>
          <w:szCs w:val="10"/>
          <w:lang w:val="uk-UA"/>
        </w:rPr>
        <w:t>&gt;(204)));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(107, 30);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-&gt;label1-&gt;Name = </w:t>
      </w:r>
      <w:r w:rsidRPr="000B717D">
        <w:rPr>
          <w:rFonts w:ascii="Consolas" w:hAnsi="Consolas" w:cs="Consolas"/>
          <w:color w:val="A31515"/>
          <w:sz w:val="10"/>
          <w:szCs w:val="10"/>
          <w:lang w:val="uk-UA"/>
        </w:rPr>
        <w:t>L"label1"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(147, 18);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-&gt;label1-&gt;TabIndex = 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-&gt;label1-&gt;Text = </w:t>
      </w:r>
      <w:r w:rsidRPr="000B717D">
        <w:rPr>
          <w:rFonts w:ascii="Consolas" w:hAnsi="Consolas" w:cs="Consolas"/>
          <w:color w:val="A31515"/>
          <w:sz w:val="10"/>
          <w:szCs w:val="10"/>
          <w:lang w:val="uk-UA"/>
        </w:rPr>
        <w:t>L"Current file not saved"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-&gt;label2-&gt;Font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System::Drawing::</w:t>
      </w:r>
      <w:r w:rsidRPr="000B717D">
        <w:rPr>
          <w:rFonts w:ascii="Consolas" w:hAnsi="Consolas" w:cs="Consolas"/>
          <w:color w:val="2B91AF"/>
          <w:sz w:val="10"/>
          <w:szCs w:val="10"/>
          <w:lang w:val="uk-UA"/>
        </w:rPr>
        <w:t>Font</w:t>
      </w:r>
      <w:r w:rsidRPr="000B717D">
        <w:rPr>
          <w:rFonts w:ascii="Consolas" w:hAnsi="Consolas" w:cs="Consolas"/>
          <w:color w:val="000000"/>
          <w:sz w:val="10"/>
          <w:szCs w:val="10"/>
          <w:lang w:val="uk-UA"/>
        </w:rPr>
        <w:t>(</w:t>
      </w:r>
      <w:r w:rsidRPr="000B717D">
        <w:rPr>
          <w:rFonts w:ascii="Consolas" w:hAnsi="Consolas" w:cs="Consolas"/>
          <w:color w:val="A31515"/>
          <w:sz w:val="10"/>
          <w:szCs w:val="10"/>
          <w:lang w:val="uk-UA"/>
        </w:rPr>
        <w:t>L"Microsoft Sans Serif"</w:t>
      </w:r>
      <w:r w:rsidRPr="000B717D">
        <w:rPr>
          <w:rFonts w:ascii="Consolas" w:hAnsi="Consolas" w:cs="Consolas"/>
          <w:color w:val="000000"/>
          <w:sz w:val="10"/>
          <w:szCs w:val="10"/>
          <w:lang w:val="uk-UA"/>
        </w:rPr>
        <w:t>, 11.25F, System::Drawing::</w:t>
      </w:r>
      <w:r w:rsidRPr="000B717D">
        <w:rPr>
          <w:rFonts w:ascii="Consolas" w:hAnsi="Consolas" w:cs="Consolas"/>
          <w:color w:val="2B91AF"/>
          <w:sz w:val="10"/>
          <w:szCs w:val="10"/>
          <w:lang w:val="uk-UA"/>
        </w:rPr>
        <w:t>FontStyle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Regular</w:t>
      </w:r>
      <w:r w:rsidRPr="000B717D">
        <w:rPr>
          <w:rFonts w:ascii="Consolas" w:hAnsi="Consolas" w:cs="Consolas"/>
          <w:color w:val="000000"/>
          <w:sz w:val="10"/>
          <w:szCs w:val="10"/>
          <w:lang w:val="uk-UA"/>
        </w:rPr>
        <w:t>, System::Drawing::</w:t>
      </w:r>
      <w:r w:rsidRPr="000B717D">
        <w:rPr>
          <w:rFonts w:ascii="Consolas" w:hAnsi="Consolas" w:cs="Consolas"/>
          <w:color w:val="2B91AF"/>
          <w:sz w:val="10"/>
          <w:szCs w:val="10"/>
          <w:lang w:val="uk-UA"/>
        </w:rPr>
        <w:t>GraphicsUnit</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Point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static_cast</w:t>
      </w:r>
      <w:r w:rsidRPr="000B717D">
        <w:rPr>
          <w:rFonts w:ascii="Consolas" w:hAnsi="Consolas" w:cs="Consolas"/>
          <w:color w:val="000000"/>
          <w:sz w:val="10"/>
          <w:szCs w:val="10"/>
          <w:lang w:val="uk-UA"/>
        </w:rPr>
        <w:t>&lt;System::</w:t>
      </w:r>
      <w:r w:rsidRPr="000B717D">
        <w:rPr>
          <w:rFonts w:ascii="Consolas" w:hAnsi="Consolas" w:cs="Consolas"/>
          <w:color w:val="2B91AF"/>
          <w:sz w:val="10"/>
          <w:szCs w:val="10"/>
          <w:lang w:val="uk-UA"/>
        </w:rPr>
        <w:t>Byte</w:t>
      </w:r>
      <w:r w:rsidRPr="000B717D">
        <w:rPr>
          <w:rFonts w:ascii="Consolas" w:hAnsi="Consolas" w:cs="Consolas"/>
          <w:color w:val="000000"/>
          <w:sz w:val="10"/>
          <w:szCs w:val="10"/>
          <w:lang w:val="uk-UA"/>
        </w:rPr>
        <w:t>&gt;(204)));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(100, 54);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-&gt;label2-&gt;Name = </w:t>
      </w:r>
      <w:r w:rsidRPr="000B717D">
        <w:rPr>
          <w:rFonts w:ascii="Consolas" w:hAnsi="Consolas" w:cs="Consolas"/>
          <w:color w:val="A31515"/>
          <w:sz w:val="10"/>
          <w:szCs w:val="10"/>
          <w:lang w:val="uk-UA"/>
        </w:rPr>
        <w:t>L"label2"</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(162, 18);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-&gt;label2-&gt;TabIndex = 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-&gt;label2-&gt;Text = </w:t>
      </w:r>
      <w:r w:rsidRPr="000B717D">
        <w:rPr>
          <w:rFonts w:ascii="Consolas" w:hAnsi="Consolas" w:cs="Consolas"/>
          <w:color w:val="A31515"/>
          <w:sz w:val="10"/>
          <w:szCs w:val="10"/>
          <w:lang w:val="uk-UA"/>
        </w:rPr>
        <w:t>L"Do you want to save it\?"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(67, 88);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-&gt;button1-&gt;Name = </w:t>
      </w:r>
      <w:r w:rsidRPr="000B717D">
        <w:rPr>
          <w:rFonts w:ascii="Consolas" w:hAnsi="Consolas" w:cs="Consolas"/>
          <w:color w:val="A31515"/>
          <w:sz w:val="10"/>
          <w:szCs w:val="10"/>
          <w:lang w:val="uk-UA"/>
        </w:rPr>
        <w:t>L"button1"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(75, 23);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-&gt;button1-&gt;TabIndex = 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-&gt;button1-&gt;Text = </w:t>
      </w:r>
      <w:r w:rsidRPr="000B717D">
        <w:rPr>
          <w:rFonts w:ascii="Consolas" w:hAnsi="Consolas" w:cs="Consolas"/>
          <w:color w:val="A31515"/>
          <w:sz w:val="10"/>
          <w:szCs w:val="10"/>
          <w:lang w:val="uk-UA"/>
        </w:rPr>
        <w:t>L"Yes"</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-&gt;button1-&gt;UseVisualStyleBackColor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-&gt;button1-&gt;Click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Save</w:t>
      </w:r>
      <w:r w:rsidRPr="000B717D">
        <w:rPr>
          <w:rFonts w:ascii="Consolas" w:hAnsi="Consolas" w:cs="Consolas"/>
          <w:color w:val="000000"/>
          <w:sz w:val="10"/>
          <w:szCs w:val="10"/>
          <w:lang w:val="uk-UA"/>
        </w:rPr>
        <w:t>::button1_Click);</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button2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(220, 88);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-&gt;button2-&gt;Name = </w:t>
      </w:r>
      <w:r w:rsidRPr="000B717D">
        <w:rPr>
          <w:rFonts w:ascii="Consolas" w:hAnsi="Consolas" w:cs="Consolas"/>
          <w:color w:val="A31515"/>
          <w:sz w:val="10"/>
          <w:szCs w:val="10"/>
          <w:lang w:val="uk-UA"/>
        </w:rPr>
        <w:t>L"button2"</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(75, 23);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-&gt;button2-&gt;TabIndex = 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-&gt;button2-&gt;Text = </w:t>
      </w:r>
      <w:r w:rsidRPr="000B717D">
        <w:rPr>
          <w:rFonts w:ascii="Consolas" w:hAnsi="Consolas" w:cs="Consolas"/>
          <w:color w:val="A31515"/>
          <w:sz w:val="10"/>
          <w:szCs w:val="10"/>
          <w:lang w:val="uk-UA"/>
        </w:rPr>
        <w:t>L"No"</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-&gt;button2-&gt;UseVisualStyleBackColor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-&gt;button2-&gt;Click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Save</w:t>
      </w:r>
      <w:r w:rsidRPr="000B717D">
        <w:rPr>
          <w:rFonts w:ascii="Consolas" w:hAnsi="Consolas" w:cs="Consolas"/>
          <w:color w:val="000000"/>
          <w:sz w:val="10"/>
          <w:szCs w:val="10"/>
          <w:lang w:val="uk-UA"/>
        </w:rPr>
        <w:t>::button2_Click);</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Save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-&gt;AutoScaleDimensions = System::Drawing::</w:t>
      </w:r>
      <w:r w:rsidRPr="000B717D">
        <w:rPr>
          <w:rFonts w:ascii="Consolas" w:hAnsi="Consolas" w:cs="Consolas"/>
          <w:color w:val="2B91AF"/>
          <w:sz w:val="10"/>
          <w:szCs w:val="10"/>
          <w:lang w:val="uk-UA"/>
        </w:rPr>
        <w:t>SizeF</w:t>
      </w:r>
      <w:r w:rsidRPr="000B717D">
        <w:rPr>
          <w:rFonts w:ascii="Consolas" w:hAnsi="Consolas" w:cs="Consolas"/>
          <w:color w:val="000000"/>
          <w:sz w:val="10"/>
          <w:szCs w:val="10"/>
          <w:lang w:val="uk-UA"/>
        </w:rPr>
        <w:t>(6,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-&gt;AutoScaleMode = System::Windows::Forms::</w:t>
      </w:r>
      <w:r w:rsidRPr="000B717D">
        <w:rPr>
          <w:rFonts w:ascii="Consolas" w:hAnsi="Consolas" w:cs="Consolas"/>
          <w:color w:val="2B91AF"/>
          <w:sz w:val="10"/>
          <w:szCs w:val="10"/>
          <w:lang w:val="uk-UA"/>
        </w:rPr>
        <w:t>AutoScaleMode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Font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-&gt;ClientSize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(361, 135);</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-&gt;FormBorderStyle = System::Windows::Forms::</w:t>
      </w:r>
      <w:r w:rsidRPr="000B717D">
        <w:rPr>
          <w:rFonts w:ascii="Consolas" w:hAnsi="Consolas" w:cs="Consolas"/>
          <w:color w:val="2B91AF"/>
          <w:sz w:val="10"/>
          <w:szCs w:val="10"/>
          <w:lang w:val="uk-UA"/>
        </w:rPr>
        <w:t>FormBorderStyle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FixedSingle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-&gt;Icon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Icon</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L"$this.Icon"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-&gt;Name = </w:t>
      </w:r>
      <w:r w:rsidRPr="000B717D">
        <w:rPr>
          <w:rFonts w:ascii="Consolas" w:hAnsi="Consolas" w:cs="Consolas"/>
          <w:color w:val="A31515"/>
          <w:sz w:val="10"/>
          <w:szCs w:val="10"/>
          <w:lang w:val="uk-UA"/>
        </w:rPr>
        <w:t>L"Save"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-&gt;Text = </w:t>
      </w:r>
      <w:r w:rsidRPr="000B717D">
        <w:rPr>
          <w:rFonts w:ascii="Consolas" w:hAnsi="Consolas" w:cs="Consolas"/>
          <w:color w:val="A31515"/>
          <w:sz w:val="10"/>
          <w:szCs w:val="10"/>
          <w:lang w:val="uk-UA"/>
        </w:rPr>
        <w:t>L"Save file\?"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-&gt;ResumeLayout(</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-&gt;PerformLayout();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endregion</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Selection = 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button2_Click(System::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button1_Click(System::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Default="00054D94" w:rsidP="00054D94">
      <w:pPr>
        <w:spacing w:after="200" w:line="276" w:lineRule="auto"/>
        <w:ind w:firstLine="0"/>
        <w:jc w:val="left"/>
        <w:rPr>
          <w:lang w:val="en-US"/>
        </w:rPr>
      </w:pPr>
    </w:p>
    <w:p w:rsidR="003506DF" w:rsidRDefault="003506DF">
      <w:pPr>
        <w:spacing w:after="200" w:line="276" w:lineRule="auto"/>
        <w:ind w:firstLine="0"/>
        <w:jc w:val="left"/>
        <w:rPr>
          <w:i/>
          <w:lang w:val="uk-UA"/>
        </w:rPr>
      </w:pPr>
      <w:r>
        <w:rPr>
          <w:i/>
          <w:lang w:val="uk-UA"/>
        </w:rPr>
        <w:br w:type="page"/>
      </w:r>
    </w:p>
    <w:p w:rsidR="00054D94" w:rsidRDefault="00054D94" w:rsidP="00054D94">
      <w:pPr>
        <w:spacing w:after="200" w:line="276" w:lineRule="auto"/>
        <w:ind w:firstLine="0"/>
        <w:jc w:val="center"/>
        <w:rPr>
          <w:i/>
          <w:lang w:val="en-US"/>
        </w:rPr>
      </w:pPr>
      <w:r w:rsidRPr="00054D94">
        <w:rPr>
          <w:i/>
          <w:lang w:val="uk-UA"/>
        </w:rPr>
        <w:lastRenderedPageBreak/>
        <w:t>“</w:t>
      </w:r>
      <w:r>
        <w:rPr>
          <w:i/>
          <w:lang w:val="en-US"/>
        </w:rPr>
        <w:t>New</w:t>
      </w:r>
      <w:r>
        <w:rPr>
          <w:i/>
          <w:lang w:val="uk-UA"/>
        </w:rPr>
        <w:t>.</w:t>
      </w:r>
      <w:r>
        <w:rPr>
          <w:i/>
          <w:lang w:val="en-US"/>
        </w:rPr>
        <w:t>h</w:t>
      </w:r>
      <w:r w:rsidRPr="00054D94">
        <w:rPr>
          <w:i/>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Excel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System::ComponentModel;</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System::Collections;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System::Data;</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System::Drawing;</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Summary for New</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New</w:t>
      </w:r>
      <w:r w:rsidRPr="000B717D">
        <w:rPr>
          <w:rFonts w:ascii="Consolas" w:hAnsi="Consolas" w:cs="Consolas"/>
          <w:color w:val="000000"/>
          <w:sz w:val="10"/>
          <w:szCs w:val="10"/>
          <w:lang w:val="uk-UA"/>
        </w:rPr>
        <w:t xml:space="preserve"> : </w:t>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Form</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New(</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InitializeComponent();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//TODO: Add the constructor code here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Clean up any resources being used.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~New()</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delete</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NumericUpDown</w:t>
      </w:r>
      <w:r w:rsidRPr="000B717D">
        <w:rPr>
          <w:rFonts w:ascii="Consolas" w:hAnsi="Consolas" w:cs="Consolas"/>
          <w:color w:val="000000"/>
          <w:sz w:val="10"/>
          <w:szCs w:val="10"/>
          <w:lang w:val="uk-UA"/>
        </w:rPr>
        <w:t>^  numericUpDown1;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NumericUpDown</w:t>
      </w:r>
      <w:r w:rsidRPr="000B717D">
        <w:rPr>
          <w:rFonts w:ascii="Consolas" w:hAnsi="Consolas" w:cs="Consolas"/>
          <w:color w:val="000000"/>
          <w:sz w:val="10"/>
          <w:szCs w:val="10"/>
          <w:lang w:val="uk-UA"/>
        </w:rPr>
        <w:t>^  numericUpDown2;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  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designer variable.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Container</w:t>
      </w:r>
      <w:r w:rsidRPr="000B717D">
        <w:rPr>
          <w:rFonts w:ascii="Consolas" w:hAnsi="Consolas" w:cs="Consolas"/>
          <w:color w:val="000000"/>
          <w:sz w:val="10"/>
          <w:szCs w:val="10"/>
          <w:lang w:val="uk-UA"/>
        </w:rPr>
        <w:t xml:space="preserve"> ^components;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region</w:t>
      </w:r>
      <w:r w:rsidRPr="000B717D">
        <w:rPr>
          <w:rFonts w:ascii="Consolas" w:hAnsi="Consolas" w:cs="Consolas"/>
          <w:color w:val="000000"/>
          <w:sz w:val="10"/>
          <w:szCs w:val="10"/>
          <w:lang w:val="uk-UA"/>
        </w:rPr>
        <w:t xml:space="preserve"> Windows Form Designer generated code</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method for Designer support - do not modify</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the contents of this method with the code editor.</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InitializeComponent(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  resources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w:t>
      </w:r>
      <w:r w:rsidRPr="000B717D">
        <w:rPr>
          <w:rFonts w:ascii="Consolas" w:hAnsi="Consolas" w:cs="Consolas"/>
          <w:color w:val="2B91AF"/>
          <w:sz w:val="10"/>
          <w:szCs w:val="10"/>
          <w:lang w:val="uk-UA"/>
        </w:rPr>
        <w:t>New</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typeid</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NumericUpDown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NumericUpDown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Button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-&gt;numericUpDown1))-&gt;BeginInit();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-&gt;numericUpDown2))-&gt;BeginInit();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-&gt;SuspendLayout();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numericUpDown1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(91, 19);</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-&gt;numericUpDown1-&gt;Maximum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500,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-&gt;numericUpDown1-&gt;Minimum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1,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-&gt;numericUpDown1-&gt;Name = </w:t>
      </w:r>
      <w:r w:rsidRPr="000B717D">
        <w:rPr>
          <w:rFonts w:ascii="Consolas" w:hAnsi="Consolas" w:cs="Consolas"/>
          <w:color w:val="A31515"/>
          <w:sz w:val="10"/>
          <w:szCs w:val="10"/>
          <w:lang w:val="uk-UA"/>
        </w:rPr>
        <w:t>L"numericUpDown1"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(146, 20);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-&gt;numericUpDown1-&gt;TabIndex = 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-&gt;numericUpDown1-&gt;Value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5,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numericUpDown2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(91, 44);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-&gt;numericUpDown2-&gt;Maximum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500,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-&gt;numericUpDown2-&gt;Minimum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1,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-&gt;numericUpDown2-&gt;Name = </w:t>
      </w:r>
      <w:r w:rsidRPr="000B717D">
        <w:rPr>
          <w:rFonts w:ascii="Consolas" w:hAnsi="Consolas" w:cs="Consolas"/>
          <w:color w:val="A31515"/>
          <w:sz w:val="10"/>
          <w:szCs w:val="10"/>
          <w:lang w:val="uk-UA"/>
        </w:rPr>
        <w:t>L"numericUpDown2"</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(146, 20);</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-&gt;numericUpDown2-&gt;TabIndex = 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-&gt;numericUpDown2-&gt;Value = System::</w:t>
      </w:r>
      <w:r w:rsidRPr="000B717D">
        <w:rPr>
          <w:rFonts w:ascii="Consolas" w:hAnsi="Consolas" w:cs="Consolas"/>
          <w:color w:val="2B91AF"/>
          <w:sz w:val="10"/>
          <w:szCs w:val="10"/>
          <w:lang w:val="uk-UA"/>
        </w:rPr>
        <w:t>Decimal</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cli::</w:t>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&lt; System::</w:t>
      </w:r>
      <w:r w:rsidRPr="000B717D">
        <w:rPr>
          <w:rFonts w:ascii="Consolas" w:hAnsi="Consolas" w:cs="Consolas"/>
          <w:color w:val="2B91AF"/>
          <w:sz w:val="10"/>
          <w:szCs w:val="10"/>
          <w:lang w:val="uk-UA"/>
        </w:rPr>
        <w:t>Int32</w:t>
      </w:r>
      <w:r w:rsidRPr="000B717D">
        <w:rPr>
          <w:rFonts w:ascii="Consolas" w:hAnsi="Consolas" w:cs="Consolas"/>
          <w:color w:val="000000"/>
          <w:sz w:val="10"/>
          <w:szCs w:val="10"/>
          <w:lang w:val="uk-UA"/>
        </w:rPr>
        <w:t xml:space="preserve"> &gt;(4) { 5, 0, 0, 0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(34, 21);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-&gt;label1-&gt;Name = </w:t>
      </w:r>
      <w:r w:rsidRPr="000B717D">
        <w:rPr>
          <w:rFonts w:ascii="Consolas" w:hAnsi="Consolas" w:cs="Consolas"/>
          <w:color w:val="A31515"/>
          <w:sz w:val="10"/>
          <w:szCs w:val="10"/>
          <w:lang w:val="uk-UA"/>
        </w:rPr>
        <w:t>L"label1"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(34,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-&gt;label1-&gt;TabIndex = 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-&gt;label1-&gt;Text = </w:t>
      </w:r>
      <w:r w:rsidRPr="000B717D">
        <w:rPr>
          <w:rFonts w:ascii="Consolas" w:hAnsi="Consolas" w:cs="Consolas"/>
          <w:color w:val="A31515"/>
          <w:sz w:val="10"/>
          <w:szCs w:val="10"/>
          <w:lang w:val="uk-UA"/>
        </w:rPr>
        <w:t>L"Rows"</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(28, 46);</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-&gt;label2-&gt;Name = </w:t>
      </w:r>
      <w:r w:rsidRPr="000B717D">
        <w:rPr>
          <w:rFonts w:ascii="Consolas" w:hAnsi="Consolas" w:cs="Consolas"/>
          <w:color w:val="A31515"/>
          <w:sz w:val="10"/>
          <w:szCs w:val="10"/>
          <w:lang w:val="uk-UA"/>
        </w:rPr>
        <w:t>L"label2"</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(47,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-&gt;label2-&gt;TabIndex = 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-&gt;label2-&gt;Text = </w:t>
      </w:r>
      <w:r w:rsidRPr="000B717D">
        <w:rPr>
          <w:rFonts w:ascii="Consolas" w:hAnsi="Consolas" w:cs="Consolas"/>
          <w:color w:val="A31515"/>
          <w:sz w:val="10"/>
          <w:szCs w:val="10"/>
          <w:lang w:val="uk-UA"/>
        </w:rPr>
        <w:t>L"Columns"</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(100, 73);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-&gt;button1-&gt;Name = </w:t>
      </w:r>
      <w:r w:rsidRPr="000B717D">
        <w:rPr>
          <w:rFonts w:ascii="Consolas" w:hAnsi="Consolas" w:cs="Consolas"/>
          <w:color w:val="A31515"/>
          <w:sz w:val="10"/>
          <w:szCs w:val="10"/>
          <w:lang w:val="uk-UA"/>
        </w:rPr>
        <w:t>L"button1"</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(75, 23);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-&gt;button1-&gt;TabIndex = 4;</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-&gt;button1-&gt;Text = </w:t>
      </w:r>
      <w:r w:rsidRPr="000B717D">
        <w:rPr>
          <w:rFonts w:ascii="Consolas" w:hAnsi="Consolas" w:cs="Consolas"/>
          <w:color w:val="A31515"/>
          <w:sz w:val="10"/>
          <w:szCs w:val="10"/>
          <w:lang w:val="uk-UA"/>
        </w:rPr>
        <w:t>L"Create"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-&gt;button1-&gt;UseVisualStyleBackColor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-&gt;button1-&gt;Click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New</w:t>
      </w:r>
      <w:r w:rsidRPr="000B717D">
        <w:rPr>
          <w:rFonts w:ascii="Consolas" w:hAnsi="Consolas" w:cs="Consolas"/>
          <w:color w:val="000000"/>
          <w:sz w:val="10"/>
          <w:szCs w:val="10"/>
          <w:lang w:val="uk-UA"/>
        </w:rPr>
        <w:t>::button1_Click);</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New</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-&gt;AutoScaleDimensions = System::Drawing::</w:t>
      </w:r>
      <w:r w:rsidRPr="000B717D">
        <w:rPr>
          <w:rFonts w:ascii="Consolas" w:hAnsi="Consolas" w:cs="Consolas"/>
          <w:color w:val="2B91AF"/>
          <w:sz w:val="10"/>
          <w:szCs w:val="10"/>
          <w:lang w:val="uk-UA"/>
        </w:rPr>
        <w:t>SizeF</w:t>
      </w:r>
      <w:r w:rsidRPr="000B717D">
        <w:rPr>
          <w:rFonts w:ascii="Consolas" w:hAnsi="Consolas" w:cs="Consolas"/>
          <w:color w:val="000000"/>
          <w:sz w:val="10"/>
          <w:szCs w:val="10"/>
          <w:lang w:val="uk-UA"/>
        </w:rPr>
        <w:t>(6, 13);</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-&gt;AutoScaleMode = System::Windows::Forms::</w:t>
      </w:r>
      <w:r w:rsidRPr="000B717D">
        <w:rPr>
          <w:rFonts w:ascii="Consolas" w:hAnsi="Consolas" w:cs="Consolas"/>
          <w:color w:val="2B91AF"/>
          <w:sz w:val="10"/>
          <w:szCs w:val="10"/>
          <w:lang w:val="uk-UA"/>
        </w:rPr>
        <w:t>AutoScaleMode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Font</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-&gt;ClientSize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(278, 108);</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-&gt;button1);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-&gt;FormBorderStyle = System::Windows::Forms::</w:t>
      </w:r>
      <w:r w:rsidRPr="000B717D">
        <w:rPr>
          <w:rFonts w:ascii="Consolas" w:hAnsi="Consolas" w:cs="Consolas"/>
          <w:color w:val="2B91AF"/>
          <w:sz w:val="10"/>
          <w:szCs w:val="10"/>
          <w:lang w:val="uk-UA"/>
        </w:rPr>
        <w:t>FormBorderStyle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FixedSingle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-&gt;Icon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Icon</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L"$this.Icon"</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-&gt;Name = </w:t>
      </w:r>
      <w:r w:rsidRPr="000B717D">
        <w:rPr>
          <w:rFonts w:ascii="Consolas" w:hAnsi="Consolas" w:cs="Consolas"/>
          <w:color w:val="A31515"/>
          <w:sz w:val="10"/>
          <w:szCs w:val="10"/>
          <w:lang w:val="uk-UA"/>
        </w:rPr>
        <w:t>L"New"</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-&gt;Text = </w:t>
      </w:r>
      <w:r w:rsidRPr="000B717D">
        <w:rPr>
          <w:rFonts w:ascii="Consolas" w:hAnsi="Consolas" w:cs="Consolas"/>
          <w:color w:val="A31515"/>
          <w:sz w:val="10"/>
          <w:szCs w:val="10"/>
          <w:lang w:val="uk-UA"/>
        </w:rPr>
        <w:t>L"New File"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-&gt;Load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EventHandler</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&amp;</w:t>
      </w:r>
      <w:r w:rsidRPr="000B717D">
        <w:rPr>
          <w:rFonts w:ascii="Consolas" w:hAnsi="Consolas" w:cs="Consolas"/>
          <w:color w:val="2B91AF"/>
          <w:sz w:val="10"/>
          <w:szCs w:val="10"/>
          <w:lang w:val="uk-UA"/>
        </w:rPr>
        <w:t>New</w:t>
      </w:r>
      <w:r w:rsidRPr="000B717D">
        <w:rPr>
          <w:rFonts w:ascii="Consolas" w:hAnsi="Consolas" w:cs="Consolas"/>
          <w:color w:val="000000"/>
          <w:sz w:val="10"/>
          <w:szCs w:val="10"/>
          <w:lang w:val="uk-UA"/>
        </w:rPr>
        <w:t>::New_Load);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-&gt;numericUpDown1))-&gt;EndInit();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&lt;System::ComponentModel::</w:t>
      </w:r>
      <w:r w:rsidRPr="000B717D">
        <w:rPr>
          <w:rFonts w:ascii="Consolas" w:hAnsi="Consolas" w:cs="Consolas"/>
          <w:color w:val="2B91AF"/>
          <w:sz w:val="10"/>
          <w:szCs w:val="10"/>
          <w:lang w:val="uk-UA"/>
        </w:rPr>
        <w:t>ISupportInitialize</w:t>
      </w:r>
      <w:r w:rsidRPr="000B717D">
        <w:rPr>
          <w:rFonts w:ascii="Consolas" w:hAnsi="Consolas" w:cs="Consolas"/>
          <w:color w:val="000000"/>
          <w:sz w:val="10"/>
          <w:szCs w:val="10"/>
          <w:lang w:val="uk-UA"/>
        </w:rPr>
        <w:t>^&gt;(</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-&gt;numericUpDown2))-&gt;EndInit();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-&gt;ResumeLayout(</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-&gt;PerformLayout();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endregion</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good;</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getRows();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getCols();</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button1_Click(System::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Void</w:t>
      </w:r>
      <w:r w:rsidRPr="000B717D">
        <w:rPr>
          <w:rFonts w:ascii="Consolas" w:hAnsi="Consolas" w:cs="Consolas"/>
          <w:color w:val="000000"/>
          <w:sz w:val="10"/>
          <w:szCs w:val="10"/>
          <w:lang w:val="uk-UA"/>
        </w:rPr>
        <w:t xml:space="preserve"> New_Load(System::</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sender</w:t>
      </w:r>
      <w:r w:rsidRPr="000B717D">
        <w:rPr>
          <w:rFonts w:ascii="Consolas" w:hAnsi="Consolas" w:cs="Consolas"/>
          <w:color w:val="000000"/>
          <w:sz w:val="10"/>
          <w:szCs w:val="10"/>
          <w:lang w:val="uk-UA"/>
        </w:rPr>
        <w:t>, System::</w:t>
      </w:r>
      <w:r w:rsidRPr="000B717D">
        <w:rPr>
          <w:rFonts w:ascii="Consolas" w:hAnsi="Consolas" w:cs="Consolas"/>
          <w:color w:val="2B91AF"/>
          <w:sz w:val="10"/>
          <w:szCs w:val="10"/>
          <w:lang w:val="uk-UA"/>
        </w:rPr>
        <w:t>EventArgs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w:t>
      </w:r>
      <w:r w:rsidRPr="000B717D">
        <w:rPr>
          <w:rFonts w:ascii="Consolas" w:hAnsi="Consolas" w:cs="Consolas"/>
          <w:color w:val="000000"/>
          <w:sz w:val="10"/>
          <w:szCs w:val="10"/>
          <w:lang w:val="uk-UA"/>
        </w:rPr>
        <w:t>);</w:t>
      </w:r>
    </w:p>
    <w:p w:rsidR="00054D94" w:rsidRPr="000B717D" w:rsidRDefault="00054D94" w:rsidP="00054D94">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Pr="003506DF" w:rsidRDefault="00054D94" w:rsidP="00054D94">
      <w:pPr>
        <w:autoSpaceDE w:val="0"/>
        <w:autoSpaceDN w:val="0"/>
        <w:adjustRightInd w:val="0"/>
        <w:spacing w:line="240" w:lineRule="auto"/>
        <w:ind w:firstLine="0"/>
        <w:jc w:val="left"/>
        <w:rPr>
          <w:rFonts w:ascii="Consolas" w:hAnsi="Consolas" w:cs="Consolas"/>
          <w:color w:val="000000"/>
          <w:sz w:val="12"/>
          <w:szCs w:val="12"/>
          <w:lang w:val="uk-UA"/>
        </w:rPr>
      </w:pPr>
      <w:r w:rsidRPr="000B717D">
        <w:rPr>
          <w:rFonts w:ascii="Consolas" w:hAnsi="Consolas" w:cs="Consolas"/>
          <w:color w:val="000000"/>
          <w:sz w:val="10"/>
          <w:szCs w:val="10"/>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Help</w:t>
      </w:r>
      <w:r>
        <w:rPr>
          <w:i/>
          <w:lang w:val="uk-UA"/>
        </w:rPr>
        <w:t>.</w:t>
      </w:r>
      <w:r>
        <w:rPr>
          <w:i/>
          <w:lang w:val="en-US"/>
        </w:rPr>
        <w:t>h</w:t>
      </w:r>
      <w:r w:rsidRPr="00054D94">
        <w:rPr>
          <w:i/>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Excel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System::ComponentModel;</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System::Collections;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System::Data;</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System::Drawing;</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Summary for Help</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Help</w:t>
      </w:r>
      <w:r w:rsidRPr="000B717D">
        <w:rPr>
          <w:rFonts w:ascii="Consolas" w:hAnsi="Consolas" w:cs="Consolas"/>
          <w:color w:val="000000"/>
          <w:sz w:val="10"/>
          <w:szCs w:val="10"/>
          <w:lang w:val="uk-UA"/>
        </w:rPr>
        <w:t xml:space="preserve"> : </w:t>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Form</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Help(</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InitializeComponent();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//TODO: Add the constructor code here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Clean up any resources being used.</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~Help()</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(components)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delete</w:t>
      </w:r>
      <w:r w:rsidRPr="000B717D">
        <w:rPr>
          <w:rFonts w:ascii="Consolas" w:hAnsi="Consolas" w:cs="Consolas"/>
          <w:color w:val="000000"/>
          <w:sz w:val="10"/>
          <w:szCs w:val="10"/>
          <w:lang w:val="uk-UA"/>
        </w:rPr>
        <w:t xml:space="preserve"> components;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protected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label8;</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  label10;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designer variable.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Container</w:t>
      </w:r>
      <w:r w:rsidRPr="000B717D">
        <w:rPr>
          <w:rFonts w:ascii="Consolas" w:hAnsi="Consolas" w:cs="Consolas"/>
          <w:color w:val="000000"/>
          <w:sz w:val="10"/>
          <w:szCs w:val="10"/>
          <w:lang w:val="uk-UA"/>
        </w:rPr>
        <w:t xml:space="preserve"> ^components;</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region</w:t>
      </w:r>
      <w:r w:rsidRPr="000B717D">
        <w:rPr>
          <w:rFonts w:ascii="Consolas" w:hAnsi="Consolas" w:cs="Consolas"/>
          <w:color w:val="000000"/>
          <w:sz w:val="10"/>
          <w:szCs w:val="10"/>
          <w:lang w:val="uk-UA"/>
        </w:rPr>
        <w:t xml:space="preserve"> Windows Form Designer generated code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Required method for Designer support - do not modify</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the contents of this method with the code editor.</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6400"/>
          <w:sz w:val="10"/>
          <w:szCs w:val="10"/>
          <w:lang w:val="uk-UA"/>
        </w:rPr>
        <w:t xml:space="preserve">/// </w:t>
      </w:r>
      <w:r w:rsidRPr="000B717D">
        <w:rPr>
          <w:rFonts w:ascii="Consolas" w:hAnsi="Consolas" w:cs="Consolas"/>
          <w:color w:val="A9A9A9"/>
          <w:sz w:val="10"/>
          <w:szCs w:val="10"/>
          <w:lang w:val="uk-UA"/>
        </w:rPr>
        <w:t>&lt;/summary&gt;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InitializeComponent(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  resources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System::ComponentModel::</w:t>
      </w:r>
      <w:r w:rsidRPr="000B717D">
        <w:rPr>
          <w:rFonts w:ascii="Consolas" w:hAnsi="Consolas" w:cs="Consolas"/>
          <w:color w:val="2B91AF"/>
          <w:sz w:val="10"/>
          <w:szCs w:val="10"/>
          <w:lang w:val="uk-UA"/>
        </w:rPr>
        <w:t>ComponentResourceManager</w:t>
      </w:r>
      <w:r w:rsidRPr="000B717D">
        <w:rPr>
          <w:rFonts w:ascii="Consolas" w:hAnsi="Consolas" w:cs="Consolas"/>
          <w:color w:val="000000"/>
          <w:sz w:val="10"/>
          <w:szCs w:val="10"/>
          <w:lang w:val="uk-UA"/>
        </w:rPr>
        <w:t>(</w:t>
      </w:r>
      <w:r w:rsidRPr="000B717D">
        <w:rPr>
          <w:rFonts w:ascii="Consolas" w:hAnsi="Consolas" w:cs="Consolas"/>
          <w:color w:val="2B91AF"/>
          <w:sz w:val="10"/>
          <w:szCs w:val="10"/>
          <w:lang w:val="uk-UA"/>
        </w:rPr>
        <w:t>Help</w:t>
      </w:r>
      <w:r w:rsidRPr="000B717D">
        <w:rPr>
          <w:rFonts w:ascii="Consolas" w:hAnsi="Consolas" w:cs="Consolas"/>
          <w:color w:val="000000"/>
          <w:sz w:val="10"/>
          <w:szCs w:val="10"/>
          <w:lang w:val="uk-UA"/>
        </w:rPr>
        <w:t>::</w:t>
      </w:r>
      <w:r w:rsidRPr="000B717D">
        <w:rPr>
          <w:rFonts w:ascii="Consolas" w:hAnsi="Consolas" w:cs="Consolas"/>
          <w:color w:val="0000FF"/>
          <w:sz w:val="10"/>
          <w:szCs w:val="10"/>
          <w:lang w:val="uk-UA"/>
        </w:rPr>
        <w:t>typeid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System::Windows::Forms::</w:t>
      </w:r>
      <w:r w:rsidRPr="000B717D">
        <w:rPr>
          <w:rFonts w:ascii="Consolas" w:hAnsi="Consolas" w:cs="Consolas"/>
          <w:color w:val="2B91AF"/>
          <w:sz w:val="10"/>
          <w:szCs w:val="10"/>
          <w:lang w:val="uk-UA"/>
        </w:rPr>
        <w:t>Label</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-&gt;SuspendLayout();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21);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-&gt;label1-&gt;Name = </w:t>
      </w:r>
      <w:r w:rsidRPr="000B717D">
        <w:rPr>
          <w:rFonts w:ascii="Consolas" w:hAnsi="Consolas" w:cs="Consolas"/>
          <w:color w:val="A31515"/>
          <w:sz w:val="10"/>
          <w:szCs w:val="10"/>
          <w:lang w:val="uk-UA"/>
        </w:rPr>
        <w:t>L"label1"</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(212,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-&gt;label1-&gt;TabIndex = 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-&gt;label1-&gt;Text = </w:t>
      </w:r>
      <w:r w:rsidRPr="000B717D">
        <w:rPr>
          <w:rFonts w:ascii="Consolas" w:hAnsi="Consolas" w:cs="Consolas"/>
          <w:color w:val="A31515"/>
          <w:sz w:val="10"/>
          <w:szCs w:val="10"/>
          <w:lang w:val="uk-UA"/>
        </w:rPr>
        <w:t>L"To enter formula start it from \"=\" sign (=1+2)"</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34);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-&gt;label2-&gt;Name = </w:t>
      </w:r>
      <w:r w:rsidRPr="000B717D">
        <w:rPr>
          <w:rFonts w:ascii="Consolas" w:hAnsi="Consolas" w:cs="Consolas"/>
          <w:color w:val="A31515"/>
          <w:sz w:val="10"/>
          <w:szCs w:val="10"/>
          <w:lang w:val="uk-UA"/>
        </w:rPr>
        <w:t>L"label2"</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(220,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-&gt;label2-&gt;TabIndex = 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-&gt;label2-&gt;Text = </w:t>
      </w:r>
      <w:r w:rsidRPr="000B717D">
        <w:rPr>
          <w:rFonts w:ascii="Consolas" w:hAnsi="Consolas" w:cs="Consolas"/>
          <w:color w:val="A31515"/>
          <w:sz w:val="10"/>
          <w:szCs w:val="10"/>
          <w:lang w:val="uk-UA"/>
        </w:rPr>
        <w:t>L"You can use arithmetical operations (+,-,*,/,^)"</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-&gt;label3-&gt;AutoSize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47);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-&gt;label3-&gt;Name = </w:t>
      </w:r>
      <w:r w:rsidRPr="000B717D">
        <w:rPr>
          <w:rFonts w:ascii="Consolas" w:hAnsi="Consolas" w:cs="Consolas"/>
          <w:color w:val="A31515"/>
          <w:sz w:val="10"/>
          <w:szCs w:val="10"/>
          <w:lang w:val="uk-UA"/>
        </w:rPr>
        <w:t>L"label3"</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(149,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-&gt;label3-&gt;TabIndex = 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-&gt;label3-&gt;Text = </w:t>
      </w:r>
      <w:r w:rsidRPr="000B717D">
        <w:rPr>
          <w:rFonts w:ascii="Consolas" w:hAnsi="Consolas" w:cs="Consolas"/>
          <w:color w:val="A31515"/>
          <w:sz w:val="10"/>
          <w:szCs w:val="10"/>
          <w:lang w:val="uk-UA"/>
        </w:rPr>
        <w:t>L"You can use built-in functions:"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-&gt;label4-&gt;AutoSize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60);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-&gt;label4-&gt;Name = </w:t>
      </w:r>
      <w:r w:rsidRPr="000B717D">
        <w:rPr>
          <w:rFonts w:ascii="Consolas" w:hAnsi="Consolas" w:cs="Consolas"/>
          <w:color w:val="A31515"/>
          <w:sz w:val="10"/>
          <w:szCs w:val="10"/>
          <w:lang w:val="uk-UA"/>
        </w:rPr>
        <w:t>L"label4"</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(203,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-&gt;label4-&gt;TabIndex = 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-&gt;label4-&gt;Text = </w:t>
      </w:r>
      <w:r w:rsidRPr="000B717D">
        <w:rPr>
          <w:rFonts w:ascii="Consolas" w:hAnsi="Consolas" w:cs="Consolas"/>
          <w:color w:val="A31515"/>
          <w:sz w:val="10"/>
          <w:szCs w:val="10"/>
          <w:lang w:val="uk-UA"/>
        </w:rPr>
        <w:t>L"sin,cos,tan,ctg,ln,exp,asin,aocs,atan,actg"</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-&gt;label5-&gt;AutoSize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73);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-&gt;label5-&gt;Name = </w:t>
      </w:r>
      <w:r w:rsidRPr="000B717D">
        <w:rPr>
          <w:rFonts w:ascii="Consolas" w:hAnsi="Consolas" w:cs="Consolas"/>
          <w:color w:val="A31515"/>
          <w:sz w:val="10"/>
          <w:szCs w:val="10"/>
          <w:lang w:val="uk-UA"/>
        </w:rPr>
        <w:t>L"label5"</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(149,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-&gt;label5-&gt;TabIndex = 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-&gt;label5-&gt;Text = </w:t>
      </w:r>
      <w:r w:rsidRPr="000B717D">
        <w:rPr>
          <w:rFonts w:ascii="Consolas" w:hAnsi="Consolas" w:cs="Consolas"/>
          <w:color w:val="A31515"/>
          <w:sz w:val="10"/>
          <w:szCs w:val="10"/>
          <w:lang w:val="uk-UA"/>
        </w:rPr>
        <w:t>L"All angles should be in radians"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-&gt;label6-&gt;AutoSize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86);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-&gt;label6-&gt;Name = </w:t>
      </w:r>
      <w:r w:rsidRPr="000B717D">
        <w:rPr>
          <w:rFonts w:ascii="Consolas" w:hAnsi="Consolas" w:cs="Consolas"/>
          <w:color w:val="A31515"/>
          <w:sz w:val="10"/>
          <w:szCs w:val="10"/>
          <w:lang w:val="uk-UA"/>
        </w:rPr>
        <w:t>L"label6"</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(146,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-&gt;label6-&gt;TabIndex = 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-&gt;label6-&gt;Text = </w:t>
      </w:r>
      <w:r w:rsidRPr="000B717D">
        <w:rPr>
          <w:rFonts w:ascii="Consolas" w:hAnsi="Consolas" w:cs="Consolas"/>
          <w:color w:val="A31515"/>
          <w:sz w:val="10"/>
          <w:szCs w:val="10"/>
          <w:lang w:val="uk-UA"/>
        </w:rPr>
        <w:t>L"You can reference other cells"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-&gt;label7-&gt;AutoSize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99);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-&gt;label7-&gt;Name = </w:t>
      </w:r>
      <w:r w:rsidRPr="000B717D">
        <w:rPr>
          <w:rFonts w:ascii="Consolas" w:hAnsi="Consolas" w:cs="Consolas"/>
          <w:color w:val="A31515"/>
          <w:sz w:val="10"/>
          <w:szCs w:val="10"/>
          <w:lang w:val="uk-UA"/>
        </w:rPr>
        <w:t>L"label7"</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(213,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-&gt;label7-&gt;TabIndex = 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-&gt;label7-&gt;Text = </w:t>
      </w:r>
      <w:r w:rsidRPr="000B717D">
        <w:rPr>
          <w:rFonts w:ascii="Consolas" w:hAnsi="Consolas" w:cs="Consolas"/>
          <w:color w:val="A31515"/>
          <w:sz w:val="10"/>
          <w:szCs w:val="10"/>
          <w:lang w:val="uk-UA"/>
        </w:rPr>
        <w:t>L"To do it use $Cell_Column$Cel_Row ($A$1)"</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label8</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-&gt;label8-&gt;AutoSize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112);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-&gt;label8-&gt;Name = </w:t>
      </w:r>
      <w:r w:rsidRPr="000B717D">
        <w:rPr>
          <w:rFonts w:ascii="Consolas" w:hAnsi="Consolas" w:cs="Consolas"/>
          <w:color w:val="A31515"/>
          <w:sz w:val="10"/>
          <w:szCs w:val="10"/>
          <w:lang w:val="uk-UA"/>
        </w:rPr>
        <w:t>L"label8"</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(142,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-&gt;label8-&gt;TabIndex = 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-&gt;label8-&gt;Text = </w:t>
      </w:r>
      <w:r w:rsidRPr="000B717D">
        <w:rPr>
          <w:rFonts w:ascii="Consolas" w:hAnsi="Consolas" w:cs="Consolas"/>
          <w:color w:val="A31515"/>
          <w:sz w:val="10"/>
          <w:szCs w:val="10"/>
          <w:lang w:val="uk-UA"/>
        </w:rPr>
        <w:t>L"You can save and open files"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-&gt;label9-&gt;AutoSize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125);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-&gt;label9-&gt;Name = </w:t>
      </w:r>
      <w:r w:rsidRPr="000B717D">
        <w:rPr>
          <w:rFonts w:ascii="Consolas" w:hAnsi="Consolas" w:cs="Consolas"/>
          <w:color w:val="A31515"/>
          <w:sz w:val="10"/>
          <w:szCs w:val="10"/>
          <w:lang w:val="uk-UA"/>
        </w:rPr>
        <w:t>L"label9"</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(127,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-&gt;label9-&gt;TabIndex = 8;</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-&gt;label9-&gt;Text = </w:t>
      </w:r>
      <w:r w:rsidRPr="000B717D">
        <w:rPr>
          <w:rFonts w:ascii="Consolas" w:hAnsi="Consolas" w:cs="Consolas"/>
          <w:color w:val="A31515"/>
          <w:sz w:val="10"/>
          <w:szCs w:val="10"/>
          <w:lang w:val="uk-UA"/>
        </w:rPr>
        <w:t>L"Max table size = 500x500"</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label10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-&gt;label10-&gt;AutoSize = </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-&gt;label10-&gt;Location = System::Drawing::</w:t>
      </w:r>
      <w:r w:rsidRPr="000B717D">
        <w:rPr>
          <w:rFonts w:ascii="Consolas" w:hAnsi="Consolas" w:cs="Consolas"/>
          <w:color w:val="2B91AF"/>
          <w:sz w:val="10"/>
          <w:szCs w:val="10"/>
          <w:lang w:val="uk-UA"/>
        </w:rPr>
        <w:t>Point</w:t>
      </w:r>
      <w:r w:rsidRPr="000B717D">
        <w:rPr>
          <w:rFonts w:ascii="Consolas" w:hAnsi="Consolas" w:cs="Consolas"/>
          <w:color w:val="000000"/>
          <w:sz w:val="10"/>
          <w:szCs w:val="10"/>
          <w:lang w:val="uk-UA"/>
        </w:rPr>
        <w:t>(19, 169);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-&gt;label10-&gt;Name = </w:t>
      </w:r>
      <w:r w:rsidRPr="000B717D">
        <w:rPr>
          <w:rFonts w:ascii="Consolas" w:hAnsi="Consolas" w:cs="Consolas"/>
          <w:color w:val="A31515"/>
          <w:sz w:val="10"/>
          <w:szCs w:val="10"/>
          <w:lang w:val="uk-UA"/>
        </w:rPr>
        <w:t>L"label10"</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-&gt;label10-&gt;Size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(186,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-&gt;label10-&gt;TabIndex = 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-&gt;label10-&gt;Text = </w:t>
      </w:r>
      <w:r w:rsidRPr="000B717D">
        <w:rPr>
          <w:rFonts w:ascii="Consolas" w:hAnsi="Consolas" w:cs="Consolas"/>
          <w:color w:val="A31515"/>
          <w:sz w:val="10"/>
          <w:szCs w:val="10"/>
          <w:lang w:val="uk-UA"/>
        </w:rPr>
        <w:t>L"Khuda, Bulatov &amp;&amp; Zarichkoviy © 2016"</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Help</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-&gt;AutoScaleDimensions = System::Drawing::</w:t>
      </w:r>
      <w:r w:rsidRPr="000B717D">
        <w:rPr>
          <w:rFonts w:ascii="Consolas" w:hAnsi="Consolas" w:cs="Consolas"/>
          <w:color w:val="2B91AF"/>
          <w:sz w:val="10"/>
          <w:szCs w:val="10"/>
          <w:lang w:val="uk-UA"/>
        </w:rPr>
        <w:t>SizeF</w:t>
      </w:r>
      <w:r w:rsidRPr="000B717D">
        <w:rPr>
          <w:rFonts w:ascii="Consolas" w:hAnsi="Consolas" w:cs="Consolas"/>
          <w:color w:val="000000"/>
          <w:sz w:val="10"/>
          <w:szCs w:val="10"/>
          <w:lang w:val="uk-UA"/>
        </w:rPr>
        <w:t>(6, 13);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-&gt;AutoScaleMode = System::Windows::Forms::</w:t>
      </w:r>
      <w:r w:rsidRPr="000B717D">
        <w:rPr>
          <w:rFonts w:ascii="Consolas" w:hAnsi="Consolas" w:cs="Consolas"/>
          <w:color w:val="2B91AF"/>
          <w:sz w:val="10"/>
          <w:szCs w:val="10"/>
          <w:lang w:val="uk-UA"/>
        </w:rPr>
        <w:t>AutoScaleMode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Font</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-&gt;ClientSize = System::Drawing::</w:t>
      </w:r>
      <w:r w:rsidRPr="000B717D">
        <w:rPr>
          <w:rFonts w:ascii="Consolas" w:hAnsi="Consolas" w:cs="Consolas"/>
          <w:color w:val="2B91AF"/>
          <w:sz w:val="10"/>
          <w:szCs w:val="10"/>
          <w:lang w:val="uk-UA"/>
        </w:rPr>
        <w:t>Size</w:t>
      </w:r>
      <w:r w:rsidRPr="000B717D">
        <w:rPr>
          <w:rFonts w:ascii="Consolas" w:hAnsi="Consolas" w:cs="Consolas"/>
          <w:color w:val="000000"/>
          <w:sz w:val="10"/>
          <w:szCs w:val="10"/>
          <w:lang w:val="uk-UA"/>
        </w:rPr>
        <w:t>(257, 194);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-&gt;label10);</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-&gt;label9);</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-&gt;label8);</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-&gt;label7);</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-&gt;label6);</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-&gt;label5);</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-&gt;label4);</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-&gt;label3);</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-&gt;label2);</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-&gt;Controls-&gt;Add(</w:t>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-&gt;label1);</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-&gt;FormBorderStyle = System::Windows::Forms::</w:t>
      </w:r>
      <w:r w:rsidRPr="000B717D">
        <w:rPr>
          <w:rFonts w:ascii="Consolas" w:hAnsi="Consolas" w:cs="Consolas"/>
          <w:color w:val="2B91AF"/>
          <w:sz w:val="10"/>
          <w:szCs w:val="10"/>
          <w:lang w:val="uk-UA"/>
        </w:rPr>
        <w:t>FormBorderStyle</w:t>
      </w:r>
      <w:r w:rsidRPr="000B717D">
        <w:rPr>
          <w:rFonts w:ascii="Consolas" w:hAnsi="Consolas" w:cs="Consolas"/>
          <w:color w:val="000000"/>
          <w:sz w:val="10"/>
          <w:szCs w:val="10"/>
          <w:lang w:val="uk-UA"/>
        </w:rPr>
        <w:t>::</w:t>
      </w:r>
      <w:r w:rsidRPr="000B717D">
        <w:rPr>
          <w:rFonts w:ascii="Consolas" w:hAnsi="Consolas" w:cs="Consolas"/>
          <w:color w:val="2F4F4F"/>
          <w:sz w:val="10"/>
          <w:szCs w:val="10"/>
          <w:lang w:val="uk-UA"/>
        </w:rPr>
        <w:t>FixedSingle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-&gt;Icon = (cli::</w:t>
      </w:r>
      <w:r w:rsidRPr="000B717D">
        <w:rPr>
          <w:rFonts w:ascii="Consolas" w:hAnsi="Consolas" w:cs="Consolas"/>
          <w:color w:val="0000FF"/>
          <w:sz w:val="10"/>
          <w:szCs w:val="10"/>
          <w:lang w:val="uk-UA"/>
        </w:rPr>
        <w:t>safe_cast</w:t>
      </w:r>
      <w:r w:rsidRPr="000B717D">
        <w:rPr>
          <w:rFonts w:ascii="Consolas" w:hAnsi="Consolas" w:cs="Consolas"/>
          <w:color w:val="000000"/>
          <w:sz w:val="10"/>
          <w:szCs w:val="10"/>
          <w:lang w:val="uk-UA"/>
        </w:rPr>
        <w:t>&lt;System::Drawing::</w:t>
      </w:r>
      <w:r w:rsidRPr="000B717D">
        <w:rPr>
          <w:rFonts w:ascii="Consolas" w:hAnsi="Consolas" w:cs="Consolas"/>
          <w:color w:val="2B91AF"/>
          <w:sz w:val="10"/>
          <w:szCs w:val="10"/>
          <w:lang w:val="uk-UA"/>
        </w:rPr>
        <w:t>Icon</w:t>
      </w:r>
      <w:r w:rsidRPr="000B717D">
        <w:rPr>
          <w:rFonts w:ascii="Consolas" w:hAnsi="Consolas" w:cs="Consolas"/>
          <w:color w:val="000000"/>
          <w:sz w:val="10"/>
          <w:szCs w:val="10"/>
          <w:lang w:val="uk-UA"/>
        </w:rPr>
        <w:t>^&gt;(resources-&gt;GetObject(</w:t>
      </w:r>
      <w:r w:rsidRPr="000B717D">
        <w:rPr>
          <w:rFonts w:ascii="Consolas" w:hAnsi="Consolas" w:cs="Consolas"/>
          <w:color w:val="A31515"/>
          <w:sz w:val="10"/>
          <w:szCs w:val="10"/>
          <w:lang w:val="uk-UA"/>
        </w:rPr>
        <w:t>L"$this.Icon"</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-&gt;Name = </w:t>
      </w:r>
      <w:r w:rsidRPr="000B717D">
        <w:rPr>
          <w:rFonts w:ascii="Consolas" w:hAnsi="Consolas" w:cs="Consolas"/>
          <w:color w:val="A31515"/>
          <w:sz w:val="10"/>
          <w:szCs w:val="10"/>
          <w:lang w:val="uk-UA"/>
        </w:rPr>
        <w:t>L"Help"</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-&gt;Text = </w:t>
      </w:r>
      <w:r w:rsidRPr="000B717D">
        <w:rPr>
          <w:rFonts w:ascii="Consolas" w:hAnsi="Consolas" w:cs="Consolas"/>
          <w:color w:val="A31515"/>
          <w:sz w:val="10"/>
          <w:szCs w:val="10"/>
          <w:lang w:val="uk-UA"/>
        </w:rPr>
        <w:t>L"Help"</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-&gt;ResumeLayout(</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-&gt;PerformLayout();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endregion</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054D94" w:rsidRDefault="00054D94" w:rsidP="00054D94">
      <w:pPr>
        <w:spacing w:after="200" w:line="276" w:lineRule="auto"/>
        <w:ind w:firstLine="0"/>
        <w:jc w:val="left"/>
        <w:rPr>
          <w:lang w:val="en-US"/>
        </w:rPr>
      </w:pPr>
    </w:p>
    <w:p w:rsidR="00054D94" w:rsidRDefault="00054D94" w:rsidP="00054D94">
      <w:pPr>
        <w:spacing w:after="200" w:line="276" w:lineRule="auto"/>
        <w:ind w:firstLine="0"/>
        <w:jc w:val="center"/>
        <w:rPr>
          <w:i/>
          <w:lang w:val="en-US"/>
        </w:rPr>
      </w:pPr>
      <w:r w:rsidRPr="00054D94">
        <w:rPr>
          <w:i/>
          <w:lang w:val="uk-UA"/>
        </w:rPr>
        <w:t>“</w:t>
      </w:r>
      <w:r>
        <w:rPr>
          <w:i/>
          <w:lang w:val="en-US"/>
        </w:rPr>
        <w:t>Cell</w:t>
      </w:r>
      <w:r>
        <w:rPr>
          <w:i/>
          <w:lang w:val="uk-UA"/>
        </w:rPr>
        <w:t>.</w:t>
      </w:r>
      <w:r>
        <w:rPr>
          <w:i/>
          <w:lang w:val="en-US"/>
        </w:rPr>
        <w:t>h</w:t>
      </w:r>
      <w:r w:rsidRPr="00054D94">
        <w:rPr>
          <w:i/>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"Number.h"</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Class for represenation cell of table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lastRenderedPageBreak/>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 xml:space="preserve"> {</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Value that contains cell</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value;</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Result of formula calculation</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result;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Variable that shows is cell contains formula</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isFormula;</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Cell(</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setValue(</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getValue(</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getResult(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setResult(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setIsFormula(</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flag</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getIsFormula(</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054D94" w:rsidRPr="000B717D" w:rsidRDefault="00054D94" w:rsidP="00E659A5">
      <w:pPr>
        <w:autoSpaceDE w:val="0"/>
        <w:autoSpaceDN w:val="0"/>
        <w:adjustRightInd w:val="0"/>
        <w:spacing w:line="240" w:lineRule="auto"/>
        <w:ind w:firstLine="0"/>
        <w:jc w:val="left"/>
        <w:rPr>
          <w:rFonts w:ascii="Consolas" w:hAnsi="Consolas" w:cs="Consolas"/>
          <w:color w:val="000000"/>
          <w:sz w:val="10"/>
          <w:szCs w:val="10"/>
          <w:lang w:val="uk-UA"/>
        </w:rPr>
      </w:pPr>
    </w:p>
    <w:p w:rsidR="00054D94" w:rsidRPr="000B717D" w:rsidRDefault="00054D94" w:rsidP="00E659A5">
      <w:pPr>
        <w:spacing w:line="276"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3506DF" w:rsidRDefault="003506DF" w:rsidP="00E659A5">
      <w:pPr>
        <w:spacing w:line="276" w:lineRule="auto"/>
        <w:ind w:firstLine="0"/>
        <w:jc w:val="left"/>
        <w:rPr>
          <w:rFonts w:ascii="Consolas" w:hAnsi="Consolas" w:cs="Consolas"/>
          <w:color w:val="000000"/>
          <w:sz w:val="12"/>
          <w:szCs w:val="12"/>
          <w:lang w:val="en-US"/>
        </w:rPr>
      </w:pPr>
    </w:p>
    <w:p w:rsidR="003506DF" w:rsidRPr="003506DF" w:rsidRDefault="003506DF" w:rsidP="00E659A5">
      <w:pPr>
        <w:spacing w:line="276" w:lineRule="auto"/>
        <w:ind w:firstLine="0"/>
        <w:jc w:val="left"/>
        <w:rPr>
          <w:rFonts w:ascii="Consolas" w:hAnsi="Consolas" w:cs="Consolas"/>
          <w:color w:val="000000"/>
          <w:sz w:val="12"/>
          <w:szCs w:val="12"/>
          <w:lang w:val="en-US"/>
        </w:rPr>
      </w:pPr>
    </w:p>
    <w:p w:rsidR="00054D94" w:rsidRDefault="00054D94" w:rsidP="003506DF">
      <w:pPr>
        <w:spacing w:after="200" w:line="276" w:lineRule="auto"/>
        <w:ind w:firstLine="0"/>
        <w:jc w:val="center"/>
        <w:rPr>
          <w:i/>
          <w:lang w:val="en-US"/>
        </w:rPr>
      </w:pPr>
      <w:r w:rsidRPr="00054D94">
        <w:rPr>
          <w:i/>
          <w:lang w:val="uk-UA"/>
        </w:rPr>
        <w:t>“</w:t>
      </w:r>
      <w:r>
        <w:rPr>
          <w:i/>
          <w:lang w:val="en-US"/>
        </w:rPr>
        <w:t>Cell</w:t>
      </w:r>
      <w:r>
        <w:rPr>
          <w:i/>
          <w:lang w:val="uk-UA"/>
        </w:rPr>
        <w:t>.</w:t>
      </w:r>
      <w:r>
        <w:rPr>
          <w:i/>
          <w:lang w:val="en-US"/>
        </w:rPr>
        <w:t>cpp</w:t>
      </w:r>
      <w:r w:rsidRPr="00054D94">
        <w:rPr>
          <w:i/>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"Cell.h"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::Cell(</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 value(</w:t>
      </w:r>
      <w:r w:rsidRPr="000B717D">
        <w:rPr>
          <w:rFonts w:ascii="Consolas" w:hAnsi="Consolas" w:cs="Consolas"/>
          <w:color w:val="A31515"/>
          <w:sz w:val="10"/>
          <w:szCs w:val="10"/>
          <w:lang w:val="uk-UA"/>
        </w:rPr>
        <w:t>L""</w:t>
      </w:r>
      <w:r w:rsidRPr="000B717D">
        <w:rPr>
          <w:rFonts w:ascii="Consolas" w:hAnsi="Consolas" w:cs="Consolas"/>
          <w:color w:val="000000"/>
          <w:sz w:val="10"/>
          <w:szCs w:val="10"/>
          <w:lang w:val="uk-UA"/>
        </w:rPr>
        <w:t>), result(0), isFormula(</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::setValue(</w:t>
      </w:r>
      <w:r w:rsidRPr="000B717D">
        <w:rPr>
          <w:rFonts w:ascii="Consolas" w:hAnsi="Consolas" w:cs="Consolas"/>
          <w:color w:val="2B91AF"/>
          <w:sz w:val="10"/>
          <w:szCs w:val="10"/>
          <w:lang w:val="uk-UA"/>
        </w:rPr>
        <w:t>Object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value = </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::Copy(</w:t>
      </w:r>
      <w:r w:rsidRPr="000B717D">
        <w:rPr>
          <w:rFonts w:ascii="Consolas" w:hAnsi="Consolas" w:cs="Consolas"/>
          <w:color w:val="2B91AF"/>
          <w:sz w:val="10"/>
          <w:szCs w:val="10"/>
          <w:lang w:val="uk-UA"/>
        </w:rPr>
        <w:t>Convert</w:t>
      </w:r>
      <w:r w:rsidRPr="000B717D">
        <w:rPr>
          <w:rFonts w:ascii="Consolas" w:hAnsi="Consolas" w:cs="Consolas"/>
          <w:color w:val="000000"/>
          <w:sz w:val="10"/>
          <w:szCs w:val="10"/>
          <w:lang w:val="uk-UA"/>
        </w:rPr>
        <w:t>::ToString(</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::getValue(</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(value)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value;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w:t>
      </w:r>
      <w:r w:rsidRPr="000B717D">
        <w:rPr>
          <w:rFonts w:ascii="Consolas" w:hAnsi="Consolas" w:cs="Consolas"/>
          <w:color w:val="A31515"/>
          <w:sz w:val="10"/>
          <w:szCs w:val="10"/>
          <w:lang w:val="uk-UA"/>
        </w:rPr>
        <w: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::getResult(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(isFormula) </w:t>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result;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else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"#Unable to calc expresion"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::setResult(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result =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::setIsFormula(</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flag</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isFormula = </w:t>
      </w:r>
      <w:r w:rsidRPr="000B717D">
        <w:rPr>
          <w:rFonts w:ascii="Consolas" w:hAnsi="Consolas" w:cs="Consolas"/>
          <w:color w:val="808080"/>
          <w:sz w:val="10"/>
          <w:szCs w:val="10"/>
          <w:lang w:val="uk-UA"/>
        </w:rPr>
        <w:t>flag</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::getIsFormula(</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isFormula;</w:t>
      </w:r>
    </w:p>
    <w:p w:rsidR="00054D94" w:rsidRPr="000B717D" w:rsidRDefault="00F36EF2" w:rsidP="00E659A5">
      <w:pPr>
        <w:spacing w:line="240"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Graph</w:t>
      </w:r>
      <w:r>
        <w:rPr>
          <w:i/>
          <w:lang w:val="uk-UA"/>
        </w:rPr>
        <w:t>.</w:t>
      </w:r>
      <w:r>
        <w:rPr>
          <w:i/>
          <w:lang w:val="en-US"/>
        </w:rPr>
        <w:t>h</w:t>
      </w:r>
      <w:r w:rsidRPr="00054D94">
        <w:rPr>
          <w:i/>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&lt;cliext\vector&gt;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&lt;cliext\set&gt;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&lt;cliext\map&gt;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"Table.h"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"Parser.h"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cliext::</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cliext::</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cliext::</w:t>
      </w:r>
      <w:r w:rsidRPr="000B717D">
        <w:rPr>
          <w:rFonts w:ascii="Consolas" w:hAnsi="Consolas" w:cs="Consolas"/>
          <w:color w:val="2B91AF"/>
          <w:sz w:val="10"/>
          <w:szCs w:val="10"/>
          <w:lang w:val="uk-UA"/>
        </w:rPr>
        <w:t>map</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namespace</w:t>
      </w:r>
      <w:r w:rsidRPr="000B717D">
        <w:rPr>
          <w:rFonts w:ascii="Consolas" w:hAnsi="Consolas" w:cs="Consolas"/>
          <w:color w:val="000000"/>
          <w:sz w:val="10"/>
          <w:szCs w:val="10"/>
          <w:lang w:val="uk-UA"/>
        </w:rPr>
        <w:t xml:space="preserve"> System::Windows::Forms;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System::</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Class for representation information in form of graph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If some two vertex connected by oriented edge then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one of them depend from other (in formula). Orientation</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show who depend.</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Graph</w:t>
      </w:r>
      <w:r w:rsidRPr="000B717D">
        <w:rPr>
          <w:rFonts w:ascii="Consolas" w:hAnsi="Consolas" w:cs="Consolas"/>
          <w:color w:val="000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^&gt; ^&gt; graph; </w:t>
      </w:r>
      <w:r w:rsidRPr="000B717D">
        <w:rPr>
          <w:rFonts w:ascii="Consolas" w:hAnsi="Consolas" w:cs="Consolas"/>
          <w:color w:val="008000"/>
          <w:sz w:val="10"/>
          <w:szCs w:val="10"/>
          <w:lang w:val="uk-UA"/>
        </w:rPr>
        <w:t>// Array that contain graph in list form</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Return`s list of table cells that used in formula</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getListOfCells(</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0, size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i &lt; size;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[i] != </w:t>
      </w:r>
      <w:r w:rsidRPr="000B717D">
        <w:rPr>
          <w:rFonts w:ascii="Consolas" w:hAnsi="Consolas" w:cs="Consolas"/>
          <w:color w:val="A31515"/>
          <w:sz w:val="10"/>
          <w:szCs w:val="10"/>
          <w:lang w:val="uk-UA"/>
        </w:rPr>
        <w:t>L'$'</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else</w:t>
      </w:r>
      <w:r w:rsidRPr="000B717D">
        <w:rPr>
          <w:rFonts w:ascii="Consolas" w:hAnsi="Consolas" w:cs="Consolas"/>
          <w:color w:val="000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y = getY(</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++i,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x = getX(</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++i,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-&gt;push_back(x * 1ll *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 y);</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Make topological sort of cells that depend from current cell</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topologicalSort(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height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Set of visited cells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map</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 xml:space="preserve">&gt;^ visited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map</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t>dfs(</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 xml:space="preserve"> * 1ll * height +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 visited,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 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Release dfs algorithm for topological sort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Graph</w:t>
      </w:r>
      <w:r w:rsidRPr="000B717D">
        <w:rPr>
          <w:rFonts w:ascii="Consolas" w:hAnsi="Consolas" w:cs="Consolas"/>
          <w:color w:val="000000"/>
          <w:sz w:val="10"/>
          <w:szCs w:val="10"/>
          <w:lang w:val="uk-UA"/>
        </w:rPr>
        <w:t>::dfs(</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map</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Setting cell state as in process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 1;</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x = </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xml:space="preserve"> /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y = </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xml:space="preserve"> %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Flag that shows statet of processing cell</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register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 xml:space="preserve"> flag;</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auto</w:t>
      </w:r>
      <w:r w:rsidRPr="000B717D">
        <w:rPr>
          <w:rFonts w:ascii="Consolas" w:hAnsi="Consolas" w:cs="Consolas"/>
          <w:color w:val="000000"/>
          <w:sz w:val="10"/>
          <w:szCs w:val="10"/>
          <w:lang w:val="uk-UA"/>
        </w:rPr>
        <w:t xml:space="preserve"> iter = graph[x]-&gt;at(y)-&gt;begin(), end = graph[x]-&gt;at(y)-&gt;end(); iter </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xml:space="preserve"> end; iter</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flag = </w:t>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iter];</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switch</w:t>
      </w:r>
      <w:r w:rsidRPr="000B717D">
        <w:rPr>
          <w:rFonts w:ascii="Consolas" w:hAnsi="Consolas" w:cs="Consolas"/>
          <w:color w:val="000000"/>
          <w:sz w:val="10"/>
          <w:szCs w:val="10"/>
          <w:lang w:val="uk-UA"/>
        </w:rPr>
        <w:t xml:space="preserve"> (flag)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case</w:t>
      </w:r>
      <w:r w:rsidRPr="000B717D">
        <w:rPr>
          <w:rFonts w:ascii="Consolas" w:hAnsi="Consolas" w:cs="Consolas"/>
          <w:color w:val="000000"/>
          <w:sz w:val="10"/>
          <w:szCs w:val="10"/>
          <w:lang w:val="uk-UA"/>
        </w:rPr>
        <w:t xml:space="preserve"> 0: dfs(</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xml:space="preserve">iter, </w:t>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case</w:t>
      </w:r>
      <w:r w:rsidRPr="000B717D">
        <w:rPr>
          <w:rFonts w:ascii="Consolas" w:hAnsi="Consolas" w:cs="Consolas"/>
          <w:color w:val="000000"/>
          <w:sz w:val="10"/>
          <w:szCs w:val="10"/>
          <w:lang w:val="uk-UA"/>
        </w:rPr>
        <w:t xml:space="preserve"> 1: </w:t>
      </w:r>
      <w:r w:rsidRPr="000B717D">
        <w:rPr>
          <w:rFonts w:ascii="Consolas" w:hAnsi="Consolas" w:cs="Consolas"/>
          <w:color w:val="808080"/>
          <w:sz w:val="10"/>
          <w:szCs w:val="10"/>
          <w:lang w:val="uk-UA"/>
        </w:rPr>
        <w:t>circles</w:t>
      </w:r>
      <w:r w:rsidRPr="000B717D">
        <w:rPr>
          <w:rFonts w:ascii="Consolas" w:hAnsi="Consolas" w:cs="Consolas"/>
          <w:color w:val="000000"/>
          <w:sz w:val="10"/>
          <w:szCs w:val="10"/>
          <w:lang w:val="uk-UA"/>
        </w:rPr>
        <w:t>-&gt;insert(</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xml:space="preserve">iter);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case</w:t>
      </w:r>
      <w:r w:rsidRPr="000B717D">
        <w:rPr>
          <w:rFonts w:ascii="Consolas" w:hAnsi="Consolas" w:cs="Consolas"/>
          <w:color w:val="000000"/>
          <w:sz w:val="10"/>
          <w:szCs w:val="10"/>
          <w:lang w:val="uk-UA"/>
        </w:rPr>
        <w:t xml:space="preserve"> 2: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Setting cell state as processed</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visit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 = 2;</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Pushing current cell in order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res</w:t>
      </w:r>
      <w:r w:rsidRPr="000B717D">
        <w:rPr>
          <w:rFonts w:ascii="Consolas" w:hAnsi="Consolas" w:cs="Consolas"/>
          <w:color w:val="000000"/>
          <w:sz w:val="10"/>
          <w:szCs w:val="10"/>
          <w:lang w:val="uk-UA"/>
        </w:rPr>
        <w:t>-&gt;push_back(</w:t>
      </w:r>
      <w:r w:rsidRPr="000B717D">
        <w:rPr>
          <w:rFonts w:ascii="Consolas" w:hAnsi="Consolas" w:cs="Consolas"/>
          <w:color w:val="808080"/>
          <w:sz w:val="10"/>
          <w:szCs w:val="10"/>
          <w:lang w:val="uk-UA"/>
        </w:rPr>
        <w:t>v</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Conver Y_index of table cell to digit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Graph</w:t>
      </w:r>
      <w:r w:rsidRPr="000B717D">
        <w:rPr>
          <w:rFonts w:ascii="Consolas" w:hAnsi="Consolas" w:cs="Consolas"/>
          <w:color w:val="000000"/>
          <w:sz w:val="10"/>
          <w:szCs w:val="10"/>
          <w:lang w:val="uk-UA"/>
        </w:rPr>
        <w:t>::getY(</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res = 0;</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while</w:t>
      </w:r>
      <w:r w:rsidRPr="000B717D">
        <w:rPr>
          <w:rFonts w:ascii="Consolas" w:hAnsi="Consolas" w:cs="Consolas"/>
          <w:color w:val="000000"/>
          <w:sz w:val="10"/>
          <w:szCs w:val="10"/>
          <w:lang w:val="uk-UA"/>
        </w:rPr>
        <w:t xml:space="preserve"> (i &lt;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-&gt;Length &amp;&amp;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[i] != </w:t>
      </w:r>
      <w:r w:rsidRPr="000B717D">
        <w:rPr>
          <w:rFonts w:ascii="Consolas" w:hAnsi="Consolas" w:cs="Consolas"/>
          <w:color w:val="A31515"/>
          <w:sz w:val="10"/>
          <w:szCs w:val="10"/>
          <w:lang w:val="uk-UA"/>
        </w:rPr>
        <w:t>'$'</w:t>
      </w:r>
      <w:r w:rsidRPr="000B717D">
        <w:rPr>
          <w:rFonts w:ascii="Consolas" w:hAnsi="Consolas" w:cs="Consolas"/>
          <w:color w:val="000000"/>
          <w:sz w:val="10"/>
          <w:szCs w:val="10"/>
          <w:lang w:val="uk-UA"/>
        </w:rPr>
        <w:t>)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-&gt;Length)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"#Bad link"</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&gt; 7)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"#Index out of range"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while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 </w:t>
      </w:r>
      <w:r w:rsidRPr="000B717D">
        <w:rPr>
          <w:rFonts w:ascii="Consolas" w:hAnsi="Consolas" w:cs="Consolas"/>
          <w:color w:val="A31515"/>
          <w:sz w:val="10"/>
          <w:szCs w:val="10"/>
          <w:lang w:val="uk-UA"/>
        </w:rPr>
        <w: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(isalpha(</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&amp;&amp; toupper(</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res = res * 26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 </w:t>
      </w:r>
      <w:r w:rsidRPr="000B717D">
        <w:rPr>
          <w:rFonts w:ascii="Consolas" w:hAnsi="Consolas" w:cs="Consolas"/>
          <w:color w:val="A31515"/>
          <w:sz w:val="10"/>
          <w:szCs w:val="10"/>
          <w:lang w:val="uk-UA"/>
        </w:rPr>
        <w:t>'A'</w:t>
      </w:r>
      <w:r w:rsidRPr="000B717D">
        <w:rPr>
          <w:rFonts w:ascii="Consolas" w:hAnsi="Consolas" w:cs="Consolas"/>
          <w:color w:val="000000"/>
          <w:sz w:val="10"/>
          <w:szCs w:val="10"/>
          <w:lang w:val="uk-UA"/>
        </w:rPr>
        <w:t xml:space="preserve"> + 1;</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else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"#Bad link"</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(res &gt;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"#Bad link"</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res;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Conver X_index of table cell to digit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Graph</w:t>
      </w:r>
      <w:r w:rsidRPr="000B717D">
        <w:rPr>
          <w:rFonts w:ascii="Consolas" w:hAnsi="Consolas" w:cs="Consolas"/>
          <w:color w:val="000000"/>
          <w:sz w:val="10"/>
          <w:szCs w:val="10"/>
          <w:lang w:val="uk-UA"/>
        </w:rPr>
        <w:t>::getX(</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res = 0;</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while</w:t>
      </w:r>
      <w:r w:rsidRPr="000B717D">
        <w:rPr>
          <w:rFonts w:ascii="Consolas" w:hAnsi="Consolas" w:cs="Consolas"/>
          <w:color w:val="000000"/>
          <w:sz w:val="10"/>
          <w:szCs w:val="10"/>
          <w:lang w:val="uk-UA"/>
        </w:rPr>
        <w:t xml:space="preserve"> (i &lt;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&amp;&amp; isdigit(</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[i]))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 -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&gt; 8)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"#Index out of range"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while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&lt;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&amp;&amp; isdigit(</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res = res * 10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 </w:t>
      </w:r>
      <w:r w:rsidRPr="000B717D">
        <w:rPr>
          <w:rFonts w:ascii="Consolas" w:hAnsi="Consolas" w:cs="Consolas"/>
          <w:color w:val="A31515"/>
          <w:sz w:val="10"/>
          <w:szCs w:val="10"/>
          <w:lang w:val="uk-UA"/>
        </w:rPr>
        <w:t>'0'</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(res - 1 == -1 || res &gt;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throw</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"#Bad link"</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res - 1;</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Graph(</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graph.resize(</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 i = 0; i &lt;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i++)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graph[i]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 &gt;;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graph[i]-&gt;resize(</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 z = 0; z &lt;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z++)</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graph[i]-&gt;at(z)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Analiz changes in current cell of table and recalculete values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 xml:space="preserve"> *</w:t>
      </w:r>
      <w:r w:rsidRPr="000B717D">
        <w:rPr>
          <w:rFonts w:ascii="Consolas" w:hAnsi="Consolas" w:cs="Consolas"/>
          <w:color w:val="008000"/>
          <w:sz w:val="10"/>
          <w:szCs w:val="10"/>
          <w:lang w:val="uk-UA"/>
        </w:rPr>
        <w:tab/>
        <w:t>in dependent cells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changeGraph(</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DataGridView</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isWasFormula</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xml:space="preserve">// Getting all indexs of all cells that used in old and new formula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oldList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isWasFormula</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getListOfCells(</w:t>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808080"/>
          <w:sz w:val="10"/>
          <w:szCs w:val="10"/>
          <w:lang w:val="uk-UA"/>
        </w:rPr>
        <w:t>row</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]-&gt;getValue(),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-&gt;getWidth(), oldList);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newList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808080"/>
          <w:sz w:val="10"/>
          <w:szCs w:val="10"/>
          <w:lang w:val="uk-UA"/>
        </w:rPr>
        <w:t>row</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]-&gt;getIsFormula())</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getListOfCells(</w:t>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-&gt;Rows[</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]-&gt;Cells[</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]-&gt;Value-&gt;ToString(),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-&gt;getWidth(), newList);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Delete old depends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0, size = oldList-&gt;size(); i &lt; size;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graph[oldList[i]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-&gt;getHeight()]-&gt;at(oldList[i]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-&gt;getHeight())-&gt;erase(</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 +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Adding new depends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0, size = newList-&gt;size(); i &lt; size;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graph[newList[i]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-&gt;getHeight()]-&gt;at(newList[i]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-&gt;getHeight())-&gt;insert(</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-&gt;getHeight() +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Getting dependent cells in topological order</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order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Adding cells where start and end circle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 xml:space="preserve">&gt;^ circles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set</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__int64</w:t>
      </w:r>
      <w:r w:rsidRPr="000B717D">
        <w:rPr>
          <w:rFonts w:ascii="Consolas" w:hAnsi="Consolas" w:cs="Consolas"/>
          <w:color w:val="000000"/>
          <w:sz w:val="10"/>
          <w:szCs w:val="10"/>
          <w:lang w:val="uk-UA"/>
        </w:rPr>
        <w:t>&gt;;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topologicalSort(</w:t>
      </w:r>
      <w:r w:rsidRPr="000B717D">
        <w:rPr>
          <w:rFonts w:ascii="Consolas" w:hAnsi="Consolas" w:cs="Consolas"/>
          <w:color w:val="808080"/>
          <w:sz w:val="10"/>
          <w:szCs w:val="10"/>
          <w:lang w:val="uk-UA"/>
        </w:rPr>
        <w:t>row</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column</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order, circles);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Recalculation of dependent cells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order-&gt;size() - 1; i &gt;= 0; i--)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x = order[i]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y = order[i] %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-&gt;getHeight();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If we have a circle in this point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(circles-&gt;find(order[i]) </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 xml:space="preserve"> circles-&gt;end())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 xml:space="preserve">-&gt;Rows[x]-&gt;Cells[y]-&gt;Value = </w:t>
      </w:r>
      <w:r w:rsidRPr="000B717D">
        <w:rPr>
          <w:rFonts w:ascii="Consolas" w:hAnsi="Consolas" w:cs="Consolas"/>
          <w:color w:val="2B91AF"/>
          <w:sz w:val="10"/>
          <w:szCs w:val="10"/>
          <w:lang w:val="uk-UA"/>
        </w:rPr>
        <w:t>Convert</w:t>
      </w:r>
      <w:r w:rsidRPr="000B717D">
        <w:rPr>
          <w:rFonts w:ascii="Consolas" w:hAnsi="Consolas" w:cs="Consolas"/>
          <w:color w:val="000000"/>
          <w:sz w:val="10"/>
          <w:szCs w:val="10"/>
          <w:lang w:val="uk-UA"/>
        </w:rPr>
        <w:t>::ToString(</w:t>
      </w:r>
      <w:r w:rsidRPr="000B717D">
        <w:rPr>
          <w:rFonts w:ascii="Consolas" w:hAnsi="Consolas" w:cs="Consolas"/>
          <w:color w:val="A31515"/>
          <w:sz w:val="10"/>
          <w:szCs w:val="10"/>
          <w:lang w:val="uk-UA"/>
        </w:rPr>
        <w:t>L"#Unable to calculate"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[y]-&gt;setIsFormula(</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We already caclculate value of this (start) cell</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if</w:t>
      </w:r>
      <w:r w:rsidRPr="000B717D">
        <w:rPr>
          <w:rFonts w:ascii="Consolas" w:hAnsi="Consolas" w:cs="Consolas"/>
          <w:color w:val="000000"/>
          <w:sz w:val="10"/>
          <w:szCs w:val="10"/>
          <w:lang w:val="uk-UA"/>
        </w:rPr>
        <w:t xml:space="preserve"> (i == order-&gt;size() - 1) </w:t>
      </w:r>
      <w:r w:rsidRPr="000B717D">
        <w:rPr>
          <w:rFonts w:ascii="Consolas" w:hAnsi="Consolas" w:cs="Consolas"/>
          <w:color w:val="0000FF"/>
          <w:sz w:val="10"/>
          <w:szCs w:val="10"/>
          <w:lang w:val="uk-UA"/>
        </w:rPr>
        <w:t>continue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input = toStdWstring(</w:t>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[y]-&gt;getValue());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try</w:t>
      </w:r>
      <w:r w:rsidRPr="000B717D">
        <w:rPr>
          <w:rFonts w:ascii="Consolas" w:hAnsi="Consolas" w:cs="Consolas"/>
          <w:color w:val="000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[y]-&gt;setResult(</w:t>
      </w:r>
      <w:r w:rsidRPr="000B717D">
        <w:rPr>
          <w:rFonts w:ascii="Consolas" w:hAnsi="Consolas" w:cs="Consolas"/>
          <w:color w:val="2B91AF"/>
          <w:sz w:val="10"/>
          <w:szCs w:val="10"/>
          <w:lang w:val="uk-UA"/>
        </w:rPr>
        <w:t>Parser</w:t>
      </w:r>
      <w:r w:rsidRPr="000B717D">
        <w:rPr>
          <w:rFonts w:ascii="Consolas" w:hAnsi="Consolas" w:cs="Consolas"/>
          <w:color w:val="000000"/>
          <w:sz w:val="10"/>
          <w:szCs w:val="10"/>
          <w:lang w:val="uk-UA"/>
        </w:rPr>
        <w:t xml:space="preserve">::parse(input,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[y]-&gt;setIsFormula(</w:t>
      </w:r>
      <w:r w:rsidRPr="000B717D">
        <w:rPr>
          <w:rFonts w:ascii="Consolas" w:hAnsi="Consolas" w:cs="Consolas"/>
          <w:color w:val="0000FF"/>
          <w:sz w:val="10"/>
          <w:szCs w:val="10"/>
          <w:lang w:val="uk-UA"/>
        </w:rPr>
        <w:t>true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 xml:space="preserve">-&gt;Rows[x]-&gt;Cells[y]-&gt;Value = </w:t>
      </w:r>
      <w:r w:rsidRPr="000B717D">
        <w:rPr>
          <w:rFonts w:ascii="Consolas" w:hAnsi="Consolas" w:cs="Consolas"/>
          <w:color w:val="2B91AF"/>
          <w:sz w:val="10"/>
          <w:szCs w:val="10"/>
          <w:lang w:val="uk-UA"/>
        </w:rPr>
        <w:t>Convert</w:t>
      </w:r>
      <w:r w:rsidRPr="000B717D">
        <w:rPr>
          <w:rFonts w:ascii="Consolas" w:hAnsi="Consolas" w:cs="Consolas"/>
          <w:color w:val="000000"/>
          <w:sz w:val="10"/>
          <w:szCs w:val="10"/>
          <w:lang w:val="uk-UA"/>
        </w:rPr>
        <w:t>::ToString(</w:t>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[y]-&gt;getResult());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catch</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char</w:t>
      </w:r>
      <w:r w:rsidRPr="000B717D">
        <w:rPr>
          <w:rFonts w:ascii="Consolas" w:hAnsi="Consolas" w:cs="Consolas"/>
          <w:color w:val="000000"/>
          <w:sz w:val="10"/>
          <w:szCs w:val="10"/>
          <w:lang w:val="uk-UA"/>
        </w:rPr>
        <w:t>* str)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temp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(str);</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view</w:t>
      </w:r>
      <w:r w:rsidRPr="000B717D">
        <w:rPr>
          <w:rFonts w:ascii="Consolas" w:hAnsi="Consolas" w:cs="Consolas"/>
          <w:color w:val="000000"/>
          <w:sz w:val="10"/>
          <w:szCs w:val="10"/>
          <w:lang w:val="uk-UA"/>
        </w:rPr>
        <w:t>-&gt;Rows[x]-&gt;Cells[y]-&gt;Value = temp;</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[y]-&gt;setIsFormula(</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catch</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value)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808080"/>
          <w:sz w:val="10"/>
          <w:szCs w:val="10"/>
          <w:lang w:val="uk-UA"/>
        </w:rPr>
        <w:t>table</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x</w:t>
      </w:r>
      <w:r w:rsidRPr="000B717D">
        <w:rPr>
          <w:rFonts w:ascii="Consolas" w:hAnsi="Consolas" w:cs="Consolas"/>
          <w:color w:val="008080"/>
          <w:sz w:val="10"/>
          <w:szCs w:val="10"/>
          <w:lang w:val="uk-UA"/>
        </w:rPr>
        <w:t>]</w:t>
      </w:r>
      <w:r w:rsidRPr="000B717D">
        <w:rPr>
          <w:rFonts w:ascii="Consolas" w:hAnsi="Consolas" w:cs="Consolas"/>
          <w:color w:val="000000"/>
          <w:sz w:val="10"/>
          <w:szCs w:val="10"/>
          <w:lang w:val="uk-UA"/>
        </w:rPr>
        <w:t>[y]-&gt;setIsFormula(</w:t>
      </w:r>
      <w:r w:rsidRPr="000B717D">
        <w:rPr>
          <w:rFonts w:ascii="Consolas" w:hAnsi="Consolas" w:cs="Consolas"/>
          <w:color w:val="0000FF"/>
          <w:sz w:val="10"/>
          <w:szCs w:val="10"/>
          <w:lang w:val="uk-UA"/>
        </w:rPr>
        <w:t>false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Convert System::String to std::wstring</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toStdWstring(</w:t>
      </w:r>
      <w:r w:rsidRPr="000B717D">
        <w:rPr>
          <w:rFonts w:ascii="Consolas" w:hAnsi="Consolas" w:cs="Consolas"/>
          <w:color w:val="2B91AF"/>
          <w:sz w:val="10"/>
          <w:szCs w:val="10"/>
          <w:lang w:val="uk-UA"/>
        </w:rPr>
        <w:t>String</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xml:space="preserve">* s = </w:t>
      </w:r>
      <w:r w:rsidRPr="000B717D">
        <w:rPr>
          <w:rFonts w:ascii="Consolas" w:hAnsi="Consolas" w:cs="Consolas"/>
          <w:color w:val="0000FF"/>
          <w:sz w:val="10"/>
          <w:szCs w:val="10"/>
          <w:lang w:val="uk-UA"/>
        </w:rPr>
        <w:t>new</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+ 1];</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array</w:t>
      </w:r>
      <w:r w:rsidRPr="000B717D">
        <w:rPr>
          <w:rFonts w:ascii="Consolas" w:hAnsi="Consolas" w:cs="Consolas"/>
          <w:color w:val="000000"/>
          <w:sz w:val="10"/>
          <w:szCs w:val="10"/>
          <w:lang w:val="uk-UA"/>
        </w:rPr>
        <w:t xml:space="preserve"> &lt;</w:t>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xml:space="preserve">&gt;^ temp =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-&gt;ToCharArray();</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 i = 0; i &lt;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s[i] = temp[i];</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s[</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-&gt;Length] = 0;</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spacing w:line="240"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Parser</w:t>
      </w:r>
      <w:r>
        <w:rPr>
          <w:i/>
          <w:lang w:val="uk-UA"/>
        </w:rPr>
        <w:t>.</w:t>
      </w:r>
      <w:r>
        <w:rPr>
          <w:i/>
          <w:lang w:val="en-US"/>
        </w:rPr>
        <w:t>h</w:t>
      </w:r>
      <w:r w:rsidRPr="00054D94">
        <w:rPr>
          <w:i/>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"Number.h"</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"Table.h"</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&lt;string&gt;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&lt;stack&gt;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std::</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std::</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Parser</w:t>
      </w:r>
      <w:r w:rsidRPr="000B717D">
        <w:rPr>
          <w:rFonts w:ascii="Consolas" w:hAnsi="Consolas" w:cs="Consolas"/>
          <w:color w:val="000000"/>
          <w:sz w:val="10"/>
          <w:szCs w:val="10"/>
          <w:lang w:val="uk-UA"/>
        </w:rPr>
        <w:t xml:space="preserve"> {</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 shuntingYard(</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opPrior(</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ch</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isElemOper(</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wchar_t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ch</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getX_index(</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getY_index(</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max</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inline</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bool</w:t>
      </w:r>
      <w:r w:rsidRPr="000B717D">
        <w:rPr>
          <w:rFonts w:ascii="Consolas" w:hAnsi="Consolas" w:cs="Consolas"/>
          <w:color w:val="000000"/>
          <w:sz w:val="10"/>
          <w:szCs w:val="10"/>
          <w:lang w:val="uk-UA"/>
        </w:rPr>
        <w:t xml:space="preserve"> strcmp(</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str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element</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processNumbers(</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processCloseBracket(</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processElemOperations(</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processLink(</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processFunctions(</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calculateNumber(</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calculateLink(</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calculateElemOperations(</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calculateFunctions(</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output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stack</w:t>
      </w:r>
      <w:r w:rsidRPr="000B717D">
        <w:rPr>
          <w:rFonts w:ascii="Consolas" w:hAnsi="Consolas" w:cs="Consolas"/>
          <w:color w:val="000000"/>
          <w:sz w:val="10"/>
          <w:szCs w:val="10"/>
          <w:lang w:val="uk-UA"/>
        </w:rPr>
        <w:t>&lt;</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&gt;&amp; </w:t>
      </w:r>
      <w:r w:rsidRPr="000B717D">
        <w:rPr>
          <w:rFonts w:ascii="Consolas" w:hAnsi="Consolas" w:cs="Consolas"/>
          <w:color w:val="808080"/>
          <w:sz w:val="10"/>
          <w:szCs w:val="10"/>
          <w:lang w:val="uk-UA"/>
        </w:rPr>
        <w:t>aStack</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searchAssigmentSymbol(</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caseFuction(</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top</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isOnlyOneDigit(</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size_t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F36EF2" w:rsidRPr="000B717D" w:rsidRDefault="00F36EF2" w:rsidP="00F36EF2">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static</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Number</w:t>
      </w:r>
      <w:r w:rsidRPr="000B717D">
        <w:rPr>
          <w:rFonts w:ascii="Consolas" w:hAnsi="Consolas" w:cs="Consolas"/>
          <w:color w:val="000000"/>
          <w:sz w:val="10"/>
          <w:szCs w:val="10"/>
          <w:lang w:val="uk-UA"/>
        </w:rPr>
        <w:t xml:space="preserve"> parse(</w:t>
      </w:r>
      <w:r w:rsidRPr="000B717D">
        <w:rPr>
          <w:rFonts w:ascii="Consolas" w:hAnsi="Consolas" w:cs="Consolas"/>
          <w:color w:val="0000FF"/>
          <w:sz w:val="10"/>
          <w:szCs w:val="10"/>
          <w:lang w:val="uk-UA"/>
        </w:rPr>
        <w:t>const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wstring</w:t>
      </w:r>
      <w:r w:rsidRPr="000B717D">
        <w:rPr>
          <w:rFonts w:ascii="Consolas" w:hAnsi="Consolas" w:cs="Consolas"/>
          <w:color w:val="000000"/>
          <w:sz w:val="10"/>
          <w:szCs w:val="10"/>
          <w:lang w:val="uk-UA"/>
        </w:rPr>
        <w:t xml:space="preserve">&amp; </w:t>
      </w:r>
      <w:r w:rsidRPr="000B717D">
        <w:rPr>
          <w:rFonts w:ascii="Consolas" w:hAnsi="Consolas" w:cs="Consolas"/>
          <w:color w:val="808080"/>
          <w:sz w:val="10"/>
          <w:szCs w:val="10"/>
          <w:lang w:val="uk-UA"/>
        </w:rPr>
        <w:t>input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table</w:t>
      </w:r>
      <w:r w:rsidRPr="000B717D">
        <w:rPr>
          <w:rFonts w:ascii="Consolas" w:hAnsi="Consolas" w:cs="Consolas"/>
          <w:color w:val="000000"/>
          <w:sz w:val="10"/>
          <w:szCs w:val="10"/>
          <w:lang w:val="uk-UA"/>
        </w:rPr>
        <w:t>);</w:t>
      </w:r>
    </w:p>
    <w:p w:rsidR="00F36EF2" w:rsidRPr="000B717D" w:rsidRDefault="00F36EF2" w:rsidP="00F36EF2">
      <w:pPr>
        <w:spacing w:after="200" w:line="276"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Parser</w:t>
      </w:r>
      <w:r>
        <w:rPr>
          <w:i/>
          <w:lang w:val="uk-UA"/>
        </w:rPr>
        <w:t>.</w:t>
      </w:r>
      <w:r>
        <w:rPr>
          <w:i/>
          <w:lang w:val="en-US"/>
        </w:rPr>
        <w:t>cpp</w:t>
      </w:r>
      <w:r w:rsidRPr="00054D94">
        <w:rPr>
          <w:i/>
          <w:lang w:val="uk-UA"/>
        </w:rPr>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#include "Parser.h"</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#include &lt;math.h&gt;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CODE_OF_STRING 0 // Defining code of simple string (no formula)</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CODE_OF_EMPTY_STRING 1 // Defining code of empty input string</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pression 4 // Number of symbols after point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eps 1e-7 // Number zero</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M_PI       3.14159265358979323846   // pi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#define numOfFunc sizeof(func)/sizeof(char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const wstring func[]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L"sin",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L"cos",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L"tan",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L"ctg",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L"ln",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L"exp",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L"asin",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L"acos",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L"atan",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L"actg"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using std::stack;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using System::Convert;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Rewrite expresion in postfix notation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  using Shunting-yard algorithm</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wstring Parser::shuntingYard(const wstring&amp; input)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Stack for operations and functions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stack&lt;wstring&gt; aStack;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Output string in postfix notation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wstring output(L"");</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unsigned int length = input.length();</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unsigned int i = 0;</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while(i &lt; length)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Skip space symbols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 (isspace(input[i]))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 == length) break;</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number</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(isdigit(input[i]))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processNumbers(input, output,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open bracket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(input[i]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aStack.push(wstring(L"("));</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close bracket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(input[i]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processCloseBracket(input, 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If elementary operation +, -,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(isElemOper(input[i]))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processElemOperations(input, 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(input[i]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processLink(input, output,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Process functions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(isalpha(input[i]))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processFunctions(input, 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invalid input format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throw "#Invalid input format";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(!aStack.empty())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aStack.top()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output;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Cheaching elementary operation priority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unsigned int Parser::opPrior(const wchar_t&amp; ch)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switch (ch){</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3;</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2;</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Function for parsing math expresion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Number Parser::parse(const wstring&amp; input, Table^ table)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index;</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try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index = searchAssigmentSymbol(input);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catch (Number 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return 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Deleting all symbols in [0;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wstring simpleInput = input.substr(index, input.size() - index + 1);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wstring output = shuntingYard(simpleInput);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stack &lt;Number&gt; aStack;</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i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length = output.size();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(isspace(output[i]))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 == length) break;</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Calculate number and push it in the stack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(isdigit(output[i]) || (i + 1 &lt; length &amp;&amp; output[i] == L'-' &amp;&amp; isdigit(output[i+1])))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calculateNumber(output,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Select from table number from link and push it in the stack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(output[i] == L'$' || (i + 1 &lt; length &amp;&amp; output[i] == L'-' &amp;&amp; output[i+1]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calculateLink(table, 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Release elementary operations with stack elements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if (isElemOper(output[i]))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calculateElemOperations(output, aStack,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calculateFunctions(output, aStack,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(aStack.empty()) throw "#Bad expresion";</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Cat more that pression symbols after point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roundl(aStack.top() * pow(static_cast&lt;Number&gt; (10), pression)) / pow(static_cast&lt;Number&gt; (10), pression);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Cheacking is operation is elementary (+, -,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bool Parser::isElemOper(const wchar_t&amp; ch)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(ch == '+') || (ch == '-') || (ch == '*') || (ch == '/') || (ch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Conver Y_index of table cell to digit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int Parser::getY_index(wstring&amp; str, int index, unsigned int max)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res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i =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str.length() &amp;&amp; str[i] != '$')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str.length()) throw "#Bad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index &gt; 7) throw "#Index out of range";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while (str[index]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if(isalpha(str[index]) &amp;&amp; toupper(str[index]) == str[index]) res = res * 26 + str[index++] - 'A'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throw "#Bad link";</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if(res &gt; max) throw "#Bad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res;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Conver X_index of table cell to digit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int Parser::getX_index(wstring&amp; str, int index, unsigned int max)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res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i =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str.length() &amp;&amp; isdigit(str[i]))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index &gt; 8) throw "#Index out of range";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(index &lt; str.length() &amp;&amp; isdigit(str[index])) res = res * 10 + str[index++] - '0';</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if(res - 1 == -1 || res &gt; max) throw "#Bad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return res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Compare two definishions of functions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bool Parser::strcmp(wstring&amp; str, int index, int element)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i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for (int size = str.length(); func[element][i] &amp;&amp; i + index &lt;= size;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(func[element][i] != str[i + index]) return false;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(func[element][i]) return false;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return true;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Processing nubers literals in input string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Parser::processNumbers(const wstring&amp; input, wstring&amp; output,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unsigned int length = input.size();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Adding sign if this nessasary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(input[i]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L'-';</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while(i &lt; length &amp;&amp; !isdigit(input[i]))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 == length) throw "#Bad number";</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Variable that show is point read already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bool isPoint = false;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(isdigit(input[i]) || input[i] == L'.'))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(input[i]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If adding point for this number not at first time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(isPoint) throw "#Bad number";</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output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isPoint = true;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output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output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Processing close bracket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Parser::processCloseBracket(const wstring&amp; input, wstring&amp; output, stack&lt;wstring&gt;&amp; aStack,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(!aStack.empty() &amp;&amp; aStack.top()[0]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aStack.top()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(aStack.empty()) throw "#No close  bracket";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aStack.pop();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Porcessing elementary operations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Parser::processElemOperations(const wstring&amp; input, wstring&amp; output, stack&lt;wstring&gt;&amp; aStack,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xml:space="preserve">if (input[i]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(output.empty() || (!aStack.empty() &amp;&amp; aStack.top()[0]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output += 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(!aStack.empty() &amp;&amp; isElemOper(aStack.top()[0]) &amp;&amp; (opPrior(aStack.top()[0]) &gt;= opPrior(input[i])))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aStack.top()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aStack.push(wstring(L"") += 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Processing links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Parser::processLink(const wstring&amp; input, wstring&amp; output,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length = input.size();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output +=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input[i]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(input[i] &lt; 'A' || input[i] &gt; 'Z')</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"#Bad link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output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 == length) throw "#Bad link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else output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while (i &lt; length &amp;&amp; isdigit(input[i]))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ab/>
      </w:r>
      <w:r w:rsidRPr="000B717D">
        <w:rPr>
          <w:rFonts w:ascii="Consolas" w:hAnsi="Consolas" w:cs="Consolas"/>
          <w:sz w:val="10"/>
          <w:szCs w:val="10"/>
          <w:lang w:val="en-US"/>
        </w:rPr>
        <w:tab/>
      </w:r>
      <w:r w:rsidRPr="000B717D">
        <w:rPr>
          <w:rFonts w:ascii="Consolas" w:hAnsi="Consolas" w:cs="Consolas"/>
          <w:sz w:val="10"/>
          <w:szCs w:val="10"/>
          <w:lang w:val="en-US"/>
        </w:rPr>
        <w:tab/>
        <w:t>output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output +=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Processing functions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Parser::processFunctions(const wstring&amp; input, wstring&amp; output, stack&lt;wstring&gt;&amp; aStack, unsigned int&amp;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wstring func;</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length = input.size();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isalpha(input[i]))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func += input[i++];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Skip space symbols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isspace(input[i]))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length || input[i] != '(') throw "#No args for function";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aStack.push(func);</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aStack.push(wstring(L"("));</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Calulate number and pushing it in the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Parser::calculateNumber(wstring&amp; output, stack&lt;Number&gt;&amp; aStack, size_t&amp;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index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aStack.push(std::stod(output.substr(i), &amp;index));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 +=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Select from table number from link and push it in the stack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Parser::calculateLink(Table^ table, wstring&amp; output, stack&lt;Number&gt;&amp; aStack, size_t&amp;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koef;</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(output[i]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koef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koef = 1;</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yIndex = getY_index(output, ++i, table-&gt;getWidth());</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(output[i] != '$')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xIndex = getX_index(output, ++i, table-&gt;getHeight());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(isdigit(output[i]))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(table-&gt;getHeight() - 1 &lt;= xIndex || table-&gt;getWidth()  &lt;= yIndex) throw "#Bad link";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aStack.push(koef * table[xIndex][yIndex]-&gt;getResult());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Release elementary operations with stack elements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Parser::calculateElemOperations(wstring&amp; output, stack&lt;Number&gt;&amp; aStack, size_t&amp;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(aStack.size() &lt; 2) throw "#No arguments";</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Number y = aStack.top();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Number x = aStack.top();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aStack.pop();</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switch (output[i])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case '+': aStack.push(x + y); 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 aStack.push(x - y); 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 aStack.push(x * y); 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if (abs(y - 0) &lt; eps)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"#Division by zero";</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else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aStack.push(x / y);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 aStack.push(pow(x, y)); 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Calculate funtions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void  Parser::calculateFunctions(wstring&amp; output, stack&lt;Number&gt;&amp; aStack, size_t&amp;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(aStack.size() &lt; 1) throw "#No arguments";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bool flag = false;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for (int z = 0; z &lt; numOfFunc; z++)</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(strcmp(output, i, z))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flag = true;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Number t = caseFuction(aStack.top(), z);</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Deliting argument of function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aStack.pop(); </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Pusing result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aStack.push(t);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Set index pointer after funtion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 += func[z].size();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break;</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(!flag) throw "#Wrong function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Searching index of assigment symbol in input string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int Parser::searchAssigmentSymbol(const wstring&amp; input)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(input[0] == '\0') throw CODE_OF_EMPTY_STRING;</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try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Number x = isOnlyOneDigit(input,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throw 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catch (int 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Noting to do</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 Searching sybol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for (int i = 0; i &lt; input.size();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if (!isspace(input[i]))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(input[i] == L'=') return i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 throw CODE_OF_STRING; // if first symbol is not space or '=' then this is a general string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lastRenderedPageBreak/>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Computing function value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Number Parser::caseFuction(Number&amp; top, int index)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switch (index)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sin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0: return sin(top);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cos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 xml:space="preserve">case 1: return cos(top);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tan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2: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(abs(top - M_PI / 2) &lt;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"#Infinity";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tan(top);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ctg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3: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(abs(top - 0) &lt;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"#Infinity";</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static_cast&lt;Number&gt; (1) / tan(top);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ln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4: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xml:space="preserve">// if in segment (- inf; 0]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(top &lt;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"#Ln invalid argument";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log(top);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exp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5: return exp(top);</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Asin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6: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(abs(top) - 1 &gt;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"#Asin indvalid arguments";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asin(top);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Acos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7: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if (abs(top) - 1 &gt; eps)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throw "#Acos indvalid arguments";</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else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return acos(top);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Atan</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8: return atan(top);</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r w:rsidRPr="000B717D">
        <w:rPr>
          <w:rFonts w:ascii="Consolas" w:hAnsi="Consolas" w:cs="Consolas"/>
          <w:sz w:val="10"/>
          <w:szCs w:val="10"/>
          <w:lang w:val="en-US"/>
        </w:rPr>
        <w:tab/>
        <w:t>// Actg</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case 9: return M_PI/static_cast&lt;Number&gt; (2) - atan(top);</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default: throw "#Bad function name";</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r w:rsidRPr="000B717D">
        <w:rPr>
          <w:rFonts w:ascii="Consolas" w:hAnsi="Consolas" w:cs="Consolas"/>
          <w:sz w:val="10"/>
          <w:szCs w:val="10"/>
          <w:lang w:val="en-US"/>
        </w:rPr>
        <w:tab/>
        <w:t>Definition is input string consist from one number</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  Return number or throw exception if not one number</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 xml:space="preserve">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Number Parser::isOnlyOneDigit(const wstring&amp; input, size_t i)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index =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size_t length = input.size();</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isspace(input[i]))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(input[i] != L'-' &amp;&amp; !isdigit(input[i])) throw 0;</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int koef;</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(input[i] == L'-') {</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koef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r w:rsidRPr="000B717D">
        <w:rPr>
          <w:rFonts w:ascii="Consolas" w:hAnsi="Consolas" w:cs="Consolas"/>
          <w:sz w:val="10"/>
          <w:szCs w:val="10"/>
          <w:lang w:val="en-US"/>
        </w:rPr>
        <w:tab/>
        <w:t>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koef = 1;</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isspace(input[i])) i++;</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(!isdigit(input[i])) throw 0;</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Number t = std::stod(input.substr(i), &amp;index);</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 += index;</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while (i &lt; length &amp;&amp; isspace(input[i])) i++;</w:t>
      </w:r>
    </w:p>
    <w:p w:rsidR="00F36EF2" w:rsidRPr="000B717D" w:rsidRDefault="00F36EF2" w:rsidP="00E659A5">
      <w:pPr>
        <w:spacing w:line="240" w:lineRule="auto"/>
        <w:ind w:firstLine="0"/>
        <w:jc w:val="left"/>
        <w:rPr>
          <w:rFonts w:ascii="Consolas" w:hAnsi="Consolas" w:cs="Consolas"/>
          <w:sz w:val="10"/>
          <w:szCs w:val="10"/>
          <w:lang w:val="en-US"/>
        </w:rPr>
      </w:pP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if (i != length) throw 0;</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ab/>
        <w:t>else return t * koef;</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sz w:val="10"/>
          <w:szCs w:val="10"/>
          <w:lang w:val="en-US"/>
        </w:rPr>
        <w:t>}</w:t>
      </w:r>
    </w:p>
    <w:p w:rsidR="00F36EF2" w:rsidRDefault="00F36EF2" w:rsidP="00F36EF2">
      <w:pPr>
        <w:spacing w:after="200" w:line="276" w:lineRule="auto"/>
        <w:ind w:firstLine="0"/>
        <w:jc w:val="left"/>
        <w:rPr>
          <w:rFonts w:ascii="Consolas" w:hAnsi="Consolas" w:cs="Consolas"/>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Table</w:t>
      </w:r>
      <w:r>
        <w:rPr>
          <w:i/>
          <w:lang w:val="uk-UA"/>
        </w:rPr>
        <w:t>.</w:t>
      </w:r>
      <w:r>
        <w:rPr>
          <w:i/>
          <w:lang w:val="en-US"/>
        </w:rPr>
        <w:t>h</w:t>
      </w:r>
      <w:r w:rsidRPr="00054D94">
        <w:rPr>
          <w:i/>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#pragma</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once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"Cell.h"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&lt;cliext\vector&gt;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using</w:t>
      </w:r>
      <w:r w:rsidRPr="000B717D">
        <w:rPr>
          <w:rFonts w:ascii="Consolas" w:hAnsi="Consolas" w:cs="Consolas"/>
          <w:color w:val="000000"/>
          <w:sz w:val="10"/>
          <w:szCs w:val="10"/>
          <w:lang w:val="uk-UA"/>
        </w:rPr>
        <w:t xml:space="preserve"> cliext::</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Class for representation of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ref</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class</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private</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Demensions of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width;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^&gt;^ &gt;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public</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lastRenderedPageBreak/>
        <w:tab/>
        <w:t>Table(</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Getters of values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getHeight(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getWidth(</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 xml:space="preserve">^&gt;^ </w:t>
      </w:r>
      <w:r w:rsidRPr="000B717D">
        <w:rPr>
          <w:rFonts w:ascii="Consolas" w:hAnsi="Consolas" w:cs="Consolas"/>
          <w:color w:val="008080"/>
          <w:sz w:val="10"/>
          <w:szCs w:val="10"/>
          <w:lang w:val="uk-UA"/>
        </w:rPr>
        <w:t>operator[]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8000"/>
          <w:sz w:val="10"/>
          <w:szCs w:val="10"/>
          <w:lang w:val="uk-UA"/>
        </w:rPr>
        <w:t>// Changers of demensions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changeHeight(</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changeWidth(</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w:t>
      </w:r>
    </w:p>
    <w:p w:rsidR="00F36EF2" w:rsidRPr="000B717D" w:rsidRDefault="00F36EF2" w:rsidP="00E659A5">
      <w:pPr>
        <w:spacing w:line="240" w:lineRule="auto"/>
        <w:ind w:firstLine="0"/>
        <w:jc w:val="left"/>
        <w:rPr>
          <w:rFonts w:ascii="Consolas" w:hAnsi="Consolas" w:cs="Consolas"/>
          <w:color w:val="000000"/>
          <w:sz w:val="10"/>
          <w:szCs w:val="10"/>
          <w:lang w:val="en-US"/>
        </w:rPr>
      </w:pPr>
      <w:r w:rsidRPr="000B717D">
        <w:rPr>
          <w:rFonts w:ascii="Consolas" w:hAnsi="Consolas" w:cs="Consolas"/>
          <w:color w:val="000000"/>
          <w:sz w:val="10"/>
          <w:szCs w:val="10"/>
          <w:lang w:val="uk-UA"/>
        </w:rPr>
        <w:t>};</w:t>
      </w:r>
    </w:p>
    <w:p w:rsidR="00F36EF2" w:rsidRDefault="00F36EF2" w:rsidP="00F36EF2">
      <w:pPr>
        <w:spacing w:after="200" w:line="276" w:lineRule="auto"/>
        <w:ind w:firstLine="0"/>
        <w:jc w:val="left"/>
        <w:rPr>
          <w:rFonts w:ascii="Consolas" w:hAnsi="Consolas" w:cs="Consolas"/>
          <w:color w:val="000000"/>
          <w:sz w:val="19"/>
          <w:szCs w:val="19"/>
          <w:lang w:val="en-US"/>
        </w:rPr>
      </w:pPr>
    </w:p>
    <w:p w:rsidR="00F36EF2" w:rsidRDefault="00F36EF2" w:rsidP="00F36EF2">
      <w:pPr>
        <w:spacing w:after="200" w:line="276" w:lineRule="auto"/>
        <w:ind w:firstLine="0"/>
        <w:jc w:val="center"/>
        <w:rPr>
          <w:i/>
          <w:lang w:val="en-US"/>
        </w:rPr>
      </w:pPr>
      <w:r w:rsidRPr="00054D94">
        <w:rPr>
          <w:i/>
          <w:lang w:val="uk-UA"/>
        </w:rPr>
        <w:t>“</w:t>
      </w:r>
      <w:r>
        <w:rPr>
          <w:i/>
          <w:lang w:val="en-US"/>
        </w:rPr>
        <w:t>Table</w:t>
      </w:r>
      <w:r>
        <w:rPr>
          <w:i/>
          <w:lang w:val="uk-UA"/>
        </w:rPr>
        <w:t>.</w:t>
      </w:r>
      <w:r>
        <w:rPr>
          <w:i/>
          <w:lang w:val="en-US"/>
        </w:rPr>
        <w:t>cpp</w:t>
      </w:r>
      <w:r w:rsidRPr="00054D94">
        <w:rPr>
          <w:i/>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808080"/>
          <w:sz w:val="10"/>
          <w:szCs w:val="10"/>
          <w:lang w:val="uk-UA"/>
        </w:rPr>
        <w:t>#include</w:t>
      </w:r>
      <w:r w:rsidRPr="000B717D">
        <w:rPr>
          <w:rFonts w:ascii="Consolas" w:hAnsi="Consolas" w:cs="Consolas"/>
          <w:color w:val="000000"/>
          <w:sz w:val="10"/>
          <w:szCs w:val="10"/>
          <w:lang w:val="uk-UA"/>
        </w:rPr>
        <w:t xml:space="preserve"> </w:t>
      </w:r>
      <w:r w:rsidRPr="000B717D">
        <w:rPr>
          <w:rFonts w:ascii="Consolas" w:hAnsi="Consolas" w:cs="Consolas"/>
          <w:color w:val="A31515"/>
          <w:sz w:val="10"/>
          <w:szCs w:val="10"/>
          <w:lang w:val="uk-UA"/>
        </w:rPr>
        <w:t>"Table.h"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Constructor of class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Input: Takes height and width of created/loaded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  Allocate memory for table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::Table(</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-&gt;height =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this</w:t>
      </w:r>
      <w:r w:rsidRPr="000B717D">
        <w:rPr>
          <w:rFonts w:ascii="Consolas" w:hAnsi="Consolas" w:cs="Consolas"/>
          <w:color w:val="000000"/>
          <w:sz w:val="10"/>
          <w:szCs w:val="10"/>
          <w:lang w:val="uk-UA"/>
        </w:rPr>
        <w:t xml:space="preserve">-&gt;width =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table.resize(</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i = 0; i &lt; </w:t>
      </w:r>
      <w:r w:rsidRPr="000B717D">
        <w:rPr>
          <w:rFonts w:ascii="Consolas" w:hAnsi="Consolas" w:cs="Consolas"/>
          <w:color w:val="808080"/>
          <w:sz w:val="10"/>
          <w:szCs w:val="10"/>
          <w:lang w:val="uk-UA"/>
        </w:rPr>
        <w:t>height</w:t>
      </w:r>
      <w:r w:rsidRPr="000B717D">
        <w:rPr>
          <w:rFonts w:ascii="Consolas" w:hAnsi="Consolas" w:cs="Consolas"/>
          <w:color w:val="000000"/>
          <w:sz w:val="10"/>
          <w:szCs w:val="10"/>
          <w:lang w:val="uk-UA"/>
        </w:rPr>
        <w:t>; i++)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table[i]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^&gt;(</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for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z = 0; z &lt; </w:t>
      </w:r>
      <w:r w:rsidRPr="000B717D">
        <w:rPr>
          <w:rFonts w:ascii="Consolas" w:hAnsi="Consolas" w:cs="Consolas"/>
          <w:color w:val="808080"/>
          <w:sz w:val="10"/>
          <w:szCs w:val="10"/>
          <w:lang w:val="uk-UA"/>
        </w:rPr>
        <w:t>width</w:t>
      </w:r>
      <w:r w:rsidRPr="000B717D">
        <w:rPr>
          <w:rFonts w:ascii="Consolas" w:hAnsi="Consolas" w:cs="Consolas"/>
          <w:color w:val="000000"/>
          <w:sz w:val="10"/>
          <w:szCs w:val="10"/>
          <w:lang w:val="uk-UA"/>
        </w:rPr>
        <w:t>; z++)</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r>
      <w:r w:rsidRPr="000B717D">
        <w:rPr>
          <w:rFonts w:ascii="Consolas" w:hAnsi="Consolas" w:cs="Consolas"/>
          <w:color w:val="000000"/>
          <w:sz w:val="10"/>
          <w:szCs w:val="10"/>
          <w:lang w:val="uk-UA"/>
        </w:rPr>
        <w:tab/>
        <w:t xml:space="preserve">table[i][z] = </w:t>
      </w:r>
      <w:r w:rsidRPr="000B717D">
        <w:rPr>
          <w:rFonts w:ascii="Consolas" w:hAnsi="Consolas" w:cs="Consolas"/>
          <w:color w:val="0000FF"/>
          <w:sz w:val="10"/>
          <w:szCs w:val="10"/>
          <w:lang w:val="uk-UA"/>
        </w:rPr>
        <w:t>gcnew</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Getter for height atribute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::getHeight(</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height;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Getter for width atribute</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::getWidth(</w:t>
      </w: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width;</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Overload operation [] for direct access to elements</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2B91AF"/>
          <w:sz w:val="10"/>
          <w:szCs w:val="10"/>
          <w:lang w:val="uk-UA"/>
        </w:rPr>
        <w:t>vector</w:t>
      </w:r>
      <w:r w:rsidRPr="000B717D">
        <w:rPr>
          <w:rFonts w:ascii="Consolas" w:hAnsi="Consolas" w:cs="Consolas"/>
          <w:color w:val="000000"/>
          <w:sz w:val="10"/>
          <w:szCs w:val="10"/>
          <w:lang w:val="uk-UA"/>
        </w:rPr>
        <w:t xml:space="preserve"> &lt;</w:t>
      </w:r>
      <w:r w:rsidRPr="000B717D">
        <w:rPr>
          <w:rFonts w:ascii="Consolas" w:hAnsi="Consolas" w:cs="Consolas"/>
          <w:color w:val="2B91AF"/>
          <w:sz w:val="10"/>
          <w:szCs w:val="10"/>
          <w:lang w:val="uk-UA"/>
        </w:rPr>
        <w:t>Cell</w:t>
      </w:r>
      <w:r w:rsidRPr="000B717D">
        <w:rPr>
          <w:rFonts w:ascii="Consolas" w:hAnsi="Consolas" w:cs="Consolas"/>
          <w:color w:val="000000"/>
          <w:sz w:val="10"/>
          <w:szCs w:val="10"/>
          <w:lang w:val="uk-UA"/>
        </w:rPr>
        <w:t xml:space="preserve">^&gt;^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w:t>
      </w:r>
      <w:r w:rsidRPr="000B717D">
        <w:rPr>
          <w:rFonts w:ascii="Consolas" w:hAnsi="Consolas" w:cs="Consolas"/>
          <w:color w:val="008080"/>
          <w:sz w:val="10"/>
          <w:szCs w:val="10"/>
          <w:lang w:val="uk-UA"/>
        </w:rPr>
        <w:t>operator[]</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unsigned</w:t>
      </w:r>
      <w:r w:rsidRPr="000B717D">
        <w:rPr>
          <w:rFonts w:ascii="Consolas" w:hAnsi="Consolas" w:cs="Consolas"/>
          <w:color w:val="000000"/>
          <w:sz w:val="10"/>
          <w:szCs w:val="10"/>
          <w:lang w:val="uk-UA"/>
        </w:rPr>
        <w:t xml:space="preserve"> </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r>
      <w:r w:rsidRPr="000B717D">
        <w:rPr>
          <w:rFonts w:ascii="Consolas" w:hAnsi="Consolas" w:cs="Consolas"/>
          <w:color w:val="0000FF"/>
          <w:sz w:val="10"/>
          <w:szCs w:val="10"/>
          <w:lang w:val="uk-UA"/>
        </w:rPr>
        <w:t>return</w:t>
      </w:r>
      <w:r w:rsidRPr="000B717D">
        <w:rPr>
          <w:rFonts w:ascii="Consolas" w:hAnsi="Consolas" w:cs="Consolas"/>
          <w:color w:val="000000"/>
          <w:sz w:val="10"/>
          <w:szCs w:val="10"/>
          <w:lang w:val="uk-UA"/>
        </w:rPr>
        <w:t xml:space="preserve"> table[</w:t>
      </w:r>
      <w:r w:rsidRPr="000B717D">
        <w:rPr>
          <w:rFonts w:ascii="Consolas" w:hAnsi="Consolas" w:cs="Consolas"/>
          <w:color w:val="808080"/>
          <w:sz w:val="10"/>
          <w:szCs w:val="10"/>
          <w:lang w:val="uk-UA"/>
        </w:rPr>
        <w:t>index</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Change height to some delta</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xml:space="preserve">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::changeHeight(</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height +=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  Change width to some delta</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8000"/>
          <w:sz w:val="10"/>
          <w:szCs w:val="10"/>
          <w:lang w:val="uk-UA"/>
        </w:rPr>
        <w:t>*/</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FF"/>
          <w:sz w:val="10"/>
          <w:szCs w:val="10"/>
          <w:lang w:val="uk-UA"/>
        </w:rPr>
        <w:t>void</w:t>
      </w:r>
      <w:r w:rsidRPr="000B717D">
        <w:rPr>
          <w:rFonts w:ascii="Consolas" w:hAnsi="Consolas" w:cs="Consolas"/>
          <w:color w:val="000000"/>
          <w:sz w:val="10"/>
          <w:szCs w:val="10"/>
          <w:lang w:val="uk-UA"/>
        </w:rPr>
        <w:t xml:space="preserve"> </w:t>
      </w:r>
      <w:r w:rsidRPr="000B717D">
        <w:rPr>
          <w:rFonts w:ascii="Consolas" w:hAnsi="Consolas" w:cs="Consolas"/>
          <w:color w:val="2B91AF"/>
          <w:sz w:val="10"/>
          <w:szCs w:val="10"/>
          <w:lang w:val="uk-UA"/>
        </w:rPr>
        <w:t>Table</w:t>
      </w:r>
      <w:r w:rsidRPr="000B717D">
        <w:rPr>
          <w:rFonts w:ascii="Consolas" w:hAnsi="Consolas" w:cs="Consolas"/>
          <w:color w:val="000000"/>
          <w:sz w:val="10"/>
          <w:szCs w:val="10"/>
          <w:lang w:val="uk-UA"/>
        </w:rPr>
        <w:t>::changeWidth(</w:t>
      </w:r>
      <w:r w:rsidRPr="000B717D">
        <w:rPr>
          <w:rFonts w:ascii="Consolas" w:hAnsi="Consolas" w:cs="Consolas"/>
          <w:color w:val="0000FF"/>
          <w:sz w:val="10"/>
          <w:szCs w:val="10"/>
          <w:lang w:val="uk-UA"/>
        </w:rPr>
        <w:t>int</w:t>
      </w:r>
      <w:r w:rsidRPr="000B717D">
        <w:rPr>
          <w:rFonts w:ascii="Consolas" w:hAnsi="Consolas" w:cs="Consolas"/>
          <w:color w:val="000000"/>
          <w:sz w:val="10"/>
          <w:szCs w:val="10"/>
          <w:lang w:val="uk-UA"/>
        </w:rPr>
        <w:t xml:space="preserve">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 {</w:t>
      </w:r>
    </w:p>
    <w:p w:rsidR="00F36EF2" w:rsidRPr="000B717D" w:rsidRDefault="00F36EF2" w:rsidP="00E659A5">
      <w:pPr>
        <w:autoSpaceDE w:val="0"/>
        <w:autoSpaceDN w:val="0"/>
        <w:adjustRightInd w:val="0"/>
        <w:spacing w:line="240" w:lineRule="auto"/>
        <w:ind w:firstLine="0"/>
        <w:jc w:val="left"/>
        <w:rPr>
          <w:rFonts w:ascii="Consolas" w:hAnsi="Consolas" w:cs="Consolas"/>
          <w:color w:val="000000"/>
          <w:sz w:val="10"/>
          <w:szCs w:val="10"/>
          <w:lang w:val="uk-UA"/>
        </w:rPr>
      </w:pPr>
      <w:r w:rsidRPr="000B717D">
        <w:rPr>
          <w:rFonts w:ascii="Consolas" w:hAnsi="Consolas" w:cs="Consolas"/>
          <w:color w:val="000000"/>
          <w:sz w:val="10"/>
          <w:szCs w:val="10"/>
          <w:lang w:val="uk-UA"/>
        </w:rPr>
        <w:tab/>
        <w:t xml:space="preserve">width += </w:t>
      </w:r>
      <w:r w:rsidRPr="000B717D">
        <w:rPr>
          <w:rFonts w:ascii="Consolas" w:hAnsi="Consolas" w:cs="Consolas"/>
          <w:color w:val="808080"/>
          <w:sz w:val="10"/>
          <w:szCs w:val="10"/>
          <w:lang w:val="uk-UA"/>
        </w:rPr>
        <w:t>delta</w:t>
      </w:r>
      <w:r w:rsidRPr="000B717D">
        <w:rPr>
          <w:rFonts w:ascii="Consolas" w:hAnsi="Consolas" w:cs="Consolas"/>
          <w:color w:val="000000"/>
          <w:sz w:val="10"/>
          <w:szCs w:val="10"/>
          <w:lang w:val="uk-UA"/>
        </w:rPr>
        <w:t>;</w:t>
      </w:r>
    </w:p>
    <w:p w:rsidR="00F36EF2" w:rsidRPr="000B717D" w:rsidRDefault="00F36EF2" w:rsidP="00E659A5">
      <w:pPr>
        <w:spacing w:line="240" w:lineRule="auto"/>
        <w:ind w:firstLine="0"/>
        <w:jc w:val="left"/>
        <w:rPr>
          <w:rFonts w:ascii="Consolas" w:hAnsi="Consolas" w:cs="Consolas"/>
          <w:sz w:val="10"/>
          <w:szCs w:val="10"/>
          <w:lang w:val="en-US"/>
        </w:rPr>
      </w:pPr>
      <w:r w:rsidRPr="000B717D">
        <w:rPr>
          <w:rFonts w:ascii="Consolas" w:hAnsi="Consolas" w:cs="Consolas"/>
          <w:color w:val="000000"/>
          <w:sz w:val="10"/>
          <w:szCs w:val="10"/>
          <w:lang w:val="uk-UA"/>
        </w:rPr>
        <w:t>}</w:t>
      </w:r>
    </w:p>
    <w:sectPr w:rsidR="00F36EF2" w:rsidRPr="000B717D" w:rsidSect="000A4715">
      <w:headerReference w:type="default" r:id="rId43"/>
      <w:pgSz w:w="11906" w:h="16838" w:code="9"/>
      <w:pgMar w:top="1134" w:right="567" w:bottom="1134" w:left="1134" w:header="709" w:footer="709" w:gutter="0"/>
      <w:pgNumType w:start="2"/>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E79" w:rsidRDefault="00A77E79" w:rsidP="000A1376">
      <w:pPr>
        <w:spacing w:line="240" w:lineRule="auto"/>
      </w:pPr>
      <w:r>
        <w:separator/>
      </w:r>
    </w:p>
  </w:endnote>
  <w:endnote w:type="continuationSeparator" w:id="0">
    <w:p w:rsidR="00A77E79" w:rsidRDefault="00A77E79"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E79" w:rsidRDefault="00A77E79" w:rsidP="000A1376">
      <w:pPr>
        <w:spacing w:line="240" w:lineRule="auto"/>
      </w:pPr>
      <w:r>
        <w:separator/>
      </w:r>
    </w:p>
  </w:footnote>
  <w:footnote w:type="continuationSeparator" w:id="0">
    <w:p w:rsidR="00A77E79" w:rsidRDefault="00A77E79" w:rsidP="000A13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098053"/>
      <w:docPartObj>
        <w:docPartGallery w:val="Page Numbers (Top of Page)"/>
        <w:docPartUnique/>
      </w:docPartObj>
    </w:sdtPr>
    <w:sdtEndPr/>
    <w:sdtContent>
      <w:p w:rsidR="00A77E79" w:rsidRDefault="00A77E79">
        <w:pPr>
          <w:pStyle w:val="a5"/>
          <w:jc w:val="right"/>
        </w:pPr>
        <w:r>
          <w:fldChar w:fldCharType="begin"/>
        </w:r>
        <w:r>
          <w:instrText>PAGE   \* MERGEFORMAT</w:instrText>
        </w:r>
        <w:r>
          <w:fldChar w:fldCharType="separate"/>
        </w:r>
        <w:r w:rsidR="002B1263">
          <w:rPr>
            <w:noProof/>
          </w:rPr>
          <w:t>2</w:t>
        </w:r>
        <w:r>
          <w:fldChar w:fldCharType="end"/>
        </w:r>
      </w:p>
    </w:sdtContent>
  </w:sdt>
  <w:p w:rsidR="00A77E79" w:rsidRDefault="00A77E7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B5F6392E"/>
    <w:lvl w:ilvl="0">
      <w:start w:val="1"/>
      <w:numFmt w:val="decimal"/>
      <w:pStyle w:val="1"/>
      <w:lvlText w:val="%1"/>
      <w:lvlJc w:val="left"/>
      <w:pPr>
        <w:ind w:left="360" w:hanging="360"/>
      </w:pPr>
      <w:rPr>
        <w:rFonts w:hint="default"/>
      </w:rPr>
    </w:lvl>
    <w:lvl w:ilvl="1">
      <w:start w:val="1"/>
      <w:numFmt w:val="decimal"/>
      <w:pStyle w:val="2"/>
      <w:lvlText w:val="%1.%2"/>
      <w:lvlJc w:val="left"/>
      <w:pPr>
        <w:ind w:left="720" w:firstLine="0"/>
      </w:pPr>
      <w:rPr>
        <w:rFonts w:hint="default"/>
      </w:rPr>
    </w:lvl>
    <w:lvl w:ilvl="2">
      <w:start w:val="1"/>
      <w:numFmt w:val="decimal"/>
      <w:pStyle w:val="3"/>
      <w:lvlText w:val="%1.%2.%3"/>
      <w:lvlJc w:val="left"/>
      <w:pPr>
        <w:ind w:left="720" w:firstLine="0"/>
      </w:pPr>
      <w:rPr>
        <w:rFonts w:hint="default"/>
      </w:rPr>
    </w:lvl>
    <w:lvl w:ilvl="3">
      <w:start w:val="1"/>
      <w:numFmt w:val="decimal"/>
      <w:pStyle w:val="4"/>
      <w:lvlText w:val="%1.%2.%3.%4"/>
      <w:lvlJc w:val="left"/>
      <w:pPr>
        <w:ind w:left="72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D324F1E"/>
    <w:multiLevelType w:val="hybridMultilevel"/>
    <w:tmpl w:val="EC3075AA"/>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8">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2FB3321A"/>
    <w:multiLevelType w:val="hybridMultilevel"/>
    <w:tmpl w:val="AD72981A"/>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2">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3">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5">
    <w:nsid w:val="4C55116D"/>
    <w:multiLevelType w:val="hybridMultilevel"/>
    <w:tmpl w:val="5AFC0496"/>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6">
    <w:nsid w:val="52B6606B"/>
    <w:multiLevelType w:val="hybridMultilevel"/>
    <w:tmpl w:val="794E2B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53187F3F"/>
    <w:multiLevelType w:val="hybridMultilevel"/>
    <w:tmpl w:val="AA9EEF4A"/>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8">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9">
    <w:nsid w:val="55BE1DF9"/>
    <w:multiLevelType w:val="hybridMultilevel"/>
    <w:tmpl w:val="1974C842"/>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0">
    <w:nsid w:val="56901442"/>
    <w:multiLevelType w:val="hybridMultilevel"/>
    <w:tmpl w:val="BB3EF092"/>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1">
    <w:nsid w:val="60E902C8"/>
    <w:multiLevelType w:val="hybridMultilevel"/>
    <w:tmpl w:val="CF3A5866"/>
    <w:lvl w:ilvl="0" w:tplc="04190017">
      <w:start w:val="1"/>
      <w:numFmt w:val="lowerLetter"/>
      <w:lvlText w:val="%1)"/>
      <w:lvlJc w:val="left"/>
      <w:pPr>
        <w:ind w:left="1429" w:hanging="360"/>
      </w:pPr>
      <w:rPr>
        <w:rFont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nsid w:val="64FB4E56"/>
    <w:multiLevelType w:val="hybridMultilevel"/>
    <w:tmpl w:val="E06AFA30"/>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3">
    <w:nsid w:val="66EA5A4A"/>
    <w:multiLevelType w:val="hybridMultilevel"/>
    <w:tmpl w:val="4372E736"/>
    <w:lvl w:ilvl="0" w:tplc="B734C9AE">
      <w:start w:val="1"/>
      <w:numFmt w:val="russianLower"/>
      <w:lvlText w:val="%1)"/>
      <w:lvlJc w:val="left"/>
      <w:pPr>
        <w:ind w:left="1077" w:hanging="360"/>
      </w:p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24">
    <w:nsid w:val="6CF95D72"/>
    <w:multiLevelType w:val="hybridMultilevel"/>
    <w:tmpl w:val="31FC02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3"/>
  </w:num>
  <w:num w:numId="2">
    <w:abstractNumId w:val="6"/>
  </w:num>
  <w:num w:numId="3">
    <w:abstractNumId w:val="5"/>
  </w:num>
  <w:num w:numId="4">
    <w:abstractNumId w:val="2"/>
  </w:num>
  <w:num w:numId="5">
    <w:abstractNumId w:val="0"/>
  </w:num>
  <w:num w:numId="6">
    <w:abstractNumId w:val="9"/>
  </w:num>
  <w:num w:numId="7">
    <w:abstractNumId w:val="8"/>
  </w:num>
  <w:num w:numId="8">
    <w:abstractNumId w:val="25"/>
  </w:num>
  <w:num w:numId="9">
    <w:abstractNumId w:val="10"/>
  </w:num>
  <w:num w:numId="10">
    <w:abstractNumId w:val="1"/>
  </w:num>
  <w:num w:numId="11">
    <w:abstractNumId w:val="14"/>
  </w:num>
  <w:num w:numId="12">
    <w:abstractNumId w:val="12"/>
  </w:num>
  <w:num w:numId="13">
    <w:abstractNumId w:val="4"/>
  </w:num>
  <w:num w:numId="14">
    <w:abstractNumId w:val="18"/>
  </w:num>
  <w:num w:numId="15">
    <w:abstractNumId w:val="26"/>
  </w:num>
  <w:num w:numId="16">
    <w:abstractNumId w:val="3"/>
  </w:num>
  <w:num w:numId="17">
    <w:abstractNumId w:val="16"/>
  </w:num>
  <w:num w:numId="18">
    <w:abstractNumId w:val="21"/>
  </w:num>
  <w:num w:numId="19">
    <w:abstractNumId w:val="8"/>
  </w:num>
  <w:num w:numId="20">
    <w:abstractNumId w:val="24"/>
  </w:num>
  <w:num w:numId="21">
    <w:abstractNumId w:val="25"/>
    <w:lvlOverride w:ilvl="0">
      <w:startOverride w:val="1"/>
    </w:lvlOverride>
    <w:lvlOverride w:ilvl="1">
      <w:startOverride w:val="1"/>
    </w:lvlOverride>
    <w:lvlOverride w:ilvl="2"/>
    <w:lvlOverride w:ilvl="3"/>
    <w:lvlOverride w:ilvl="4"/>
    <w:lvlOverride w:ilvl="5"/>
    <w:lvlOverride w:ilvl="6"/>
    <w:lvlOverride w:ilvl="7"/>
    <w:lvlOverride w:ilvl="8"/>
  </w:num>
  <w:num w:numId="22">
    <w:abstractNumId w:val="23"/>
    <w:lvlOverride w:ilvl="0">
      <w:startOverride w:val="1"/>
    </w:lvlOverride>
    <w:lvlOverride w:ilvl="1"/>
    <w:lvlOverride w:ilvl="2"/>
    <w:lvlOverride w:ilvl="3"/>
    <w:lvlOverride w:ilvl="4"/>
    <w:lvlOverride w:ilvl="5"/>
    <w:lvlOverride w:ilvl="6"/>
    <w:lvlOverride w:ilvl="7"/>
    <w:lvlOverride w:ilvl="8"/>
  </w:num>
  <w:num w:numId="23">
    <w:abstractNumId w:val="15"/>
    <w:lvlOverride w:ilvl="0">
      <w:startOverride w:val="1"/>
    </w:lvlOverride>
    <w:lvlOverride w:ilvl="1"/>
    <w:lvlOverride w:ilvl="2"/>
    <w:lvlOverride w:ilvl="3"/>
    <w:lvlOverride w:ilvl="4"/>
    <w:lvlOverride w:ilvl="5"/>
    <w:lvlOverride w:ilvl="6"/>
    <w:lvlOverride w:ilvl="7"/>
    <w:lvlOverride w:ilvl="8"/>
  </w:num>
  <w:num w:numId="24">
    <w:abstractNumId w:val="20"/>
    <w:lvlOverride w:ilvl="0">
      <w:startOverride w:val="1"/>
    </w:lvlOverride>
    <w:lvlOverride w:ilvl="1"/>
    <w:lvlOverride w:ilvl="2"/>
    <w:lvlOverride w:ilvl="3"/>
    <w:lvlOverride w:ilvl="4"/>
    <w:lvlOverride w:ilvl="5"/>
    <w:lvlOverride w:ilvl="6"/>
    <w:lvlOverride w:ilvl="7"/>
    <w:lvlOverride w:ilvl="8"/>
  </w:num>
  <w:num w:numId="25">
    <w:abstractNumId w:val="7"/>
    <w:lvlOverride w:ilvl="0">
      <w:startOverride w:val="1"/>
    </w:lvlOverride>
    <w:lvlOverride w:ilvl="1"/>
    <w:lvlOverride w:ilvl="2"/>
    <w:lvlOverride w:ilvl="3"/>
    <w:lvlOverride w:ilvl="4"/>
    <w:lvlOverride w:ilvl="5"/>
    <w:lvlOverride w:ilvl="6"/>
    <w:lvlOverride w:ilvl="7"/>
    <w:lvlOverride w:ilvl="8"/>
  </w:num>
  <w:num w:numId="26">
    <w:abstractNumId w:val="11"/>
    <w:lvlOverride w:ilvl="0">
      <w:startOverride w:val="1"/>
    </w:lvlOverride>
    <w:lvlOverride w:ilvl="1"/>
    <w:lvlOverride w:ilvl="2"/>
    <w:lvlOverride w:ilvl="3"/>
    <w:lvlOverride w:ilvl="4"/>
    <w:lvlOverride w:ilvl="5"/>
    <w:lvlOverride w:ilvl="6"/>
    <w:lvlOverride w:ilvl="7"/>
    <w:lvlOverride w:ilvl="8"/>
  </w:num>
  <w:num w:numId="27">
    <w:abstractNumId w:val="22"/>
    <w:lvlOverride w:ilvl="0">
      <w:startOverride w:val="1"/>
    </w:lvlOverride>
    <w:lvlOverride w:ilvl="1"/>
    <w:lvlOverride w:ilvl="2"/>
    <w:lvlOverride w:ilvl="3"/>
    <w:lvlOverride w:ilvl="4"/>
    <w:lvlOverride w:ilvl="5"/>
    <w:lvlOverride w:ilvl="6"/>
    <w:lvlOverride w:ilvl="7"/>
    <w:lvlOverride w:ilvl="8"/>
  </w:num>
  <w:num w:numId="28">
    <w:abstractNumId w:val="19"/>
    <w:lvlOverride w:ilvl="0">
      <w:startOverride w:val="1"/>
    </w:lvlOverride>
    <w:lvlOverride w:ilvl="1"/>
    <w:lvlOverride w:ilvl="2"/>
    <w:lvlOverride w:ilvl="3"/>
    <w:lvlOverride w:ilvl="4"/>
    <w:lvlOverride w:ilvl="5"/>
    <w:lvlOverride w:ilvl="6"/>
    <w:lvlOverride w:ilvl="7"/>
    <w:lvlOverride w:ilvl="8"/>
  </w:num>
  <w:num w:numId="29">
    <w:abstractNumId w:val="17"/>
    <w:lvlOverride w:ilvl="0">
      <w:startOverride w:val="1"/>
    </w:lvlOverride>
    <w:lvlOverride w:ilvl="1"/>
    <w:lvlOverride w:ilvl="2"/>
    <w:lvlOverride w:ilvl="3"/>
    <w:lvlOverride w:ilvl="4"/>
    <w:lvlOverride w:ilvl="5"/>
    <w:lvlOverride w:ilvl="6"/>
    <w:lvlOverride w:ilvl="7"/>
    <w:lvlOverride w:ilvl="8"/>
  </w:num>
  <w:num w:numId="30">
    <w:abstractNumId w:val="0"/>
    <w:lvlOverride w:ilvl="0">
      <w:lvl w:ilvl="0">
        <w:start w:val="1"/>
        <w:numFmt w:val="decimal"/>
        <w:pStyle w:val="1"/>
        <w:lvlText w:val="%1"/>
        <w:lvlJc w:val="left"/>
        <w:pPr>
          <w:ind w:left="360" w:hanging="360"/>
        </w:pPr>
        <w:rPr>
          <w:rFonts w:hint="default"/>
        </w:rPr>
      </w:lvl>
    </w:lvlOverride>
    <w:lvlOverride w:ilvl="1">
      <w:lvl w:ilvl="1">
        <w:start w:val="1"/>
        <w:numFmt w:val="decimal"/>
        <w:pStyle w:val="2"/>
        <w:suff w:val="nothing"/>
        <w:lvlText w:val="%1.%2"/>
        <w:lvlJc w:val="left"/>
        <w:pPr>
          <w:ind w:left="720" w:firstLine="0"/>
        </w:pPr>
        <w:rPr>
          <w:rFonts w:hint="default"/>
        </w:rPr>
      </w:lvl>
    </w:lvlOverride>
    <w:lvlOverride w:ilvl="2">
      <w:lvl w:ilvl="2">
        <w:start w:val="1"/>
        <w:numFmt w:val="decimal"/>
        <w:pStyle w:val="3"/>
        <w:lvlText w:val="%1.%2.%3."/>
        <w:lvlJc w:val="left"/>
        <w:pPr>
          <w:ind w:left="1224" w:hanging="504"/>
        </w:pPr>
        <w:rPr>
          <w:rFonts w:hint="default"/>
        </w:rPr>
      </w:lvl>
    </w:lvlOverride>
    <w:lvlOverride w:ilvl="3">
      <w:lvl w:ilvl="3">
        <w:start w:val="1"/>
        <w:numFmt w:val="decimal"/>
        <w:pStyle w:val="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0"/>
    <w:lvlOverride w:ilvl="0">
      <w:lvl w:ilvl="0">
        <w:start w:val="1"/>
        <w:numFmt w:val="decimal"/>
        <w:pStyle w:val="1"/>
        <w:lvlText w:val="%1"/>
        <w:lvlJc w:val="left"/>
        <w:pPr>
          <w:ind w:left="360" w:hanging="360"/>
        </w:pPr>
        <w:rPr>
          <w:rFonts w:hint="default"/>
        </w:rPr>
      </w:lvl>
    </w:lvlOverride>
    <w:lvlOverride w:ilvl="1">
      <w:lvl w:ilvl="1">
        <w:start w:val="1"/>
        <w:numFmt w:val="decimal"/>
        <w:pStyle w:val="2"/>
        <w:lvlText w:val="%1.%2"/>
        <w:lvlJc w:val="left"/>
        <w:pPr>
          <w:ind w:left="720" w:firstLine="0"/>
        </w:pPr>
        <w:rPr>
          <w:rFonts w:hint="default"/>
        </w:rPr>
      </w:lvl>
    </w:lvlOverride>
    <w:lvlOverride w:ilvl="2">
      <w:lvl w:ilvl="2">
        <w:start w:val="1"/>
        <w:numFmt w:val="decimal"/>
        <w:pStyle w:val="3"/>
        <w:lvlText w:val="%1.%2.%3."/>
        <w:lvlJc w:val="left"/>
        <w:pPr>
          <w:ind w:left="1224" w:hanging="504"/>
        </w:pPr>
        <w:rPr>
          <w:rFonts w:hint="default"/>
        </w:rPr>
      </w:lvl>
    </w:lvlOverride>
    <w:lvlOverride w:ilvl="3">
      <w:lvl w:ilvl="3">
        <w:start w:val="1"/>
        <w:numFmt w:val="decimal"/>
        <w:pStyle w:val="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0041"/>
    <w:rsid w:val="00042609"/>
    <w:rsid w:val="00044048"/>
    <w:rsid w:val="000521D6"/>
    <w:rsid w:val="00054D94"/>
    <w:rsid w:val="00055FAF"/>
    <w:rsid w:val="00067C5F"/>
    <w:rsid w:val="000755EE"/>
    <w:rsid w:val="000778AC"/>
    <w:rsid w:val="00080049"/>
    <w:rsid w:val="00083BA3"/>
    <w:rsid w:val="00083C37"/>
    <w:rsid w:val="0009068D"/>
    <w:rsid w:val="00090952"/>
    <w:rsid w:val="000A0307"/>
    <w:rsid w:val="000A1376"/>
    <w:rsid w:val="000A309B"/>
    <w:rsid w:val="000A4715"/>
    <w:rsid w:val="000A57BE"/>
    <w:rsid w:val="000B4022"/>
    <w:rsid w:val="000B717D"/>
    <w:rsid w:val="000C247B"/>
    <w:rsid w:val="000C3B82"/>
    <w:rsid w:val="000C5938"/>
    <w:rsid w:val="000C6AED"/>
    <w:rsid w:val="000D2FD7"/>
    <w:rsid w:val="000D57EE"/>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5687D"/>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593"/>
    <w:rsid w:val="0023679C"/>
    <w:rsid w:val="00246769"/>
    <w:rsid w:val="00246B70"/>
    <w:rsid w:val="0025211D"/>
    <w:rsid w:val="00253154"/>
    <w:rsid w:val="00267794"/>
    <w:rsid w:val="002703E4"/>
    <w:rsid w:val="00273194"/>
    <w:rsid w:val="00284575"/>
    <w:rsid w:val="00290101"/>
    <w:rsid w:val="00291693"/>
    <w:rsid w:val="00295907"/>
    <w:rsid w:val="002977F2"/>
    <w:rsid w:val="002B1263"/>
    <w:rsid w:val="002B15A4"/>
    <w:rsid w:val="002B6D15"/>
    <w:rsid w:val="002B727C"/>
    <w:rsid w:val="002D137C"/>
    <w:rsid w:val="002D162B"/>
    <w:rsid w:val="002D4755"/>
    <w:rsid w:val="002D581E"/>
    <w:rsid w:val="002E04F1"/>
    <w:rsid w:val="002E2729"/>
    <w:rsid w:val="002E3897"/>
    <w:rsid w:val="002E49EE"/>
    <w:rsid w:val="002F2A22"/>
    <w:rsid w:val="00324322"/>
    <w:rsid w:val="003312A4"/>
    <w:rsid w:val="00333C50"/>
    <w:rsid w:val="003506DF"/>
    <w:rsid w:val="00351F7A"/>
    <w:rsid w:val="0035697C"/>
    <w:rsid w:val="003573B8"/>
    <w:rsid w:val="00357678"/>
    <w:rsid w:val="00364F0B"/>
    <w:rsid w:val="003730F3"/>
    <w:rsid w:val="00381889"/>
    <w:rsid w:val="00385687"/>
    <w:rsid w:val="00387BE8"/>
    <w:rsid w:val="00392A3F"/>
    <w:rsid w:val="003A4072"/>
    <w:rsid w:val="003A6EF0"/>
    <w:rsid w:val="003B0607"/>
    <w:rsid w:val="003C4D4A"/>
    <w:rsid w:val="003C567F"/>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570D"/>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634B"/>
    <w:rsid w:val="004D716B"/>
    <w:rsid w:val="004D7CE3"/>
    <w:rsid w:val="004E34F1"/>
    <w:rsid w:val="004E628B"/>
    <w:rsid w:val="004E7288"/>
    <w:rsid w:val="004F142D"/>
    <w:rsid w:val="0050005B"/>
    <w:rsid w:val="005010BE"/>
    <w:rsid w:val="00501FBC"/>
    <w:rsid w:val="00510E41"/>
    <w:rsid w:val="00514BCE"/>
    <w:rsid w:val="0052312F"/>
    <w:rsid w:val="0052433D"/>
    <w:rsid w:val="005427ED"/>
    <w:rsid w:val="00542CA7"/>
    <w:rsid w:val="0055009B"/>
    <w:rsid w:val="005500F9"/>
    <w:rsid w:val="00557966"/>
    <w:rsid w:val="00562A05"/>
    <w:rsid w:val="0056447B"/>
    <w:rsid w:val="00583294"/>
    <w:rsid w:val="00587EF5"/>
    <w:rsid w:val="00594A75"/>
    <w:rsid w:val="005A0F5A"/>
    <w:rsid w:val="005A4AE3"/>
    <w:rsid w:val="005A4F8F"/>
    <w:rsid w:val="005A55C4"/>
    <w:rsid w:val="005A73D2"/>
    <w:rsid w:val="005B02C3"/>
    <w:rsid w:val="005B3021"/>
    <w:rsid w:val="005B4311"/>
    <w:rsid w:val="005B5088"/>
    <w:rsid w:val="005B6AF1"/>
    <w:rsid w:val="005C0935"/>
    <w:rsid w:val="005D0265"/>
    <w:rsid w:val="005D273B"/>
    <w:rsid w:val="005E226C"/>
    <w:rsid w:val="005F4EF8"/>
    <w:rsid w:val="005F5379"/>
    <w:rsid w:val="005F5694"/>
    <w:rsid w:val="00606D67"/>
    <w:rsid w:val="0061348E"/>
    <w:rsid w:val="00614504"/>
    <w:rsid w:val="006237B5"/>
    <w:rsid w:val="006246FC"/>
    <w:rsid w:val="006310F3"/>
    <w:rsid w:val="006432CB"/>
    <w:rsid w:val="00657022"/>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0F6"/>
    <w:rsid w:val="00713264"/>
    <w:rsid w:val="0071353A"/>
    <w:rsid w:val="00717EBB"/>
    <w:rsid w:val="007209E7"/>
    <w:rsid w:val="00736D45"/>
    <w:rsid w:val="00737B8E"/>
    <w:rsid w:val="00740999"/>
    <w:rsid w:val="00740CA0"/>
    <w:rsid w:val="00740E49"/>
    <w:rsid w:val="00741395"/>
    <w:rsid w:val="007435A4"/>
    <w:rsid w:val="007536A5"/>
    <w:rsid w:val="00754F1A"/>
    <w:rsid w:val="00765CA2"/>
    <w:rsid w:val="0076770E"/>
    <w:rsid w:val="00770254"/>
    <w:rsid w:val="00772F64"/>
    <w:rsid w:val="00780D76"/>
    <w:rsid w:val="00781BE3"/>
    <w:rsid w:val="00785194"/>
    <w:rsid w:val="007864C5"/>
    <w:rsid w:val="00787A38"/>
    <w:rsid w:val="0079655C"/>
    <w:rsid w:val="00797456"/>
    <w:rsid w:val="007A3632"/>
    <w:rsid w:val="007A7327"/>
    <w:rsid w:val="007B45DB"/>
    <w:rsid w:val="007C5297"/>
    <w:rsid w:val="007C6B87"/>
    <w:rsid w:val="007C6BE4"/>
    <w:rsid w:val="007D79E9"/>
    <w:rsid w:val="007E2959"/>
    <w:rsid w:val="007E4933"/>
    <w:rsid w:val="007E55BD"/>
    <w:rsid w:val="007F33A1"/>
    <w:rsid w:val="00801272"/>
    <w:rsid w:val="00801780"/>
    <w:rsid w:val="00801EBF"/>
    <w:rsid w:val="008037DB"/>
    <w:rsid w:val="00803D1A"/>
    <w:rsid w:val="0081373B"/>
    <w:rsid w:val="00813838"/>
    <w:rsid w:val="00817B13"/>
    <w:rsid w:val="008210E0"/>
    <w:rsid w:val="00825823"/>
    <w:rsid w:val="008273A9"/>
    <w:rsid w:val="00831E74"/>
    <w:rsid w:val="008431EC"/>
    <w:rsid w:val="0084428E"/>
    <w:rsid w:val="00855458"/>
    <w:rsid w:val="0086166C"/>
    <w:rsid w:val="00863EDC"/>
    <w:rsid w:val="00864DD3"/>
    <w:rsid w:val="0086520B"/>
    <w:rsid w:val="0087214E"/>
    <w:rsid w:val="00880CF4"/>
    <w:rsid w:val="00893FD6"/>
    <w:rsid w:val="008A1120"/>
    <w:rsid w:val="008A358C"/>
    <w:rsid w:val="008A74D3"/>
    <w:rsid w:val="008B43E6"/>
    <w:rsid w:val="008B7C5D"/>
    <w:rsid w:val="008C6F61"/>
    <w:rsid w:val="008D1AA4"/>
    <w:rsid w:val="008D58A2"/>
    <w:rsid w:val="008E7626"/>
    <w:rsid w:val="008F1000"/>
    <w:rsid w:val="008F4394"/>
    <w:rsid w:val="008F5294"/>
    <w:rsid w:val="00900CA8"/>
    <w:rsid w:val="00901B3B"/>
    <w:rsid w:val="00902077"/>
    <w:rsid w:val="009026D9"/>
    <w:rsid w:val="00902B13"/>
    <w:rsid w:val="009039C8"/>
    <w:rsid w:val="00912D02"/>
    <w:rsid w:val="00917BB8"/>
    <w:rsid w:val="00922B62"/>
    <w:rsid w:val="00923C9D"/>
    <w:rsid w:val="009245AD"/>
    <w:rsid w:val="009273ED"/>
    <w:rsid w:val="009308E9"/>
    <w:rsid w:val="0093637E"/>
    <w:rsid w:val="009418F3"/>
    <w:rsid w:val="00942302"/>
    <w:rsid w:val="00961A51"/>
    <w:rsid w:val="00963B6B"/>
    <w:rsid w:val="00967A74"/>
    <w:rsid w:val="00973EF5"/>
    <w:rsid w:val="00975F82"/>
    <w:rsid w:val="00977D62"/>
    <w:rsid w:val="009801BD"/>
    <w:rsid w:val="00984597"/>
    <w:rsid w:val="009B2DB6"/>
    <w:rsid w:val="009B43A6"/>
    <w:rsid w:val="009C1A78"/>
    <w:rsid w:val="009C68D1"/>
    <w:rsid w:val="009E0775"/>
    <w:rsid w:val="009E5B29"/>
    <w:rsid w:val="009E7F85"/>
    <w:rsid w:val="00A01771"/>
    <w:rsid w:val="00A06599"/>
    <w:rsid w:val="00A10076"/>
    <w:rsid w:val="00A11349"/>
    <w:rsid w:val="00A165C7"/>
    <w:rsid w:val="00A311A2"/>
    <w:rsid w:val="00A32AA6"/>
    <w:rsid w:val="00A35829"/>
    <w:rsid w:val="00A40A1B"/>
    <w:rsid w:val="00A446F4"/>
    <w:rsid w:val="00A44C50"/>
    <w:rsid w:val="00A57448"/>
    <w:rsid w:val="00A70A06"/>
    <w:rsid w:val="00A77E79"/>
    <w:rsid w:val="00A861F7"/>
    <w:rsid w:val="00A9673C"/>
    <w:rsid w:val="00AA008B"/>
    <w:rsid w:val="00AA2801"/>
    <w:rsid w:val="00AB6206"/>
    <w:rsid w:val="00AC4025"/>
    <w:rsid w:val="00AD06BF"/>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451A"/>
    <w:rsid w:val="00B368A8"/>
    <w:rsid w:val="00B5470A"/>
    <w:rsid w:val="00B56F3B"/>
    <w:rsid w:val="00B63F64"/>
    <w:rsid w:val="00B72A86"/>
    <w:rsid w:val="00B75C0A"/>
    <w:rsid w:val="00B7756F"/>
    <w:rsid w:val="00B77CF7"/>
    <w:rsid w:val="00B80781"/>
    <w:rsid w:val="00B81B84"/>
    <w:rsid w:val="00B85F18"/>
    <w:rsid w:val="00BB163C"/>
    <w:rsid w:val="00BC1C00"/>
    <w:rsid w:val="00BC5CF5"/>
    <w:rsid w:val="00BC716A"/>
    <w:rsid w:val="00BD204C"/>
    <w:rsid w:val="00BD4BB3"/>
    <w:rsid w:val="00BE63E3"/>
    <w:rsid w:val="00BF15F1"/>
    <w:rsid w:val="00C06F44"/>
    <w:rsid w:val="00C25312"/>
    <w:rsid w:val="00C2570B"/>
    <w:rsid w:val="00C512DC"/>
    <w:rsid w:val="00C55C89"/>
    <w:rsid w:val="00C56D41"/>
    <w:rsid w:val="00C63D1C"/>
    <w:rsid w:val="00C735CB"/>
    <w:rsid w:val="00C90AD0"/>
    <w:rsid w:val="00C90EA0"/>
    <w:rsid w:val="00C934CE"/>
    <w:rsid w:val="00C94F4F"/>
    <w:rsid w:val="00CA2694"/>
    <w:rsid w:val="00CB1053"/>
    <w:rsid w:val="00CC053B"/>
    <w:rsid w:val="00CC1BC1"/>
    <w:rsid w:val="00CC381B"/>
    <w:rsid w:val="00CC4CC5"/>
    <w:rsid w:val="00CD1651"/>
    <w:rsid w:val="00CD2AFF"/>
    <w:rsid w:val="00CE378E"/>
    <w:rsid w:val="00CE4713"/>
    <w:rsid w:val="00CF248D"/>
    <w:rsid w:val="00CF441A"/>
    <w:rsid w:val="00D01626"/>
    <w:rsid w:val="00D0188F"/>
    <w:rsid w:val="00D01937"/>
    <w:rsid w:val="00D02685"/>
    <w:rsid w:val="00D02CD5"/>
    <w:rsid w:val="00D120F4"/>
    <w:rsid w:val="00D17DF3"/>
    <w:rsid w:val="00D231E4"/>
    <w:rsid w:val="00D275F9"/>
    <w:rsid w:val="00D30968"/>
    <w:rsid w:val="00D45E69"/>
    <w:rsid w:val="00D47ED5"/>
    <w:rsid w:val="00D53369"/>
    <w:rsid w:val="00D61A83"/>
    <w:rsid w:val="00D666DD"/>
    <w:rsid w:val="00D67E6F"/>
    <w:rsid w:val="00D76F9B"/>
    <w:rsid w:val="00D77853"/>
    <w:rsid w:val="00D77FD4"/>
    <w:rsid w:val="00D918C5"/>
    <w:rsid w:val="00D93445"/>
    <w:rsid w:val="00DA19E9"/>
    <w:rsid w:val="00DA5049"/>
    <w:rsid w:val="00DA54DD"/>
    <w:rsid w:val="00DA633A"/>
    <w:rsid w:val="00DA6445"/>
    <w:rsid w:val="00DA6C11"/>
    <w:rsid w:val="00DB16A5"/>
    <w:rsid w:val="00DB44A3"/>
    <w:rsid w:val="00DC752B"/>
    <w:rsid w:val="00DD6D87"/>
    <w:rsid w:val="00E05C86"/>
    <w:rsid w:val="00E1111D"/>
    <w:rsid w:val="00E136E6"/>
    <w:rsid w:val="00E200BC"/>
    <w:rsid w:val="00E270BD"/>
    <w:rsid w:val="00E31540"/>
    <w:rsid w:val="00E34410"/>
    <w:rsid w:val="00E376B0"/>
    <w:rsid w:val="00E45DAC"/>
    <w:rsid w:val="00E545BE"/>
    <w:rsid w:val="00E57686"/>
    <w:rsid w:val="00E57CB1"/>
    <w:rsid w:val="00E60CEA"/>
    <w:rsid w:val="00E64FEA"/>
    <w:rsid w:val="00E650F5"/>
    <w:rsid w:val="00E659A5"/>
    <w:rsid w:val="00E70902"/>
    <w:rsid w:val="00E7116C"/>
    <w:rsid w:val="00E730BC"/>
    <w:rsid w:val="00E8118E"/>
    <w:rsid w:val="00E82584"/>
    <w:rsid w:val="00E90EB3"/>
    <w:rsid w:val="00E9172D"/>
    <w:rsid w:val="00E93BAC"/>
    <w:rsid w:val="00E97D02"/>
    <w:rsid w:val="00EA4398"/>
    <w:rsid w:val="00EA720C"/>
    <w:rsid w:val="00EA7A3F"/>
    <w:rsid w:val="00EB272A"/>
    <w:rsid w:val="00EB76AE"/>
    <w:rsid w:val="00EC7772"/>
    <w:rsid w:val="00ED2618"/>
    <w:rsid w:val="00ED2BD1"/>
    <w:rsid w:val="00ED6C97"/>
    <w:rsid w:val="00EE4B20"/>
    <w:rsid w:val="00EE4F18"/>
    <w:rsid w:val="00EE5786"/>
    <w:rsid w:val="00EE7614"/>
    <w:rsid w:val="00EF69E4"/>
    <w:rsid w:val="00F04C4D"/>
    <w:rsid w:val="00F05123"/>
    <w:rsid w:val="00F07497"/>
    <w:rsid w:val="00F104D6"/>
    <w:rsid w:val="00F113EE"/>
    <w:rsid w:val="00F13088"/>
    <w:rsid w:val="00F1633F"/>
    <w:rsid w:val="00F215B3"/>
    <w:rsid w:val="00F24874"/>
    <w:rsid w:val="00F2738D"/>
    <w:rsid w:val="00F32C82"/>
    <w:rsid w:val="00F33561"/>
    <w:rsid w:val="00F36EF2"/>
    <w:rsid w:val="00F40DD7"/>
    <w:rsid w:val="00F53257"/>
    <w:rsid w:val="00F542F9"/>
    <w:rsid w:val="00F5780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nhideWhenUsed/>
    <w:rsid w:val="000A1376"/>
    <w:pPr>
      <w:tabs>
        <w:tab w:val="center" w:pos="4819"/>
        <w:tab w:val="right" w:pos="9639"/>
      </w:tabs>
      <w:spacing w:line="240" w:lineRule="auto"/>
    </w:pPr>
  </w:style>
  <w:style w:type="character" w:customStyle="1" w:styleId="a6">
    <w:name w:val="Верхний колонтитул Знак"/>
    <w:basedOn w:val="a0"/>
    <w:link w:val="a5"/>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 w:type="paragraph" w:styleId="33">
    <w:name w:val="Body Text Indent 3"/>
    <w:basedOn w:val="a"/>
    <w:link w:val="34"/>
    <w:uiPriority w:val="99"/>
    <w:semiHidden/>
    <w:unhideWhenUsed/>
    <w:rsid w:val="00F1633F"/>
    <w:pPr>
      <w:spacing w:after="120"/>
      <w:ind w:left="283"/>
    </w:pPr>
    <w:rPr>
      <w:sz w:val="16"/>
      <w:szCs w:val="16"/>
    </w:rPr>
  </w:style>
  <w:style w:type="character" w:customStyle="1" w:styleId="34">
    <w:name w:val="Основной текст с отступом 3 Знак"/>
    <w:basedOn w:val="a0"/>
    <w:link w:val="33"/>
    <w:uiPriority w:val="99"/>
    <w:semiHidden/>
    <w:rsid w:val="00F1633F"/>
    <w:rPr>
      <w:rFonts w:ascii="Times New Roman" w:hAnsi="Times New Roman"/>
      <w:sz w:val="16"/>
      <w:szCs w:val="16"/>
    </w:rPr>
  </w:style>
  <w:style w:type="paragraph" w:customStyle="1" w:styleId="35">
    <w:name w:val="заголовок м3"/>
    <w:basedOn w:val="a"/>
    <w:next w:val="a"/>
    <w:rsid w:val="00F1633F"/>
    <w:pPr>
      <w:keepNext/>
      <w:autoSpaceDE w:val="0"/>
      <w:autoSpaceDN w:val="0"/>
      <w:spacing w:line="240" w:lineRule="auto"/>
      <w:ind w:firstLine="0"/>
      <w:jc w:val="left"/>
    </w:pPr>
    <w:rPr>
      <w:rFonts w:eastAsia="Times New Roman" w:cs="Times New Roman"/>
      <w:sz w:val="24"/>
      <w:szCs w:val="24"/>
      <w:lang w:val="uk-UA" w:eastAsia="ru-RU"/>
    </w:rPr>
  </w:style>
  <w:style w:type="paragraph" w:customStyle="1" w:styleId="afc">
    <w:name w:val="Название объекта.Заголовок"/>
    <w:basedOn w:val="a"/>
    <w:rsid w:val="00F1633F"/>
    <w:pPr>
      <w:autoSpaceDE w:val="0"/>
      <w:autoSpaceDN w:val="0"/>
      <w:spacing w:before="360" w:after="360" w:line="240" w:lineRule="auto"/>
      <w:ind w:firstLine="0"/>
      <w:jc w:val="center"/>
    </w:pPr>
    <w:rPr>
      <w:rFonts w:eastAsia="Times New Roman" w:cs="Times New Roman"/>
      <w:b/>
      <w:bCs/>
      <w:caps/>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nhideWhenUsed/>
    <w:rsid w:val="000A1376"/>
    <w:pPr>
      <w:tabs>
        <w:tab w:val="center" w:pos="4819"/>
        <w:tab w:val="right" w:pos="9639"/>
      </w:tabs>
      <w:spacing w:line="240" w:lineRule="auto"/>
    </w:pPr>
  </w:style>
  <w:style w:type="character" w:customStyle="1" w:styleId="a6">
    <w:name w:val="Верхний колонтитул Знак"/>
    <w:basedOn w:val="a0"/>
    <w:link w:val="a5"/>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и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ечания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ечания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ние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ой текст с от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 w:type="paragraph" w:styleId="33">
    <w:name w:val="Body Text Indent 3"/>
    <w:basedOn w:val="a"/>
    <w:link w:val="34"/>
    <w:uiPriority w:val="99"/>
    <w:semiHidden/>
    <w:unhideWhenUsed/>
    <w:rsid w:val="00F1633F"/>
    <w:pPr>
      <w:spacing w:after="120"/>
      <w:ind w:left="283"/>
    </w:pPr>
    <w:rPr>
      <w:sz w:val="16"/>
      <w:szCs w:val="16"/>
    </w:rPr>
  </w:style>
  <w:style w:type="character" w:customStyle="1" w:styleId="34">
    <w:name w:val="Основной текст с отступом 3 Знак"/>
    <w:basedOn w:val="a0"/>
    <w:link w:val="33"/>
    <w:uiPriority w:val="99"/>
    <w:semiHidden/>
    <w:rsid w:val="00F1633F"/>
    <w:rPr>
      <w:rFonts w:ascii="Times New Roman" w:hAnsi="Times New Roman"/>
      <w:sz w:val="16"/>
      <w:szCs w:val="16"/>
    </w:rPr>
  </w:style>
  <w:style w:type="paragraph" w:customStyle="1" w:styleId="35">
    <w:name w:val="заголовок м3"/>
    <w:basedOn w:val="a"/>
    <w:next w:val="a"/>
    <w:rsid w:val="00F1633F"/>
    <w:pPr>
      <w:keepNext/>
      <w:autoSpaceDE w:val="0"/>
      <w:autoSpaceDN w:val="0"/>
      <w:spacing w:line="240" w:lineRule="auto"/>
      <w:ind w:firstLine="0"/>
      <w:jc w:val="left"/>
    </w:pPr>
    <w:rPr>
      <w:rFonts w:eastAsia="Times New Roman" w:cs="Times New Roman"/>
      <w:sz w:val="24"/>
      <w:szCs w:val="24"/>
      <w:lang w:val="uk-UA" w:eastAsia="ru-RU"/>
    </w:rPr>
  </w:style>
  <w:style w:type="paragraph" w:customStyle="1" w:styleId="afc">
    <w:name w:val="Название объекта.Заголовок"/>
    <w:basedOn w:val="a"/>
    <w:rsid w:val="00F1633F"/>
    <w:pPr>
      <w:autoSpaceDE w:val="0"/>
      <w:autoSpaceDN w:val="0"/>
      <w:spacing w:before="360" w:after="360" w:line="240" w:lineRule="auto"/>
      <w:ind w:firstLine="0"/>
      <w:jc w:val="center"/>
    </w:pPr>
    <w:rPr>
      <w:rFonts w:eastAsia="Times New Roman" w:cs="Times New Roman"/>
      <w:b/>
      <w:bCs/>
      <w:caps/>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17107881">
      <w:bodyDiv w:val="1"/>
      <w:marLeft w:val="0"/>
      <w:marRight w:val="0"/>
      <w:marTop w:val="0"/>
      <w:marBottom w:val="0"/>
      <w:divBdr>
        <w:top w:val="none" w:sz="0" w:space="0" w:color="auto"/>
        <w:left w:val="none" w:sz="0" w:space="0" w:color="auto"/>
        <w:bottom w:val="none" w:sz="0" w:space="0" w:color="auto"/>
        <w:right w:val="none" w:sz="0" w:space="0" w:color="auto"/>
      </w:divBdr>
    </w:div>
    <w:div w:id="622539846">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1004088012">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16D0F-3332-428E-987A-AF8631B9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4027</TotalTime>
  <Pages>77</Pages>
  <Words>17593</Words>
  <Characters>100283</Characters>
  <Application>Microsoft Office Word</Application>
  <DocSecurity>0</DocSecurity>
  <Lines>835</Lines>
  <Paragraphs>235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117641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Олександр Зарічковий</cp:lastModifiedBy>
  <cp:revision>248</cp:revision>
  <cp:lastPrinted>2016-12-26T20:54:00Z</cp:lastPrinted>
  <dcterms:created xsi:type="dcterms:W3CDTF">2016-05-07T13:42:00Z</dcterms:created>
  <dcterms:modified xsi:type="dcterms:W3CDTF">2016-12-27T08:23:00Z</dcterms:modified>
</cp:coreProperties>
</file>