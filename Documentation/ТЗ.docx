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78" w:rsidRPr="00545983" w:rsidRDefault="00967778" w:rsidP="00967778">
      <w:pPr>
        <w:pStyle w:val="affd"/>
        <w:spacing w:after="240"/>
      </w:pPr>
      <w:r w:rsidRPr="00545983">
        <w:t>Зміст</w:t>
      </w:r>
    </w:p>
    <w:p w:rsidR="006C00D2" w:rsidRPr="00545983" w:rsidRDefault="0096777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 w:rsidRPr="00545983">
        <w:rPr>
          <w:rFonts w:eastAsiaTheme="minorEastAsia"/>
          <w:lang w:eastAsia="uk-UA"/>
        </w:rPr>
        <w:fldChar w:fldCharType="begin"/>
      </w:r>
      <w:r w:rsidRPr="00545983">
        <w:instrText xml:space="preserve"> TOC \o "1-4" \h \z \u </w:instrText>
      </w:r>
      <w:r w:rsidRPr="00545983">
        <w:rPr>
          <w:rFonts w:eastAsiaTheme="minorEastAsia"/>
          <w:lang w:eastAsia="uk-UA"/>
        </w:rPr>
        <w:fldChar w:fldCharType="separate"/>
      </w:r>
      <w:hyperlink w:anchor="_Toc466229370" w:history="1">
        <w:r w:rsidR="006C00D2" w:rsidRPr="00545983">
          <w:rPr>
            <w:rStyle w:val="af0"/>
          </w:rPr>
          <w:t>1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Найменування та область застосування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_Toc466229370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4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551C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1" w:history="1">
        <w:r w:rsidR="006C00D2" w:rsidRPr="00545983">
          <w:rPr>
            <w:rStyle w:val="af0"/>
          </w:rPr>
          <w:t>2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Підстави для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_Toc466229371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5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2" w:history="1">
        <w:r w:rsidR="006C00D2" w:rsidRPr="00545983">
          <w:rPr>
            <w:rStyle w:val="af0"/>
            <w:lang w:val="uk-UA"/>
          </w:rPr>
          <w:t>2.1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Перелік документів, на підставі яких ведеться розробка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5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3" w:history="1">
        <w:r w:rsidR="006C00D2" w:rsidRPr="00545983">
          <w:rPr>
            <w:rStyle w:val="af0"/>
            <w:lang w:val="uk-UA"/>
          </w:rPr>
          <w:t>2.2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Найменування і умовне позначення теми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5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4" w:history="1">
        <w:r w:rsidR="006C00D2" w:rsidRPr="00545983">
          <w:rPr>
            <w:rStyle w:val="af0"/>
          </w:rPr>
          <w:t>3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Призначення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_Toc466229374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6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5" w:history="1">
        <w:r w:rsidR="006C00D2" w:rsidRPr="00545983">
          <w:rPr>
            <w:rStyle w:val="af0"/>
            <w:lang w:val="uk-UA"/>
          </w:rPr>
          <w:t>3.1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Функціональне призначення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_Toc466229375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6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6" w:history="1">
        <w:r w:rsidR="006C00D2" w:rsidRPr="00545983">
          <w:rPr>
            <w:rStyle w:val="af0"/>
            <w:lang w:val="uk-UA"/>
          </w:rPr>
          <w:t>3.2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Експлуатаційне призначення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_Toc466229376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6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7" w:history="1">
        <w:r w:rsidR="006C00D2" w:rsidRPr="00545983">
          <w:rPr>
            <w:rStyle w:val="af0"/>
          </w:rPr>
          <w:t>4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Вимоги до програмного забезпечення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_Toc466229377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7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8" w:history="1">
        <w:r w:rsidR="006C00D2" w:rsidRPr="00545983">
          <w:rPr>
            <w:rStyle w:val="af0"/>
            <w:lang w:val="uk-UA"/>
          </w:rPr>
          <w:t>4.1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функціональних характеристик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_Toc466229378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7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79" w:history="1">
        <w:r w:rsidR="006C00D2" w:rsidRPr="00545983">
          <w:rPr>
            <w:rStyle w:val="af0"/>
            <w:noProof/>
          </w:rPr>
          <w:t>4.1.1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складу виконуваних функцій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_Toc466229379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551CD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0" w:history="1">
        <w:r w:rsidR="006C00D2" w:rsidRPr="00545983">
          <w:rPr>
            <w:rStyle w:val="af0"/>
            <w:noProof/>
          </w:rPr>
          <w:t>4.1.2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організації вхідних даних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_Toc466229380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551CD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1" w:history="1">
        <w:r w:rsidR="006C00D2" w:rsidRPr="00545983">
          <w:rPr>
            <w:rStyle w:val="af0"/>
            <w:noProof/>
          </w:rPr>
          <w:t>4.1.3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організації вихідних даних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_Toc466229381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2" w:history="1">
        <w:r w:rsidR="006C00D2" w:rsidRPr="00545983">
          <w:rPr>
            <w:rStyle w:val="af0"/>
            <w:lang w:val="uk-UA"/>
          </w:rPr>
          <w:t>4.2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надійності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_Toc466229382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7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3" w:history="1">
        <w:r w:rsidR="006C00D2" w:rsidRPr="00545983">
          <w:rPr>
            <w:rStyle w:val="af0"/>
            <w:noProof/>
          </w:rPr>
          <w:t>4.2.1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надійного функціонування програми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_Toc466229383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551CD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4" w:history="1">
        <w:r w:rsidR="006C00D2" w:rsidRPr="00545983">
          <w:rPr>
            <w:rStyle w:val="af0"/>
            <w:noProof/>
          </w:rPr>
          <w:t>4.2.2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Час відновлення після відмови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_Toc466229384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551CD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5" w:history="1">
        <w:r w:rsidR="006C00D2" w:rsidRPr="00545983">
          <w:rPr>
            <w:rStyle w:val="af0"/>
            <w:noProof/>
          </w:rPr>
          <w:t>4.2.3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Відмови через некоректні дії користувача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_Toc466229385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6" w:history="1">
        <w:r w:rsidR="006C00D2" w:rsidRPr="00545983">
          <w:rPr>
            <w:rStyle w:val="af0"/>
            <w:lang w:val="uk-UA"/>
          </w:rPr>
          <w:t>4.3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Умови експлуатації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_Toc466229386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8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7" w:history="1">
        <w:r w:rsidR="006C00D2" w:rsidRPr="00545983">
          <w:rPr>
            <w:rStyle w:val="af0"/>
            <w:noProof/>
          </w:rPr>
          <w:t>4.3.1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Кліматичні умови експлуатації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_Toc466229387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551CD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8" w:history="1">
        <w:r w:rsidR="006C00D2" w:rsidRPr="00545983">
          <w:rPr>
            <w:rStyle w:val="af0"/>
            <w:noProof/>
          </w:rPr>
          <w:t>4.3.2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видів обслуговування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_Toc466229388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551CD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9" w:history="1">
        <w:r w:rsidR="006C00D2" w:rsidRPr="00545983">
          <w:rPr>
            <w:rStyle w:val="af0"/>
            <w:noProof/>
          </w:rPr>
          <w:t>4.3.3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кількості та кваліфікації персоналу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_Toc466229389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9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0" w:history="1">
        <w:r w:rsidR="006C00D2" w:rsidRPr="00545983">
          <w:rPr>
            <w:rStyle w:val="af0"/>
            <w:lang w:val="uk-UA"/>
          </w:rPr>
          <w:t>4.4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складу і параметрів технічних засобів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_Toc466229390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1" w:history="1">
        <w:r w:rsidR="006C00D2" w:rsidRPr="00545983">
          <w:rPr>
            <w:rStyle w:val="af0"/>
            <w:lang w:val="uk-UA"/>
          </w:rPr>
          <w:t>4.5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інформаційної і програмної сумісності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_Toc466229391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2" w:history="1">
        <w:r w:rsidR="006C00D2" w:rsidRPr="00545983">
          <w:rPr>
            <w:rStyle w:val="af0"/>
            <w:lang w:val="uk-UA"/>
          </w:rPr>
          <w:t>4.6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маркування та упаковки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3" w:history="1">
        <w:r w:rsidR="006C00D2" w:rsidRPr="00545983">
          <w:rPr>
            <w:rStyle w:val="af0"/>
            <w:lang w:val="uk-UA"/>
          </w:rPr>
          <w:t>4.7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транспортування та зберігання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4" w:history="1">
        <w:r w:rsidR="006C00D2" w:rsidRPr="00545983">
          <w:rPr>
            <w:rStyle w:val="af0"/>
            <w:highlight w:val="red"/>
          </w:rPr>
          <w:t>5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highlight w:val="red"/>
          </w:rPr>
          <w:t>Вимоги до програмної документації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_Toc466229394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10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5" w:history="1">
        <w:r w:rsidR="006C00D2" w:rsidRPr="00545983">
          <w:rPr>
            <w:rStyle w:val="af0"/>
            <w:highlight w:val="red"/>
            <w:lang w:val="uk-UA"/>
          </w:rPr>
          <w:t>5.1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highlight w:val="red"/>
            <w:lang w:val="uk-UA"/>
          </w:rPr>
          <w:t>Попередній склад програмної документації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_Toc466229395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10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6" w:history="1">
        <w:r w:rsidR="006C00D2" w:rsidRPr="00545983">
          <w:rPr>
            <w:rStyle w:val="af0"/>
          </w:rPr>
          <w:t>6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Техніко-економічні показники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_Toc466229396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11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551C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7" w:history="1">
        <w:r w:rsidR="006C00D2" w:rsidRPr="00545983">
          <w:rPr>
            <w:rStyle w:val="af0"/>
          </w:rPr>
          <w:t>7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Стадії та етапи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_Toc466229397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12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8" w:history="1">
        <w:r w:rsidR="006C00D2" w:rsidRPr="00545983">
          <w:rPr>
            <w:rStyle w:val="af0"/>
            <w:lang w:val="uk-UA"/>
          </w:rPr>
          <w:t>7.1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Стадії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_Toc466229398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9" w:history="1">
        <w:r w:rsidR="006C00D2" w:rsidRPr="00545983">
          <w:rPr>
            <w:rStyle w:val="af0"/>
            <w:lang w:val="uk-UA"/>
          </w:rPr>
          <w:t>7.2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Етапи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_Toc466229399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0" w:history="1">
        <w:r w:rsidR="006C00D2" w:rsidRPr="00545983">
          <w:rPr>
            <w:rStyle w:val="af0"/>
            <w:lang w:val="uk-UA"/>
          </w:rPr>
          <w:t>7.3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Зміст роботи по етапам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_Toc466229400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401" w:history="1">
        <w:r w:rsidR="006C00D2" w:rsidRPr="00545983">
          <w:rPr>
            <w:rStyle w:val="af0"/>
          </w:rPr>
          <w:t>8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Порядок контролю і прийому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_Toc466229401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14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2" w:history="1">
        <w:r w:rsidR="006C00D2" w:rsidRPr="00545983">
          <w:rPr>
            <w:rStyle w:val="af0"/>
            <w:lang w:val="uk-UA"/>
          </w:rPr>
          <w:t>8.1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Види досліджень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14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C551CD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3" w:history="1">
        <w:r w:rsidR="006C00D2" w:rsidRPr="00545983">
          <w:rPr>
            <w:rStyle w:val="af0"/>
            <w:lang w:val="uk-UA"/>
          </w:rPr>
          <w:t>8.2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Загальні вимоги до прийняття роботи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14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967778" w:rsidRPr="00545983" w:rsidRDefault="00967778" w:rsidP="00967778">
      <w:pPr>
        <w:rPr>
          <w:b/>
          <w:bCs/>
          <w:caps/>
          <w:sz w:val="24"/>
        </w:rPr>
      </w:pPr>
      <w:r w:rsidRPr="00545983">
        <w:fldChar w:fldCharType="end"/>
      </w:r>
    </w:p>
    <w:p w:rsidR="00C439CE" w:rsidRPr="00545983" w:rsidRDefault="001446E4" w:rsidP="001446E4">
      <w:pPr>
        <w:pStyle w:val="1"/>
      </w:pPr>
      <w:bookmarkStart w:id="0" w:name="_Toc466229370"/>
      <w:r w:rsidRPr="00545983">
        <w:lastRenderedPageBreak/>
        <w:t>Найменування та область застосування</w:t>
      </w:r>
      <w:bookmarkEnd w:id="0"/>
    </w:p>
    <w:p w:rsidR="00C439CE" w:rsidRPr="00545983" w:rsidRDefault="00C439CE" w:rsidP="00C439CE">
      <w:pPr>
        <w:pStyle w:val="25"/>
      </w:pPr>
      <w:r w:rsidRPr="00545983">
        <w:t>Найменування – «</w:t>
      </w:r>
      <w:r w:rsidR="006742F9">
        <w:t>Комп’ютерні шахи</w:t>
      </w:r>
      <w:r w:rsidRPr="00545983">
        <w:t>».</w:t>
      </w:r>
    </w:p>
    <w:p w:rsidR="002B2214" w:rsidRPr="00545983" w:rsidRDefault="00C439CE" w:rsidP="00C439CE">
      <w:pPr>
        <w:pStyle w:val="25"/>
      </w:pPr>
      <w:r w:rsidRPr="00545983">
        <w:t xml:space="preserve">Програма призначена </w:t>
      </w:r>
      <w:r w:rsidR="005020FC" w:rsidRPr="00545983">
        <w:t>для:</w:t>
      </w:r>
    </w:p>
    <w:p w:rsidR="005020FC" w:rsidRPr="00545983" w:rsidRDefault="006742F9" w:rsidP="00545983">
      <w:pPr>
        <w:pStyle w:val="25"/>
        <w:numPr>
          <w:ilvl w:val="0"/>
          <w:numId w:val="34"/>
        </w:numPr>
      </w:pPr>
      <w:r>
        <w:t>Моделювання процесу гри в шахи між гравцями та з комп’ютером</w:t>
      </w:r>
      <w:r w:rsidR="005020FC" w:rsidRPr="00545983">
        <w:t>;</w:t>
      </w:r>
    </w:p>
    <w:p w:rsidR="005020FC" w:rsidRPr="00545983" w:rsidRDefault="006742F9" w:rsidP="00545983">
      <w:pPr>
        <w:pStyle w:val="25"/>
        <w:numPr>
          <w:ilvl w:val="0"/>
          <w:numId w:val="34"/>
        </w:numPr>
      </w:pPr>
      <w:r>
        <w:t>Ведення статистики ігор</w:t>
      </w:r>
    </w:p>
    <w:p w:rsidR="005020FC" w:rsidRPr="00545983" w:rsidRDefault="005020FC" w:rsidP="00C439CE">
      <w:pPr>
        <w:pStyle w:val="25"/>
      </w:pPr>
    </w:p>
    <w:p w:rsidR="002B2214" w:rsidRPr="00545983" w:rsidRDefault="002B2214" w:rsidP="002B2214">
      <w:pPr>
        <w:rPr>
          <w:lang w:eastAsia="en-US"/>
        </w:rPr>
      </w:pPr>
    </w:p>
    <w:p w:rsidR="002B2214" w:rsidRPr="00545983" w:rsidRDefault="002B2214" w:rsidP="002B2214">
      <w:pPr>
        <w:rPr>
          <w:lang w:eastAsia="en-US"/>
        </w:rPr>
      </w:pPr>
    </w:p>
    <w:p w:rsidR="00C439CE" w:rsidRPr="00545983" w:rsidRDefault="00C439CE" w:rsidP="002B2214">
      <w:pPr>
        <w:tabs>
          <w:tab w:val="left" w:pos="6210"/>
        </w:tabs>
        <w:rPr>
          <w:lang w:eastAsia="en-US"/>
        </w:rPr>
      </w:pP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1" w:name="_Toc418670306"/>
      <w:bookmarkStart w:id="2" w:name="_Toc466229371"/>
      <w:r w:rsidRPr="00545983">
        <w:lastRenderedPageBreak/>
        <w:t>Підстави для розробки</w:t>
      </w:r>
      <w:bookmarkEnd w:id="1"/>
      <w:bookmarkEnd w:id="2"/>
    </w:p>
    <w:p w:rsidR="00150872" w:rsidRPr="00545983" w:rsidRDefault="00C439CE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3" w:name="_Toc418670308"/>
      <w:bookmarkStart w:id="4" w:name="_Toc466229372"/>
      <w:r w:rsidRPr="00545983">
        <w:rPr>
          <w:rFonts w:eastAsiaTheme="majorEastAsia"/>
        </w:rPr>
        <w:t>Перелік документів, на підставі яких ведеться розробка</w:t>
      </w:r>
      <w:bookmarkEnd w:id="3"/>
      <w:bookmarkEnd w:id="4"/>
    </w:p>
    <w:p w:rsidR="00150872" w:rsidRPr="00545983" w:rsidRDefault="00150872" w:rsidP="00150872">
      <w:pPr>
        <w:pStyle w:val="25"/>
        <w:rPr>
          <w:highlight w:val="yellow"/>
        </w:rPr>
      </w:pPr>
      <w:r w:rsidRPr="00545983">
        <w:rPr>
          <w:highlight w:val="yellow"/>
        </w:rPr>
        <w:t>Підставою для проведення розробки є :</w:t>
      </w:r>
    </w:p>
    <w:p w:rsidR="00150872" w:rsidRPr="00545983" w:rsidRDefault="00150872" w:rsidP="00150872">
      <w:pPr>
        <w:rPr>
          <w:highlight w:val="red"/>
        </w:rPr>
      </w:pPr>
      <w:r w:rsidRPr="00545983">
        <w:rPr>
          <w:highlight w:val="red"/>
        </w:rPr>
        <w:t>(тут ничего не пишите т.к. мне нужно узнать название и дату утверждения документа по которому вы делаете КР)</w:t>
      </w:r>
    </w:p>
    <w:p w:rsidR="00FB1CEC" w:rsidRPr="00545983" w:rsidRDefault="00FB1CEC" w:rsidP="00150872">
      <w:pPr>
        <w:rPr>
          <w:highlight w:val="red"/>
        </w:rPr>
      </w:pPr>
    </w:p>
    <w:p w:rsidR="00FB1CEC" w:rsidRPr="00545983" w:rsidRDefault="00FB1CEC" w:rsidP="00150872">
      <w:pPr>
        <w:rPr>
          <w:highlight w:val="red"/>
        </w:rPr>
      </w:pPr>
      <w:r w:rsidRPr="00545983">
        <w:rPr>
          <w:highlight w:val="red"/>
        </w:rPr>
        <w:t>Тут будет определно кто Заказчик и кто Исполнитель,  термині котор</w:t>
      </w:r>
      <w:r w:rsidR="006C00D2" w:rsidRPr="00545983">
        <w:rPr>
          <w:highlight w:val="red"/>
        </w:rPr>
        <w:t>ы</w:t>
      </w:r>
      <w:r w:rsidRPr="00545983">
        <w:rPr>
          <w:highlight w:val="red"/>
        </w:rPr>
        <w:t>е встречаются дальше по тексту ТЗ.</w:t>
      </w:r>
    </w:p>
    <w:p w:rsidR="00150872" w:rsidRPr="00545983" w:rsidRDefault="00150872" w:rsidP="00150872">
      <w:pPr>
        <w:rPr>
          <w:rFonts w:eastAsiaTheme="majorEastAsia"/>
        </w:rPr>
      </w:pPr>
    </w:p>
    <w:p w:rsidR="00C439CE" w:rsidRPr="00545983" w:rsidRDefault="00150872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5" w:name="_Toc466229373"/>
      <w:r w:rsidRPr="00545983">
        <w:rPr>
          <w:rFonts w:eastAsiaTheme="majorEastAsia"/>
        </w:rPr>
        <w:t>Найменування і умовне позначення теми розробки</w:t>
      </w:r>
      <w:bookmarkEnd w:id="5"/>
      <w:r w:rsidR="00C439CE" w:rsidRPr="00545983">
        <w:rPr>
          <w:rFonts w:eastAsiaTheme="majorEastAsia"/>
        </w:rPr>
        <w:t xml:space="preserve"> </w:t>
      </w:r>
    </w:p>
    <w:p w:rsidR="00B2253E" w:rsidRPr="00545983" w:rsidRDefault="00150872" w:rsidP="00150872">
      <w:r w:rsidRPr="00545983">
        <w:t xml:space="preserve">Найменування теми розробки – «Розробка </w:t>
      </w:r>
      <w:r w:rsidR="006742F9">
        <w:t>гри</w:t>
      </w:r>
      <w:r w:rsidR="00545983" w:rsidRPr="00545983">
        <w:t xml:space="preserve"> </w:t>
      </w:r>
      <w:r w:rsidR="006742F9">
        <w:t>комп’ютерні шахи</w:t>
      </w:r>
      <w:r w:rsidRPr="00545983">
        <w:t>».</w:t>
      </w:r>
    </w:p>
    <w:p w:rsidR="00150872" w:rsidRPr="00545983" w:rsidRDefault="00150872" w:rsidP="00150872">
      <w:pPr>
        <w:rPr>
          <w:highlight w:val="yellow"/>
        </w:rPr>
      </w:pPr>
      <w:r w:rsidRPr="00545983">
        <w:rPr>
          <w:highlight w:val="yellow"/>
        </w:rPr>
        <w:t>Умовне позначення теми розробки (шифр теми) – «РТФ 0.1».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6" w:name="_Toc418670309"/>
      <w:bookmarkStart w:id="7" w:name="_Toc466229374"/>
      <w:r w:rsidRPr="00545983">
        <w:lastRenderedPageBreak/>
        <w:t>Призначення розробки</w:t>
      </w:r>
      <w:bookmarkEnd w:id="6"/>
      <w:bookmarkEnd w:id="7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8" w:name="_Toc418670310"/>
      <w:bookmarkStart w:id="9" w:name="_Toc466229375"/>
      <w:r w:rsidRPr="00545983">
        <w:t>Функціональне призначення розробки</w:t>
      </w:r>
      <w:bookmarkEnd w:id="8"/>
      <w:bookmarkEnd w:id="9"/>
    </w:p>
    <w:p w:rsidR="00C439CE" w:rsidRPr="00545983" w:rsidRDefault="00C439CE" w:rsidP="00C439CE">
      <w:pPr>
        <w:pStyle w:val="25"/>
      </w:pPr>
      <w:r w:rsidRPr="00B97ED9">
        <w:t>Функціональним призначенням розробки програми є</w:t>
      </w:r>
      <w:r w:rsidR="00545983" w:rsidRPr="00B97ED9">
        <w:t xml:space="preserve"> </w:t>
      </w:r>
      <w:r w:rsidR="006742F9">
        <w:t>моделювання процесу гри в шахи між користувачами та проти шахової програми</w:t>
      </w:r>
      <w:r w:rsidRPr="00B97ED9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10" w:name="_Toc418670311"/>
      <w:bookmarkStart w:id="11" w:name="_Toc466229376"/>
      <w:r w:rsidRPr="00545983">
        <w:t>Експлуатаційне призначення</w:t>
      </w:r>
      <w:bookmarkEnd w:id="10"/>
      <w:bookmarkEnd w:id="11"/>
    </w:p>
    <w:p w:rsidR="00C439CE" w:rsidRPr="00B97ED9" w:rsidRDefault="00C439CE" w:rsidP="00C439CE">
      <w:pPr>
        <w:pStyle w:val="25"/>
      </w:pPr>
      <w:r w:rsidRPr="00B97ED9">
        <w:t>Програма повинна експлуатуватися об'єктах кафедри АСОІУ.</w:t>
      </w:r>
    </w:p>
    <w:p w:rsidR="00C439CE" w:rsidRPr="00545983" w:rsidRDefault="00C439CE" w:rsidP="00C439CE">
      <w:pPr>
        <w:pStyle w:val="25"/>
      </w:pPr>
      <w:r w:rsidRPr="00B97ED9">
        <w:t>Кінцевими користувачами програми є співробітники та студенти кафедри АСОІУ, абітурієнти та випускники кафедри.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12" w:name="_Toc418670312"/>
      <w:bookmarkStart w:id="13" w:name="_Toc466229377"/>
      <w:r w:rsidRPr="00545983">
        <w:lastRenderedPageBreak/>
        <w:t>Вимоги</w:t>
      </w:r>
      <w:r w:rsidR="006742F9">
        <w:t xml:space="preserve"> </w:t>
      </w:r>
      <w:r w:rsidRPr="00545983">
        <w:t xml:space="preserve"> до програмного забезпечення</w:t>
      </w:r>
      <w:bookmarkEnd w:id="12"/>
      <w:bookmarkEnd w:id="13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14" w:name="_Toc418670313"/>
      <w:bookmarkStart w:id="15" w:name="_Toc466229378"/>
      <w:r w:rsidRPr="00545983">
        <w:t>Вимоги до функціональних характеристик</w:t>
      </w:r>
      <w:bookmarkEnd w:id="14"/>
      <w:bookmarkEnd w:id="15"/>
    </w:p>
    <w:p w:rsidR="00C439CE" w:rsidRPr="00545983" w:rsidRDefault="00C439CE" w:rsidP="00690D09">
      <w:pPr>
        <w:pStyle w:val="3"/>
      </w:pPr>
      <w:bookmarkStart w:id="16" w:name="_Toc418670314"/>
      <w:bookmarkStart w:id="17" w:name="_Toc418684025"/>
      <w:bookmarkStart w:id="18" w:name="_Toc418685611"/>
      <w:bookmarkStart w:id="19" w:name="_Toc466229379"/>
      <w:r w:rsidRPr="00545983">
        <w:t>Вимоги до складу виконуваних функцій</w:t>
      </w:r>
      <w:bookmarkEnd w:id="16"/>
      <w:bookmarkEnd w:id="17"/>
      <w:bookmarkEnd w:id="18"/>
      <w:bookmarkEnd w:id="19"/>
    </w:p>
    <w:p w:rsidR="00C439CE" w:rsidRPr="00B97ED9" w:rsidRDefault="00C439CE" w:rsidP="00C439CE">
      <w:pPr>
        <w:pStyle w:val="25"/>
      </w:pPr>
      <w:r w:rsidRPr="00B97ED9">
        <w:t xml:space="preserve">Програма повинна </w:t>
      </w:r>
      <w:r w:rsidR="00690D09" w:rsidRPr="00B97ED9">
        <w:t xml:space="preserve">забезпечувати можливість </w:t>
      </w:r>
      <w:r w:rsidRPr="00B97ED9">
        <w:t>викон</w:t>
      </w:r>
      <w:r w:rsidR="00690D09" w:rsidRPr="00B97ED9">
        <w:t>ання</w:t>
      </w:r>
      <w:r w:rsidRPr="00B97ED9">
        <w:t xml:space="preserve"> нижче наведених функцій:</w:t>
      </w:r>
    </w:p>
    <w:p w:rsidR="00134004" w:rsidRPr="00B97ED9" w:rsidRDefault="006742F9" w:rsidP="00134004">
      <w:pPr>
        <w:pStyle w:val="10"/>
        <w:numPr>
          <w:ilvl w:val="0"/>
          <w:numId w:val="31"/>
        </w:numPr>
      </w:pPr>
      <w:bookmarkStart w:id="20" w:name="_Toc418670315"/>
      <w:bookmarkStart w:id="21" w:name="_Toc418684026"/>
      <w:bookmarkStart w:id="22" w:name="_Toc418685612"/>
      <w:r>
        <w:t>Гра в шахи користувач проти користувача</w:t>
      </w:r>
      <w:r w:rsidR="00134004" w:rsidRPr="00B97ED9">
        <w:t>;</w:t>
      </w:r>
    </w:p>
    <w:p w:rsidR="00B97ED9" w:rsidRPr="00B97ED9" w:rsidRDefault="006742F9" w:rsidP="00134004">
      <w:pPr>
        <w:pStyle w:val="10"/>
        <w:numPr>
          <w:ilvl w:val="0"/>
          <w:numId w:val="31"/>
        </w:numPr>
      </w:pPr>
      <w:r>
        <w:t>Гра в шахи проти шахової програми</w:t>
      </w:r>
    </w:p>
    <w:p w:rsidR="00B97ED9" w:rsidRPr="00B97ED9" w:rsidRDefault="006742F9" w:rsidP="00134004">
      <w:pPr>
        <w:pStyle w:val="10"/>
        <w:numPr>
          <w:ilvl w:val="0"/>
          <w:numId w:val="31"/>
        </w:numPr>
      </w:pPr>
      <w:r>
        <w:t xml:space="preserve">Створення </w:t>
      </w:r>
      <w:r>
        <w:rPr>
          <w:lang w:val="en-US"/>
        </w:rPr>
        <w:t>3D-</w:t>
      </w:r>
      <w:r>
        <w:rPr>
          <w:lang w:val="ru-RU"/>
        </w:rPr>
        <w:t>моделювання процесу гри</w:t>
      </w:r>
    </w:p>
    <w:p w:rsidR="00B97ED9" w:rsidRPr="00B97ED9" w:rsidRDefault="006742F9" w:rsidP="00134004">
      <w:pPr>
        <w:pStyle w:val="10"/>
        <w:numPr>
          <w:ilvl w:val="0"/>
          <w:numId w:val="31"/>
        </w:numPr>
      </w:pPr>
      <w:r>
        <w:t>Можливість відміни ходів та відміни гри</w:t>
      </w:r>
    </w:p>
    <w:p w:rsidR="00B97ED9" w:rsidRPr="00B97ED9" w:rsidRDefault="006742F9" w:rsidP="00134004">
      <w:pPr>
        <w:pStyle w:val="10"/>
        <w:numPr>
          <w:ilvl w:val="0"/>
          <w:numId w:val="31"/>
        </w:numPr>
      </w:pPr>
      <w:r>
        <w:t>Ведення статистики ігор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Можливість динамічно змінювати розмір</w:t>
      </w:r>
      <w:r w:rsidR="007C4556">
        <w:t xml:space="preserve"> робочої області</w:t>
      </w:r>
    </w:p>
    <w:p w:rsidR="00C439CE" w:rsidRPr="00545983" w:rsidRDefault="00C439CE" w:rsidP="00690D09">
      <w:pPr>
        <w:pStyle w:val="3"/>
      </w:pPr>
      <w:bookmarkStart w:id="23" w:name="_Toc466229380"/>
      <w:r w:rsidRPr="00545983">
        <w:t>Вимоги до організації вхідних даних</w:t>
      </w:r>
      <w:bookmarkEnd w:id="20"/>
      <w:bookmarkEnd w:id="21"/>
      <w:bookmarkEnd w:id="22"/>
      <w:bookmarkEnd w:id="23"/>
    </w:p>
    <w:p w:rsidR="007C4556" w:rsidRDefault="007C4556" w:rsidP="007C4556">
      <w:pPr>
        <w:pStyle w:val="3"/>
        <w:numPr>
          <w:ilvl w:val="0"/>
          <w:numId w:val="0"/>
        </w:numPr>
        <w:ind w:left="709" w:firstLine="709"/>
      </w:pPr>
      <w:bookmarkStart w:id="24" w:name="_Toc418670316"/>
      <w:bookmarkStart w:id="25" w:name="_Toc418684027"/>
      <w:bookmarkStart w:id="26" w:name="_Toc418685613"/>
      <w:bookmarkStart w:id="27" w:name="_Toc466229381"/>
      <w:r>
        <w:t>Вхідними даними програми є дані користувача, що зберігаються на диску та його дії в грі.</w:t>
      </w:r>
    </w:p>
    <w:p w:rsidR="00C439CE" w:rsidRPr="00545983" w:rsidRDefault="00C439CE" w:rsidP="00690D09">
      <w:pPr>
        <w:pStyle w:val="3"/>
      </w:pPr>
      <w:r w:rsidRPr="00545983">
        <w:t>Вимоги до організації вихідних даних</w:t>
      </w:r>
      <w:bookmarkEnd w:id="24"/>
      <w:bookmarkEnd w:id="25"/>
      <w:bookmarkEnd w:id="26"/>
      <w:bookmarkEnd w:id="27"/>
    </w:p>
    <w:p w:rsidR="00C439CE" w:rsidRPr="00545983" w:rsidRDefault="00B97ED9" w:rsidP="00C439CE">
      <w:pPr>
        <w:pStyle w:val="25"/>
      </w:pPr>
      <w:r w:rsidRPr="00B97ED9">
        <w:t>В</w:t>
      </w:r>
      <w:r w:rsidR="007C4556">
        <w:t>ихідними даними є статистика ігор гравця та моделювання процесу гри</w:t>
      </w:r>
      <w:r w:rsidR="00C439CE" w:rsidRPr="00B97ED9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28" w:name="_Toc418670318"/>
      <w:bookmarkStart w:id="29" w:name="_Toc466229382"/>
      <w:r w:rsidRPr="00545983">
        <w:t>Вимоги до надійності</w:t>
      </w:r>
      <w:bookmarkEnd w:id="28"/>
      <w:bookmarkEnd w:id="29"/>
    </w:p>
    <w:p w:rsidR="00C439CE" w:rsidRPr="00545983" w:rsidRDefault="00C439CE" w:rsidP="008A206A">
      <w:pPr>
        <w:pStyle w:val="3"/>
      </w:pPr>
      <w:bookmarkStart w:id="30" w:name="_Toc418670319"/>
      <w:bookmarkStart w:id="31" w:name="_Toc418684030"/>
      <w:bookmarkStart w:id="32" w:name="_Toc418685615"/>
      <w:bookmarkStart w:id="33" w:name="_Toc466229383"/>
      <w:r w:rsidRPr="00545983">
        <w:t>Вимоги до надійного функціонування програми</w:t>
      </w:r>
      <w:bookmarkEnd w:id="30"/>
      <w:bookmarkEnd w:id="31"/>
      <w:bookmarkEnd w:id="32"/>
      <w:bookmarkEnd w:id="33"/>
    </w:p>
    <w:p w:rsidR="00C439CE" w:rsidRPr="007C5E73" w:rsidRDefault="00C439CE" w:rsidP="00C439CE">
      <w:pPr>
        <w:pStyle w:val="25"/>
      </w:pPr>
      <w:r w:rsidRPr="007C5E73"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C439CE" w:rsidRPr="007C5E73" w:rsidRDefault="00C439CE" w:rsidP="00607CFE">
      <w:pPr>
        <w:pStyle w:val="10"/>
        <w:numPr>
          <w:ilvl w:val="0"/>
          <w:numId w:val="21"/>
        </w:numPr>
      </w:pPr>
      <w:r w:rsidRPr="007C5E73">
        <w:t>організацією безперебійного струмопостачання технічних засобів;</w:t>
      </w:r>
    </w:p>
    <w:p w:rsidR="00C439CE" w:rsidRPr="007C5E73" w:rsidRDefault="00C439CE" w:rsidP="00607CFE">
      <w:pPr>
        <w:pStyle w:val="10"/>
        <w:numPr>
          <w:ilvl w:val="0"/>
          <w:numId w:val="21"/>
        </w:numPr>
      </w:pPr>
      <w:r w:rsidRPr="007C5E73">
        <w:t>використанням ліцензійного програмного забезпечення;</w:t>
      </w:r>
    </w:p>
    <w:p w:rsidR="00C439CE" w:rsidRDefault="00C439CE" w:rsidP="00607CFE">
      <w:pPr>
        <w:pStyle w:val="10"/>
        <w:numPr>
          <w:ilvl w:val="0"/>
          <w:numId w:val="21"/>
        </w:numPr>
      </w:pPr>
      <w:r w:rsidRPr="007C5E73">
        <w:t>використанням своєчасно оновленого програмного забезпечення;</w:t>
      </w:r>
    </w:p>
    <w:p w:rsidR="007C5E73" w:rsidRPr="007C5E73" w:rsidRDefault="007C5E73" w:rsidP="00607CFE">
      <w:pPr>
        <w:pStyle w:val="10"/>
        <w:numPr>
          <w:ilvl w:val="0"/>
          <w:numId w:val="21"/>
        </w:numPr>
      </w:pPr>
      <w:r>
        <w:lastRenderedPageBreak/>
        <w:t>відповідність технічних характеристик ЕОМ мінімальним системним вимогам</w:t>
      </w:r>
    </w:p>
    <w:p w:rsidR="00C439CE" w:rsidRPr="00545983" w:rsidRDefault="008A206A" w:rsidP="008A206A">
      <w:pPr>
        <w:pStyle w:val="3"/>
      </w:pPr>
      <w:bookmarkStart w:id="34" w:name="_Toc418670320"/>
      <w:bookmarkStart w:id="35" w:name="_Toc418684031"/>
      <w:bookmarkStart w:id="36" w:name="_Toc418685616"/>
      <w:bookmarkStart w:id="37" w:name="_Toc466229384"/>
      <w:r w:rsidRPr="00545983">
        <w:t>Час відновлення після відм</w:t>
      </w:r>
      <w:r w:rsidR="00C439CE" w:rsidRPr="00545983">
        <w:t>ови</w:t>
      </w:r>
      <w:bookmarkEnd w:id="34"/>
      <w:bookmarkEnd w:id="35"/>
      <w:bookmarkEnd w:id="36"/>
      <w:bookmarkEnd w:id="37"/>
    </w:p>
    <w:p w:rsidR="00C439CE" w:rsidRPr="007C5E73" w:rsidRDefault="00C439CE" w:rsidP="00C439CE">
      <w:pPr>
        <w:pStyle w:val="25"/>
      </w:pPr>
      <w:r w:rsidRPr="007C5E73">
        <w:t>Час відновлення після відмови, що спричинена збоєм електропостачання 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:rsidR="00C439CE" w:rsidRPr="00545983" w:rsidRDefault="00C439CE" w:rsidP="00C439CE">
      <w:pPr>
        <w:pStyle w:val="25"/>
      </w:pPr>
      <w:r w:rsidRPr="007C5E73">
        <w:t xml:space="preserve"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</w:t>
      </w:r>
      <w:r w:rsidR="007C5E73" w:rsidRPr="007C5E73">
        <w:t>переустановленням</w:t>
      </w:r>
      <w:r w:rsidRPr="007C5E73">
        <w:t xml:space="preserve"> програмних засобів.</w:t>
      </w:r>
    </w:p>
    <w:p w:rsidR="00C439CE" w:rsidRPr="00545983" w:rsidRDefault="00C439CE" w:rsidP="008A206A">
      <w:pPr>
        <w:pStyle w:val="3"/>
      </w:pPr>
      <w:bookmarkStart w:id="38" w:name="_Toc418670321"/>
      <w:bookmarkStart w:id="39" w:name="_Toc418684032"/>
      <w:bookmarkStart w:id="40" w:name="_Toc418685617"/>
      <w:bookmarkStart w:id="41" w:name="_Toc466229385"/>
      <w:r w:rsidRPr="00545983">
        <w:t>Відмови через некоректні дії користувача</w:t>
      </w:r>
      <w:bookmarkEnd w:id="38"/>
      <w:bookmarkEnd w:id="39"/>
      <w:bookmarkEnd w:id="40"/>
      <w:bookmarkEnd w:id="41"/>
    </w:p>
    <w:p w:rsidR="007C5E73" w:rsidRPr="00545983" w:rsidRDefault="00C439CE" w:rsidP="007C5E73">
      <w:pPr>
        <w:pStyle w:val="25"/>
      </w:pPr>
      <w:r w:rsidRPr="007C5E73">
        <w:t xml:space="preserve">Відмови програми </w:t>
      </w:r>
      <w:r w:rsidR="007C5E73" w:rsidRPr="007C5E73">
        <w:t xml:space="preserve"> не </w:t>
      </w:r>
      <w:r w:rsidRPr="007C5E73">
        <w:t xml:space="preserve">можливі внаслідок некоректних дій користувача системи. 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42" w:name="_Toc418670322"/>
      <w:bookmarkStart w:id="43" w:name="_Toc466229386"/>
      <w:r w:rsidRPr="00545983">
        <w:t>Умови експлуатації</w:t>
      </w:r>
      <w:bookmarkEnd w:id="42"/>
      <w:bookmarkEnd w:id="43"/>
    </w:p>
    <w:p w:rsidR="00C439CE" w:rsidRPr="00545983" w:rsidRDefault="00C439CE" w:rsidP="008A206A">
      <w:pPr>
        <w:pStyle w:val="3"/>
      </w:pPr>
      <w:bookmarkStart w:id="44" w:name="_Toc418670323"/>
      <w:bookmarkStart w:id="45" w:name="_Toc418684034"/>
      <w:bookmarkStart w:id="46" w:name="_Toc418685619"/>
      <w:bookmarkStart w:id="47" w:name="_Toc466229387"/>
      <w:r w:rsidRPr="00545983">
        <w:t>Кліматичні умови експлуатації</w:t>
      </w:r>
      <w:bookmarkEnd w:id="44"/>
      <w:bookmarkEnd w:id="45"/>
      <w:bookmarkEnd w:id="46"/>
      <w:bookmarkEnd w:id="47"/>
    </w:p>
    <w:p w:rsidR="00C439CE" w:rsidRPr="00545983" w:rsidRDefault="00C439CE" w:rsidP="00C439CE">
      <w:pPr>
        <w:pStyle w:val="25"/>
      </w:pPr>
      <w:r w:rsidRPr="007C5E73">
        <w:t>Кліматичні умови експлуатації, при яких повинні забезпе</w:t>
      </w:r>
      <w:r w:rsidR="008A206A" w:rsidRPr="007C5E73">
        <w:t>чуватися задані характеристики,</w:t>
      </w:r>
      <w:r w:rsidRPr="007C5E73">
        <w:t xml:space="preserve"> повинні задовольняти вимогам, що заявлені до технічних засобів зокрема до умов їх експлуатації.</w:t>
      </w:r>
    </w:p>
    <w:p w:rsidR="00C439CE" w:rsidRPr="00545983" w:rsidRDefault="00C439CE" w:rsidP="008A206A">
      <w:pPr>
        <w:pStyle w:val="3"/>
      </w:pPr>
      <w:bookmarkStart w:id="48" w:name="_Toc418670324"/>
      <w:bookmarkStart w:id="49" w:name="_Toc418684035"/>
      <w:bookmarkStart w:id="50" w:name="_Toc418685620"/>
      <w:bookmarkStart w:id="51" w:name="_Toc466229388"/>
      <w:r w:rsidRPr="00545983">
        <w:t>Вимоги до видів обслуговування</w:t>
      </w:r>
      <w:bookmarkEnd w:id="48"/>
      <w:bookmarkEnd w:id="49"/>
      <w:bookmarkEnd w:id="50"/>
      <w:bookmarkEnd w:id="51"/>
    </w:p>
    <w:p w:rsidR="008A206A" w:rsidRPr="00545983" w:rsidRDefault="008A206A" w:rsidP="00C439CE">
      <w:pPr>
        <w:pStyle w:val="25"/>
      </w:pPr>
      <w:r w:rsidRPr="007C5E73">
        <w:t>Програма не потребує будь-яких видів обслуговування.</w:t>
      </w:r>
    </w:p>
    <w:p w:rsidR="008A206A" w:rsidRPr="00545983" w:rsidRDefault="008A206A" w:rsidP="00C439CE">
      <w:pPr>
        <w:pStyle w:val="25"/>
      </w:pPr>
    </w:p>
    <w:p w:rsidR="00C439CE" w:rsidRPr="00545983" w:rsidRDefault="00C439CE" w:rsidP="008A206A">
      <w:pPr>
        <w:pStyle w:val="3"/>
      </w:pPr>
      <w:bookmarkStart w:id="52" w:name="_Toc418670325"/>
      <w:bookmarkStart w:id="53" w:name="_Toc418684036"/>
      <w:bookmarkStart w:id="54" w:name="_Toc418685621"/>
      <w:bookmarkStart w:id="55" w:name="_Toc466229389"/>
      <w:r w:rsidRPr="00545983">
        <w:t>Вимоги до кількості та кваліфікації персоналу</w:t>
      </w:r>
      <w:bookmarkEnd w:id="52"/>
      <w:bookmarkEnd w:id="53"/>
      <w:bookmarkEnd w:id="54"/>
      <w:bookmarkEnd w:id="55"/>
    </w:p>
    <w:p w:rsidR="00C439CE" w:rsidRPr="00545983" w:rsidRDefault="008248F2" w:rsidP="00C439CE">
      <w:pPr>
        <w:pStyle w:val="25"/>
      </w:pPr>
      <w:r>
        <w:t>Для роботи</w:t>
      </w:r>
      <w:r>
        <w:rPr>
          <w:lang w:val="ru-RU"/>
        </w:rPr>
        <w:t xml:space="preserve"> програми</w:t>
      </w:r>
      <w:r w:rsidR="007C5E73" w:rsidRPr="007C5E73">
        <w:t xml:space="preserve"> не потрібно жодного персоналу. </w:t>
      </w:r>
    </w:p>
    <w:p w:rsidR="00C439CE" w:rsidRPr="00545983" w:rsidRDefault="00A00115" w:rsidP="00C439CE">
      <w:pPr>
        <w:pStyle w:val="21"/>
        <w:tabs>
          <w:tab w:val="clear" w:pos="1440"/>
        </w:tabs>
        <w:ind w:left="1021" w:hanging="301"/>
      </w:pPr>
      <w:bookmarkStart w:id="56" w:name="_Toc418670326"/>
      <w:bookmarkStart w:id="57" w:name="_Toc466229390"/>
      <w:r w:rsidRPr="00545983">
        <w:lastRenderedPageBreak/>
        <w:t xml:space="preserve">Вимоги до складу і параметрів </w:t>
      </w:r>
      <w:r w:rsidR="00C439CE" w:rsidRPr="00545983">
        <w:t>технічних засобів</w:t>
      </w:r>
      <w:bookmarkEnd w:id="56"/>
      <w:bookmarkEnd w:id="57"/>
    </w:p>
    <w:p w:rsidR="00607CFE" w:rsidRPr="007C5E73" w:rsidRDefault="00607CFE" w:rsidP="00607CFE">
      <w:pPr>
        <w:rPr>
          <w:szCs w:val="28"/>
        </w:rPr>
      </w:pPr>
      <w:bookmarkStart w:id="58" w:name="_Toc418670327"/>
      <w:r w:rsidRPr="007C5E73">
        <w:rPr>
          <w:szCs w:val="28"/>
        </w:rPr>
        <w:t xml:space="preserve">До </w:t>
      </w:r>
      <w:r w:rsidR="007C5E73" w:rsidRPr="007C5E73">
        <w:rPr>
          <w:szCs w:val="28"/>
        </w:rPr>
        <w:t>ЕОМ</w:t>
      </w:r>
      <w:r w:rsidRPr="007C5E73">
        <w:rPr>
          <w:szCs w:val="28"/>
        </w:rPr>
        <w:t xml:space="preserve"> на якому має </w:t>
      </w:r>
      <w:r w:rsidR="007C5E73" w:rsidRPr="007C5E73">
        <w:rPr>
          <w:szCs w:val="28"/>
        </w:rPr>
        <w:t>де використовуватися</w:t>
      </w:r>
      <w:r w:rsidRPr="007C5E73">
        <w:rPr>
          <w:szCs w:val="28"/>
        </w:rPr>
        <w:t xml:space="preserve"> </w:t>
      </w:r>
      <w:r w:rsidR="007C5E73">
        <w:rPr>
          <w:szCs w:val="28"/>
        </w:rPr>
        <w:t>продукт</w:t>
      </w:r>
      <w:r w:rsidRPr="007C5E73">
        <w:rPr>
          <w:szCs w:val="28"/>
        </w:rPr>
        <w:t>, висуваються наступні вимоги:</w:t>
      </w:r>
    </w:p>
    <w:p w:rsidR="00607CFE" w:rsidRPr="007C5E73" w:rsidRDefault="007C5E73" w:rsidP="00607CFE">
      <w:pPr>
        <w:pStyle w:val="10"/>
        <w:numPr>
          <w:ilvl w:val="0"/>
          <w:numId w:val="23"/>
        </w:numPr>
      </w:pPr>
      <w:r w:rsidRPr="007C5E73">
        <w:t>32</w:t>
      </w:r>
      <w:r w:rsidR="00607CFE" w:rsidRPr="007C5E73">
        <w:t xml:space="preserve">-розрядний процесор </w:t>
      </w:r>
      <w:r w:rsidRPr="007C5E73">
        <w:t xml:space="preserve">з тактовою частотою не нижче </w:t>
      </w:r>
      <w:r w:rsidR="00713E23" w:rsidRPr="006742F9">
        <w:rPr>
          <w:lang w:val="ru-RU"/>
        </w:rPr>
        <w:t>2</w:t>
      </w:r>
      <w:r w:rsidR="00607CFE" w:rsidRPr="007C5E73">
        <w:t xml:space="preserve"> ГГц;</w:t>
      </w:r>
    </w:p>
    <w:p w:rsidR="00607CFE" w:rsidRPr="007C5E73" w:rsidRDefault="00607CFE" w:rsidP="00607CFE">
      <w:pPr>
        <w:pStyle w:val="10"/>
        <w:numPr>
          <w:ilvl w:val="0"/>
          <w:numId w:val="23"/>
        </w:numPr>
      </w:pPr>
      <w:r w:rsidRPr="007C5E73">
        <w:t>достатній об’єм</w:t>
      </w:r>
      <w:r w:rsidR="007C5E73" w:rsidRPr="007C5E73">
        <w:t xml:space="preserve"> оперативної пам’яті (не менше </w:t>
      </w:r>
      <w:r w:rsidR="00713E23">
        <w:t>1Гб</w:t>
      </w:r>
      <w:r w:rsidRPr="007C5E73">
        <w:t>);</w:t>
      </w:r>
    </w:p>
    <w:p w:rsidR="00607CFE" w:rsidRPr="007C5E73" w:rsidRDefault="00607CFE" w:rsidP="00607CFE">
      <w:pPr>
        <w:pStyle w:val="10"/>
        <w:numPr>
          <w:ilvl w:val="0"/>
          <w:numId w:val="23"/>
        </w:numPr>
      </w:pPr>
      <w:r w:rsidRPr="007C5E73">
        <w:t>достатній об’</w:t>
      </w:r>
      <w:r w:rsidR="007C5E73" w:rsidRPr="007C5E73">
        <w:t xml:space="preserve">єм жорсткого диску (не менше </w:t>
      </w:r>
      <w:r w:rsidR="009C61C1" w:rsidRPr="006742F9">
        <w:rPr>
          <w:lang w:val="ru-RU"/>
        </w:rPr>
        <w:t xml:space="preserve">512 </w:t>
      </w:r>
      <w:r w:rsidR="009C61C1">
        <w:rPr>
          <w:lang w:val="ru-RU"/>
        </w:rPr>
        <w:t>Мб</w:t>
      </w:r>
      <w:r w:rsidRPr="007C5E73">
        <w:t>).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59" w:name="_Toc466229391"/>
      <w:r w:rsidRPr="00545983">
        <w:t>Вимоги до інформаційної і програмної сумісності</w:t>
      </w:r>
      <w:bookmarkEnd w:id="58"/>
      <w:bookmarkEnd w:id="59"/>
    </w:p>
    <w:p w:rsidR="003227E2" w:rsidRPr="007C5E73" w:rsidRDefault="007C5E73" w:rsidP="003227E2">
      <w:pPr>
        <w:rPr>
          <w:szCs w:val="28"/>
        </w:rPr>
      </w:pPr>
      <w:bookmarkStart w:id="60" w:name="_Toc418670331"/>
      <w:bookmarkStart w:id="61" w:name="_Toc418684042"/>
      <w:r w:rsidRPr="007C5E73">
        <w:rPr>
          <w:szCs w:val="28"/>
        </w:rPr>
        <w:t>На ЕОМ</w:t>
      </w:r>
      <w:r w:rsidR="003227E2" w:rsidRPr="007C5E73">
        <w:rPr>
          <w:szCs w:val="28"/>
        </w:rPr>
        <w:t xml:space="preserve">, де має </w:t>
      </w:r>
      <w:r w:rsidRPr="007C5E73">
        <w:rPr>
          <w:szCs w:val="28"/>
        </w:rPr>
        <w:t>використовуватися продукт</w:t>
      </w:r>
      <w:r w:rsidR="003227E2" w:rsidRPr="007C5E73">
        <w:rPr>
          <w:szCs w:val="28"/>
        </w:rPr>
        <w:t>, необхідно наступне ПЗ:</w:t>
      </w:r>
    </w:p>
    <w:p w:rsidR="003227E2" w:rsidRPr="007C5E73" w:rsidRDefault="007C5E73" w:rsidP="003227E2">
      <w:pPr>
        <w:pStyle w:val="10"/>
        <w:numPr>
          <w:ilvl w:val="0"/>
          <w:numId w:val="24"/>
        </w:numPr>
      </w:pPr>
      <w:r w:rsidRPr="007C5E73">
        <w:rPr>
          <w:lang w:val="en-US"/>
        </w:rPr>
        <w:t>Windows</w:t>
      </w:r>
      <w:r w:rsidRPr="007C5E73">
        <w:t xml:space="preserve"> </w:t>
      </w:r>
      <w:r w:rsidRPr="007C5E73">
        <w:rPr>
          <w:lang w:val="en-US"/>
        </w:rPr>
        <w:t>Vista</w:t>
      </w:r>
      <w:r w:rsidRPr="007C5E73">
        <w:t>, 7, 8, 10</w:t>
      </w:r>
      <w:r w:rsidR="003227E2" w:rsidRPr="007C5E73">
        <w:t>;</w:t>
      </w:r>
    </w:p>
    <w:p w:rsidR="003227E2" w:rsidRPr="007C5E73" w:rsidRDefault="007C5E73" w:rsidP="003227E2">
      <w:pPr>
        <w:pStyle w:val="10"/>
        <w:numPr>
          <w:ilvl w:val="0"/>
          <w:numId w:val="24"/>
        </w:numPr>
      </w:pPr>
      <w:r w:rsidRPr="007C5E73">
        <w:rPr>
          <w:lang w:val="en-US"/>
        </w:rPr>
        <w:t xml:space="preserve">.NET Framework </w:t>
      </w:r>
      <w:r w:rsidR="006742F9">
        <w:rPr>
          <w:lang w:val="en-US"/>
        </w:rPr>
        <w:t>4.5</w:t>
      </w:r>
      <w:r w:rsidR="003227E2" w:rsidRPr="007C5E73">
        <w:t>;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2" w:name="_Toc418670332"/>
      <w:bookmarkStart w:id="63" w:name="_Toc466229392"/>
      <w:bookmarkEnd w:id="60"/>
      <w:bookmarkEnd w:id="61"/>
      <w:r w:rsidRPr="00545983">
        <w:t>Вимоги до маркування та упаковки</w:t>
      </w:r>
      <w:bookmarkEnd w:id="62"/>
      <w:bookmarkEnd w:id="63"/>
    </w:p>
    <w:p w:rsidR="003227E2" w:rsidRPr="00545983" w:rsidRDefault="003227E2" w:rsidP="003227E2">
      <w:pPr>
        <w:pStyle w:val="25"/>
      </w:pPr>
      <w:bookmarkStart w:id="64" w:name="_Toc418670335"/>
      <w:r w:rsidRPr="007C5E73">
        <w:t>Вимоги до маркування та упаковки</w:t>
      </w:r>
      <w:r w:rsidR="00A00115" w:rsidRPr="007C5E73">
        <w:t xml:space="preserve"> не висувают</w:t>
      </w:r>
      <w:r w:rsidRPr="007C5E73">
        <w:t>ь</w:t>
      </w:r>
      <w:r w:rsidR="00A00115" w:rsidRPr="007C5E73">
        <w:t>с</w:t>
      </w:r>
      <w:r w:rsidRPr="007C5E73">
        <w:t>я.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5" w:name="_Toc466229393"/>
      <w:r w:rsidRPr="00545983">
        <w:t>Вимоги до транспортування та зберігання</w:t>
      </w:r>
      <w:bookmarkEnd w:id="64"/>
      <w:bookmarkEnd w:id="65"/>
    </w:p>
    <w:p w:rsidR="00C439CE" w:rsidRPr="00545983" w:rsidRDefault="00C439CE" w:rsidP="00C439CE">
      <w:pPr>
        <w:pStyle w:val="25"/>
      </w:pPr>
      <w:r w:rsidRPr="007C5E73">
        <w:t>Вимоги до транспортування та зберігання не висувают</w:t>
      </w:r>
      <w:r w:rsidR="00A00115" w:rsidRPr="007C5E73">
        <w:t>ьс</w:t>
      </w:r>
      <w:r w:rsidRPr="007C5E73">
        <w:t>я.</w:t>
      </w:r>
    </w:p>
    <w:p w:rsidR="00C439CE" w:rsidRPr="00545983" w:rsidRDefault="00C439CE" w:rsidP="00C439CE">
      <w:pPr>
        <w:pStyle w:val="1"/>
        <w:spacing w:before="0" w:after="0"/>
        <w:ind w:left="432" w:hanging="432"/>
        <w:rPr>
          <w:highlight w:val="red"/>
        </w:rPr>
      </w:pPr>
      <w:bookmarkStart w:id="66" w:name="_Toc418670337"/>
      <w:bookmarkStart w:id="67" w:name="_Toc466229394"/>
      <w:r w:rsidRPr="00545983">
        <w:rPr>
          <w:highlight w:val="red"/>
        </w:rPr>
        <w:lastRenderedPageBreak/>
        <w:t>Вимоги до програмної документації</w:t>
      </w:r>
      <w:bookmarkEnd w:id="66"/>
      <w:bookmarkEnd w:id="67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  <w:rPr>
          <w:highlight w:val="red"/>
        </w:rPr>
      </w:pPr>
      <w:bookmarkStart w:id="68" w:name="_Toc418670338"/>
      <w:bookmarkStart w:id="69" w:name="_Toc466229395"/>
      <w:r w:rsidRPr="00545983">
        <w:rPr>
          <w:highlight w:val="red"/>
        </w:rPr>
        <w:t>Попередній склад програмної документації</w:t>
      </w:r>
      <w:bookmarkEnd w:id="68"/>
      <w:bookmarkEnd w:id="69"/>
    </w:p>
    <w:p w:rsidR="00C439CE" w:rsidRPr="00545983" w:rsidRDefault="00C439CE" w:rsidP="00C439CE">
      <w:pPr>
        <w:pStyle w:val="25"/>
        <w:rPr>
          <w:highlight w:val="red"/>
        </w:rPr>
      </w:pPr>
      <w:r w:rsidRPr="00545983">
        <w:rPr>
          <w:highlight w:val="red"/>
        </w:rPr>
        <w:t>Склад програмної документації повинен включати в себе: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технічне завдання;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керівництво системного адміністратора;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керівництво користувача.</w:t>
      </w: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  <w:r w:rsidRPr="00545983">
        <w:rPr>
          <w:highlight w:val="red"/>
        </w:rPr>
        <w:t>Пока не пишите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70" w:name="_Toc418670339"/>
      <w:bookmarkStart w:id="71" w:name="_Toc466229396"/>
      <w:r w:rsidRPr="00545983">
        <w:lastRenderedPageBreak/>
        <w:t>Техніко-економічні показники</w:t>
      </w:r>
      <w:bookmarkEnd w:id="70"/>
      <w:bookmarkEnd w:id="71"/>
    </w:p>
    <w:p w:rsidR="00C439CE" w:rsidRPr="00545983" w:rsidRDefault="00C439CE" w:rsidP="00C439CE">
      <w:pPr>
        <w:pStyle w:val="25"/>
      </w:pPr>
      <w:r w:rsidRPr="00545983">
        <w:t>Орієнтовна економічна ефективність не обчислюється.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72" w:name="_Toc418670340"/>
      <w:bookmarkStart w:id="73" w:name="_Toc466229397"/>
      <w:r w:rsidRPr="00545983">
        <w:lastRenderedPageBreak/>
        <w:t>Стадії та етапи розробки</w:t>
      </w:r>
      <w:bookmarkEnd w:id="72"/>
      <w:bookmarkEnd w:id="73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4" w:name="_Toc418670341"/>
      <w:bookmarkStart w:id="75" w:name="_Toc466229398"/>
      <w:r w:rsidRPr="00545983">
        <w:t>Стадії розробки</w:t>
      </w:r>
      <w:bookmarkEnd w:id="74"/>
      <w:bookmarkEnd w:id="75"/>
    </w:p>
    <w:p w:rsidR="00C439CE" w:rsidRPr="00545983" w:rsidRDefault="00C439CE" w:rsidP="00C439CE">
      <w:pPr>
        <w:pStyle w:val="25"/>
      </w:pPr>
      <w:r w:rsidRPr="00545983">
        <w:t>Розробка повинна бути проведена в три стадії:</w:t>
      </w:r>
    </w:p>
    <w:p w:rsidR="00C439CE" w:rsidRPr="00545983" w:rsidRDefault="00C439CE" w:rsidP="003227E2">
      <w:pPr>
        <w:pStyle w:val="10"/>
        <w:numPr>
          <w:ilvl w:val="0"/>
          <w:numId w:val="26"/>
        </w:numPr>
      </w:pPr>
      <w:r w:rsidRPr="00545983">
        <w:t>розробка технічного завдання;</w:t>
      </w:r>
    </w:p>
    <w:p w:rsidR="00C439CE" w:rsidRPr="00545983" w:rsidRDefault="00A00115" w:rsidP="003227E2">
      <w:pPr>
        <w:pStyle w:val="10"/>
        <w:numPr>
          <w:ilvl w:val="0"/>
          <w:numId w:val="26"/>
        </w:numPr>
      </w:pPr>
      <w:r w:rsidRPr="00545983">
        <w:t>робоче проектування</w:t>
      </w:r>
      <w:r w:rsidR="00C439CE" w:rsidRPr="00545983">
        <w:t>;</w:t>
      </w:r>
    </w:p>
    <w:p w:rsidR="00C439CE" w:rsidRPr="00545983" w:rsidRDefault="00C439CE" w:rsidP="003227E2">
      <w:pPr>
        <w:pStyle w:val="10"/>
        <w:numPr>
          <w:ilvl w:val="0"/>
          <w:numId w:val="26"/>
        </w:numPr>
      </w:pPr>
      <w:r w:rsidRPr="00545983">
        <w:t>впровадження.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6" w:name="_Toc418670342"/>
      <w:bookmarkStart w:id="77" w:name="_Toc466229399"/>
      <w:r w:rsidRPr="00545983">
        <w:t>Етапи розробки</w:t>
      </w:r>
      <w:bookmarkEnd w:id="76"/>
      <w:bookmarkEnd w:id="77"/>
    </w:p>
    <w:p w:rsidR="00C439CE" w:rsidRPr="007C1594" w:rsidRDefault="00C439CE" w:rsidP="00C439CE">
      <w:pPr>
        <w:pStyle w:val="25"/>
      </w:pPr>
      <w:r w:rsidRPr="007C1594">
        <w:t>На стадії розробки технічного завдання повинен бути ви</w:t>
      </w:r>
      <w:r w:rsidR="00A00115" w:rsidRPr="007C1594">
        <w:t>конаний етап розробки, узгоджен</w:t>
      </w:r>
      <w:r w:rsidRPr="007C1594">
        <w:t>ня і затвердження технічного завдання.</w:t>
      </w:r>
    </w:p>
    <w:p w:rsidR="00C439CE" w:rsidRPr="007C1594" w:rsidRDefault="00C439CE" w:rsidP="00C439CE">
      <w:pPr>
        <w:pStyle w:val="25"/>
      </w:pPr>
      <w:r w:rsidRPr="007C1594">
        <w:t>На стадії робочого проектування повинні бути виконаний наведений нижче перелік робіт:</w:t>
      </w:r>
    </w:p>
    <w:p w:rsidR="00C439CE" w:rsidRPr="007C1594" w:rsidRDefault="00C439CE" w:rsidP="003227E2">
      <w:pPr>
        <w:pStyle w:val="10"/>
        <w:numPr>
          <w:ilvl w:val="0"/>
          <w:numId w:val="27"/>
        </w:numPr>
      </w:pPr>
      <w:r w:rsidRPr="007C1594">
        <w:t>розробка програми;</w:t>
      </w:r>
    </w:p>
    <w:p w:rsidR="00A00115" w:rsidRPr="007C1594" w:rsidRDefault="00A00115" w:rsidP="003227E2">
      <w:pPr>
        <w:pStyle w:val="10"/>
        <w:numPr>
          <w:ilvl w:val="0"/>
          <w:numId w:val="27"/>
        </w:numPr>
      </w:pPr>
      <w:r w:rsidRPr="007C1594">
        <w:t>тестування програми;</w:t>
      </w:r>
    </w:p>
    <w:p w:rsidR="00A00115" w:rsidRPr="008248F2" w:rsidRDefault="00A00115" w:rsidP="003227E2">
      <w:pPr>
        <w:pStyle w:val="10"/>
        <w:numPr>
          <w:ilvl w:val="0"/>
          <w:numId w:val="27"/>
        </w:numPr>
        <w:rPr>
          <w:highlight w:val="yellow"/>
        </w:rPr>
      </w:pPr>
      <w:r w:rsidRPr="008248F2">
        <w:rPr>
          <w:highlight w:val="yellow"/>
        </w:rPr>
        <w:t>дослідження програми;</w:t>
      </w:r>
    </w:p>
    <w:p w:rsidR="00C439CE" w:rsidRPr="007C1594" w:rsidRDefault="00C439CE" w:rsidP="00A00115">
      <w:pPr>
        <w:pStyle w:val="10"/>
        <w:numPr>
          <w:ilvl w:val="0"/>
          <w:numId w:val="27"/>
        </w:numPr>
      </w:pPr>
      <w:r w:rsidRPr="007C1594">
        <w:t>розробка програмної документації</w:t>
      </w:r>
      <w:r w:rsidR="00A00115" w:rsidRPr="007C1594">
        <w:t>.</w:t>
      </w:r>
    </w:p>
    <w:p w:rsidR="00C439CE" w:rsidRPr="00545983" w:rsidRDefault="00C439CE" w:rsidP="00C439CE">
      <w:pPr>
        <w:pStyle w:val="25"/>
      </w:pPr>
      <w:r w:rsidRPr="007C1594">
        <w:t xml:space="preserve">На стадії впровадження </w:t>
      </w:r>
      <w:r w:rsidR="00A00115" w:rsidRPr="007C1594">
        <w:t>виконується</w:t>
      </w:r>
      <w:r w:rsidRPr="007C1594">
        <w:t xml:space="preserve"> передача програми</w:t>
      </w:r>
      <w:r w:rsidR="00A00115" w:rsidRPr="007C1594">
        <w:t xml:space="preserve"> кінцевому замовнику</w:t>
      </w:r>
      <w:r w:rsidRPr="007C1594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8" w:name="_Toc418670343"/>
      <w:bookmarkStart w:id="79" w:name="_Toc466229400"/>
      <w:r w:rsidRPr="00545983">
        <w:t>Зміст роботи по етапам</w:t>
      </w:r>
      <w:bookmarkEnd w:id="78"/>
      <w:bookmarkEnd w:id="79"/>
    </w:p>
    <w:p w:rsidR="00C439CE" w:rsidRPr="007C1594" w:rsidRDefault="00C439CE" w:rsidP="00C439CE">
      <w:pPr>
        <w:pStyle w:val="25"/>
      </w:pPr>
      <w:r w:rsidRPr="007C1594">
        <w:t>На етапі розробки технічного завдання повинні бу</w:t>
      </w:r>
      <w:r w:rsidR="00A00115" w:rsidRPr="007C1594">
        <w:t>т</w:t>
      </w:r>
      <w:r w:rsidRPr="007C1594">
        <w:t>и виконані наступні роботи: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постановка задачі;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визначення і уточнення вимог до технічних засобів;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виз</w:t>
      </w:r>
      <w:bookmarkStart w:id="80" w:name="_GoBack"/>
      <w:bookmarkEnd w:id="80"/>
      <w:r w:rsidRPr="007C1594">
        <w:t>начення вимог до програми;</w:t>
      </w:r>
    </w:p>
    <w:p w:rsidR="00C439CE" w:rsidRPr="007C1594" w:rsidRDefault="00C439CE" w:rsidP="00A00115">
      <w:pPr>
        <w:pStyle w:val="10"/>
        <w:numPr>
          <w:ilvl w:val="0"/>
          <w:numId w:val="28"/>
        </w:numPr>
        <w:ind w:left="1134" w:hanging="425"/>
      </w:pPr>
      <w:r w:rsidRPr="007C1594">
        <w:t>визначення стадій, етапів і с</w:t>
      </w:r>
      <w:r w:rsidR="00A00115" w:rsidRPr="007C1594">
        <w:t>т</w:t>
      </w:r>
      <w:r w:rsidRPr="007C1594">
        <w:t>років розробки програми та документації на неї;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вибір мов програмування;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узгодження та затвердження технічного завдання.</w:t>
      </w:r>
    </w:p>
    <w:p w:rsidR="00C439CE" w:rsidRPr="007C1594" w:rsidRDefault="00C439CE" w:rsidP="00C439CE">
      <w:pPr>
        <w:pStyle w:val="25"/>
      </w:pPr>
      <w:r w:rsidRPr="007C1594">
        <w:lastRenderedPageBreak/>
        <w:t xml:space="preserve">На етапі розробки програми повинні бути виконані роботи по програмуванню і </w:t>
      </w:r>
      <w:r w:rsidR="00A00115" w:rsidRPr="007C1594">
        <w:t>налагодженню</w:t>
      </w:r>
      <w:r w:rsidRPr="007C1594">
        <w:t xml:space="preserve"> програми.</w:t>
      </w:r>
    </w:p>
    <w:p w:rsidR="00A00115" w:rsidRPr="007C1594" w:rsidRDefault="00A00115" w:rsidP="00C439CE">
      <w:pPr>
        <w:pStyle w:val="25"/>
      </w:pPr>
      <w:r w:rsidRPr="007C1594">
        <w:t>На</w:t>
      </w:r>
      <w:r w:rsidR="007C1594" w:rsidRPr="007C1594">
        <w:t xml:space="preserve"> етапі тестування повинні бут</w:t>
      </w:r>
      <w:r w:rsidR="007C1594" w:rsidRPr="007C1594">
        <w:rPr>
          <w:lang w:val="ru-RU"/>
        </w:rPr>
        <w:t>и протестова</w:t>
      </w:r>
      <w:r w:rsidR="007C1594" w:rsidRPr="007C1594">
        <w:t>ні всі основні можливості програми, а також пройдено всі можливі</w:t>
      </w:r>
      <w:r w:rsidR="007C1594" w:rsidRPr="007C1594">
        <w:rPr>
          <w:lang w:val="ru-RU"/>
        </w:rPr>
        <w:t xml:space="preserve"> сценар</w:t>
      </w:r>
      <w:r w:rsidR="007C1594" w:rsidRPr="007C1594">
        <w:t>ії роботи з продуктом.</w:t>
      </w:r>
    </w:p>
    <w:p w:rsidR="00A00115" w:rsidRPr="007C1594" w:rsidRDefault="00A00115" w:rsidP="00A00115">
      <w:pPr>
        <w:pStyle w:val="25"/>
      </w:pPr>
      <w:r w:rsidRPr="007C1594">
        <w:t>На етапі досліджень програми повинні бути виконані наведені нижче види робіт:</w:t>
      </w:r>
    </w:p>
    <w:p w:rsidR="00A00115" w:rsidRPr="007C1594" w:rsidRDefault="00A00115" w:rsidP="00A00115">
      <w:pPr>
        <w:pStyle w:val="10"/>
        <w:numPr>
          <w:ilvl w:val="0"/>
          <w:numId w:val="29"/>
        </w:numPr>
      </w:pPr>
      <w:r w:rsidRPr="007C1594">
        <w:t>розробка, узгодження і затвердження програми і методик дослідження;</w:t>
      </w:r>
    </w:p>
    <w:p w:rsidR="00A00115" w:rsidRPr="007C1594" w:rsidRDefault="00A00115" w:rsidP="00A00115">
      <w:pPr>
        <w:pStyle w:val="10"/>
        <w:numPr>
          <w:ilvl w:val="0"/>
          <w:numId w:val="29"/>
        </w:numPr>
      </w:pPr>
      <w:r w:rsidRPr="007C1594">
        <w:t>проведення досліджень;</w:t>
      </w:r>
    </w:p>
    <w:p w:rsidR="00A00115" w:rsidRPr="007C1594" w:rsidRDefault="00A00115" w:rsidP="004C4F3D">
      <w:pPr>
        <w:pStyle w:val="10"/>
        <w:numPr>
          <w:ilvl w:val="0"/>
          <w:numId w:val="29"/>
        </w:numPr>
      </w:pPr>
      <w:r w:rsidRPr="007C1594">
        <w:t>корегування програми і програмної документації по результатам досліджень.</w:t>
      </w:r>
    </w:p>
    <w:p w:rsidR="00C439CE" w:rsidRPr="007C1594" w:rsidRDefault="00C439CE" w:rsidP="00C439CE">
      <w:pPr>
        <w:pStyle w:val="25"/>
      </w:pPr>
      <w:r w:rsidRPr="007C1594">
        <w:t>На етапі розробки програмної документації повинна бути виконана розробка програмних документів.</w:t>
      </w:r>
    </w:p>
    <w:p w:rsidR="00C439CE" w:rsidRPr="00545983" w:rsidRDefault="00C439CE" w:rsidP="00C439CE">
      <w:pPr>
        <w:pStyle w:val="25"/>
      </w:pPr>
      <w:r w:rsidRPr="007C1594"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об’єктах кафедри АСОІУ.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81" w:name="_Toc418670344"/>
      <w:bookmarkStart w:id="82" w:name="_Toc466229401"/>
      <w:r w:rsidRPr="00545983">
        <w:lastRenderedPageBreak/>
        <w:t>Порядок контролю і прийому</w:t>
      </w:r>
      <w:bookmarkEnd w:id="81"/>
      <w:bookmarkEnd w:id="82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83" w:name="_Toc418670345"/>
      <w:bookmarkStart w:id="84" w:name="_Toc466229402"/>
      <w:r w:rsidRPr="00545983">
        <w:t>Види досліджень</w:t>
      </w:r>
      <w:bookmarkEnd w:id="83"/>
      <w:bookmarkEnd w:id="84"/>
    </w:p>
    <w:p w:rsidR="003227E2" w:rsidRPr="00545983" w:rsidRDefault="003227E2" w:rsidP="003227E2">
      <w:pPr>
        <w:pStyle w:val="25"/>
      </w:pPr>
      <w:bookmarkStart w:id="85" w:name="_Toc418670346"/>
      <w:r w:rsidRPr="00545983"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C439CE" w:rsidRPr="00545983" w:rsidRDefault="003227E2" w:rsidP="003227E2">
      <w:pPr>
        <w:pStyle w:val="21"/>
      </w:pPr>
      <w:r w:rsidRPr="00545983">
        <w:rPr>
          <w:szCs w:val="24"/>
          <w:lang w:eastAsia="en-US"/>
        </w:rPr>
        <w:t xml:space="preserve"> </w:t>
      </w:r>
      <w:bookmarkStart w:id="86" w:name="_Toc466229403"/>
      <w:r w:rsidR="00C439CE" w:rsidRPr="00545983">
        <w:t>Загальні вимоги до прийняття роботи</w:t>
      </w:r>
      <w:bookmarkEnd w:id="85"/>
      <w:bookmarkEnd w:id="86"/>
    </w:p>
    <w:p w:rsidR="00C439CE" w:rsidRPr="00545983" w:rsidRDefault="00C439CE" w:rsidP="002B2214">
      <w:pPr>
        <w:pStyle w:val="25"/>
        <w:sectPr w:rsidR="00C439CE" w:rsidRPr="00545983" w:rsidSect="001742B0">
          <w:headerReference w:type="even" r:id="rId8"/>
          <w:headerReference w:type="default" r:id="rId9"/>
          <w:footerReference w:type="even" r:id="rId10"/>
          <w:pgSz w:w="11906" w:h="16838" w:code="9"/>
          <w:pgMar w:top="1134" w:right="567" w:bottom="1134" w:left="1134" w:header="709" w:footer="709" w:gutter="0"/>
          <w:pgNumType w:start="2"/>
          <w:cols w:space="708"/>
          <w:docGrid w:linePitch="360"/>
        </w:sectPr>
      </w:pPr>
      <w:r w:rsidRPr="00545983">
        <w:t xml:space="preserve">На основі проведених досліджень </w:t>
      </w:r>
      <w:r w:rsidR="00DE158A" w:rsidRPr="00545983">
        <w:t>Виконавець</w:t>
      </w:r>
      <w:r w:rsidRPr="00545983">
        <w:t xml:space="preserve"> спільно з Замов</w:t>
      </w:r>
      <w:r w:rsidR="003227E2" w:rsidRPr="00545983">
        <w:t>ником підписують Акт прийому</w:t>
      </w:r>
      <w:r w:rsidR="005A1DA1">
        <w:t>-здачі програми в експлуатацію</w:t>
      </w:r>
      <w:r w:rsidR="00BD7000">
        <w:t>.</w:t>
      </w:r>
    </w:p>
    <w:p w:rsidR="00FD76AD" w:rsidRPr="00545983" w:rsidRDefault="00FD76AD" w:rsidP="00BD7000">
      <w:pPr>
        <w:ind w:firstLine="0"/>
      </w:pPr>
    </w:p>
    <w:sectPr w:rsidR="00FD76AD" w:rsidRPr="00545983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1CD" w:rsidRDefault="00C551CD">
      <w:r>
        <w:separator/>
      </w:r>
    </w:p>
  </w:endnote>
  <w:endnote w:type="continuationSeparator" w:id="0">
    <w:p w:rsidR="00C551CD" w:rsidRDefault="00C5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D2" w:rsidRPr="00D17320" w:rsidRDefault="006C00D2" w:rsidP="00D17320">
    <w:pPr>
      <w:pStyle w:val="ae"/>
      <w:rPr>
        <w:rStyle w:val="a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1CD" w:rsidRDefault="00C551CD">
      <w:r>
        <w:separator/>
      </w:r>
    </w:p>
  </w:footnote>
  <w:footnote w:type="continuationSeparator" w:id="0">
    <w:p w:rsidR="00C551CD" w:rsidRDefault="00C5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042580"/>
      <w:docPartObj>
        <w:docPartGallery w:val="Page Numbers (Top of Page)"/>
        <w:docPartUnique/>
      </w:docPartObj>
    </w:sdtPr>
    <w:sdtEndPr/>
    <w:sdtContent>
      <w:p w:rsidR="006C00D2" w:rsidRDefault="006C00D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5EA" w:rsidRPr="001F45EA">
          <w:rPr>
            <w:noProof/>
            <w:lang w:val="ru-RU"/>
          </w:rPr>
          <w:t>12</w:t>
        </w:r>
        <w:r>
          <w:fldChar w:fldCharType="end"/>
        </w:r>
      </w:p>
    </w:sdtContent>
  </w:sdt>
  <w:p w:rsidR="006C00D2" w:rsidRDefault="006C00D2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D2" w:rsidRDefault="006C00D2">
    <w:pPr>
      <w:framePr w:wrap="auto" w:vAnchor="text" w:hAnchor="page" w:x="5379" w:y="6"/>
    </w:pPr>
  </w:p>
  <w:p w:rsidR="006C00D2" w:rsidRDefault="006C00D2" w:rsidP="009D2C7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 w15:restartNumberingAfterBreak="0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F4E99"/>
    <w:multiLevelType w:val="hybridMultilevel"/>
    <w:tmpl w:val="FC9C8468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CA3FDA"/>
    <w:multiLevelType w:val="hybridMultilevel"/>
    <w:tmpl w:val="924E674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D32D79"/>
    <w:multiLevelType w:val="multilevel"/>
    <w:tmpl w:val="1BAA98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6B554BA"/>
    <w:multiLevelType w:val="hybridMultilevel"/>
    <w:tmpl w:val="41ACC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563DEA"/>
    <w:multiLevelType w:val="multilevel"/>
    <w:tmpl w:val="DEE6CF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C8E397A"/>
    <w:multiLevelType w:val="hybridMultilevel"/>
    <w:tmpl w:val="945E6704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D4228B"/>
    <w:multiLevelType w:val="hybridMultilevel"/>
    <w:tmpl w:val="BE30B1EA"/>
    <w:lvl w:ilvl="0" w:tplc="04190019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38D0E09"/>
    <w:multiLevelType w:val="hybridMultilevel"/>
    <w:tmpl w:val="278A2D72"/>
    <w:lvl w:ilvl="0" w:tplc="9C0CE366">
      <w:numFmt w:val="bullet"/>
      <w:pStyle w:val="10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FB706C3"/>
    <w:multiLevelType w:val="multilevel"/>
    <w:tmpl w:val="527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C0734"/>
    <w:multiLevelType w:val="hybridMultilevel"/>
    <w:tmpl w:val="29F4BD64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11C74"/>
    <w:multiLevelType w:val="hybridMultilevel"/>
    <w:tmpl w:val="A54254B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C383A86"/>
    <w:multiLevelType w:val="hybridMultilevel"/>
    <w:tmpl w:val="CA1C427A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53187F3F"/>
    <w:multiLevelType w:val="hybridMultilevel"/>
    <w:tmpl w:val="AA9EEF4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5154DB0"/>
    <w:multiLevelType w:val="hybridMultilevel"/>
    <w:tmpl w:val="1BC84196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5A400CE6"/>
    <w:multiLevelType w:val="multilevel"/>
    <w:tmpl w:val="1FE887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6" w15:restartNumberingAfterBreak="0">
    <w:nsid w:val="60D34497"/>
    <w:multiLevelType w:val="hybridMultilevel"/>
    <w:tmpl w:val="0BE016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10D0D9E"/>
    <w:multiLevelType w:val="hybridMultilevel"/>
    <w:tmpl w:val="4FB0680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90A5F6B"/>
    <w:multiLevelType w:val="hybridMultilevel"/>
    <w:tmpl w:val="BB1E1A6C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F95D72"/>
    <w:multiLevelType w:val="hybridMultilevel"/>
    <w:tmpl w:val="31FC0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992496"/>
    <w:multiLevelType w:val="hybridMultilevel"/>
    <w:tmpl w:val="385C8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9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7C180A72"/>
    <w:multiLevelType w:val="hybridMultilevel"/>
    <w:tmpl w:val="F6CA6CB6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3"/>
  </w:num>
  <w:num w:numId="5">
    <w:abstractNumId w:val="0"/>
  </w:num>
  <w:num w:numId="6">
    <w:abstractNumId w:val="30"/>
  </w:num>
  <w:num w:numId="7">
    <w:abstractNumId w:val="7"/>
  </w:num>
  <w:num w:numId="8">
    <w:abstractNumId w:val="19"/>
  </w:num>
  <w:num w:numId="9">
    <w:abstractNumId w:val="4"/>
  </w:num>
  <w:num w:numId="10">
    <w:abstractNumId w:val="33"/>
  </w:num>
  <w:num w:numId="11">
    <w:abstractNumId w:val="22"/>
  </w:num>
  <w:num w:numId="12">
    <w:abstractNumId w:val="27"/>
  </w:num>
  <w:num w:numId="13">
    <w:abstractNumId w:val="9"/>
  </w:num>
  <w:num w:numId="14">
    <w:abstractNumId w:val="5"/>
  </w:num>
  <w:num w:numId="15">
    <w:abstractNumId w:val="25"/>
  </w:num>
  <w:num w:numId="16">
    <w:abstractNumId w:val="10"/>
  </w:num>
  <w:num w:numId="17">
    <w:abstractNumId w:val="14"/>
  </w:num>
  <w:num w:numId="18">
    <w:abstractNumId w:val="8"/>
  </w:num>
  <w:num w:numId="19">
    <w:abstractNumId w:val="12"/>
  </w:num>
  <w:num w:numId="20">
    <w:abstractNumId w:val="26"/>
  </w:num>
  <w:num w:numId="21">
    <w:abstractNumId w:val="29"/>
  </w:num>
  <w:num w:numId="22">
    <w:abstractNumId w:val="18"/>
  </w:num>
  <w:num w:numId="23">
    <w:abstractNumId w:val="20"/>
  </w:num>
  <w:num w:numId="24">
    <w:abstractNumId w:val="24"/>
  </w:num>
  <w:num w:numId="25">
    <w:abstractNumId w:val="11"/>
  </w:num>
  <w:num w:numId="26">
    <w:abstractNumId w:val="13"/>
  </w:num>
  <w:num w:numId="27">
    <w:abstractNumId w:val="28"/>
  </w:num>
  <w:num w:numId="28">
    <w:abstractNumId w:val="23"/>
  </w:num>
  <w:num w:numId="29">
    <w:abstractNumId w:val="21"/>
  </w:num>
  <w:num w:numId="30">
    <w:abstractNumId w:val="15"/>
  </w:num>
  <w:num w:numId="31">
    <w:abstractNumId w:val="32"/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D1"/>
    <w:rsid w:val="000005A9"/>
    <w:rsid w:val="00010F74"/>
    <w:rsid w:val="000124C6"/>
    <w:rsid w:val="00017896"/>
    <w:rsid w:val="00020404"/>
    <w:rsid w:val="00022861"/>
    <w:rsid w:val="00022C34"/>
    <w:rsid w:val="00023136"/>
    <w:rsid w:val="00036B0C"/>
    <w:rsid w:val="00036C8D"/>
    <w:rsid w:val="000577D9"/>
    <w:rsid w:val="000643C2"/>
    <w:rsid w:val="00074B74"/>
    <w:rsid w:val="00086C71"/>
    <w:rsid w:val="0008757A"/>
    <w:rsid w:val="000912CC"/>
    <w:rsid w:val="00091E92"/>
    <w:rsid w:val="000928DD"/>
    <w:rsid w:val="00092EF7"/>
    <w:rsid w:val="000A559D"/>
    <w:rsid w:val="000B4CC7"/>
    <w:rsid w:val="000B54B8"/>
    <w:rsid w:val="000C1B3F"/>
    <w:rsid w:val="000C46D3"/>
    <w:rsid w:val="000C490B"/>
    <w:rsid w:val="000C5C95"/>
    <w:rsid w:val="000C6426"/>
    <w:rsid w:val="000D04BB"/>
    <w:rsid w:val="000D51A8"/>
    <w:rsid w:val="000D799A"/>
    <w:rsid w:val="000E1920"/>
    <w:rsid w:val="000E37D7"/>
    <w:rsid w:val="000E37F2"/>
    <w:rsid w:val="000E3940"/>
    <w:rsid w:val="000E4CEE"/>
    <w:rsid w:val="000E54A6"/>
    <w:rsid w:val="000F1455"/>
    <w:rsid w:val="000F5229"/>
    <w:rsid w:val="000F7D7C"/>
    <w:rsid w:val="001009B2"/>
    <w:rsid w:val="0010330C"/>
    <w:rsid w:val="0010514C"/>
    <w:rsid w:val="0011282D"/>
    <w:rsid w:val="00125F40"/>
    <w:rsid w:val="00126F88"/>
    <w:rsid w:val="0012776D"/>
    <w:rsid w:val="00134004"/>
    <w:rsid w:val="00140312"/>
    <w:rsid w:val="001446E4"/>
    <w:rsid w:val="001472B6"/>
    <w:rsid w:val="001507D4"/>
    <w:rsid w:val="00150872"/>
    <w:rsid w:val="001525B1"/>
    <w:rsid w:val="00152F22"/>
    <w:rsid w:val="00163F14"/>
    <w:rsid w:val="001663AF"/>
    <w:rsid w:val="00167836"/>
    <w:rsid w:val="001742B0"/>
    <w:rsid w:val="00176420"/>
    <w:rsid w:val="00177CDF"/>
    <w:rsid w:val="00180FBA"/>
    <w:rsid w:val="00183B0B"/>
    <w:rsid w:val="00183F53"/>
    <w:rsid w:val="00184F1B"/>
    <w:rsid w:val="00191CA7"/>
    <w:rsid w:val="0019408E"/>
    <w:rsid w:val="001A2FB6"/>
    <w:rsid w:val="001C3866"/>
    <w:rsid w:val="001C6F06"/>
    <w:rsid w:val="001C7C20"/>
    <w:rsid w:val="001D6FEA"/>
    <w:rsid w:val="001D77F3"/>
    <w:rsid w:val="001E544C"/>
    <w:rsid w:val="001E610E"/>
    <w:rsid w:val="001F1332"/>
    <w:rsid w:val="001F42BF"/>
    <w:rsid w:val="001F45EA"/>
    <w:rsid w:val="00204666"/>
    <w:rsid w:val="0020514B"/>
    <w:rsid w:val="0021075D"/>
    <w:rsid w:val="002127F0"/>
    <w:rsid w:val="00216D25"/>
    <w:rsid w:val="00240B6F"/>
    <w:rsid w:val="00244199"/>
    <w:rsid w:val="00245B3D"/>
    <w:rsid w:val="002463BD"/>
    <w:rsid w:val="00247903"/>
    <w:rsid w:val="002625F3"/>
    <w:rsid w:val="00263D18"/>
    <w:rsid w:val="00274F07"/>
    <w:rsid w:val="0027635C"/>
    <w:rsid w:val="002764D3"/>
    <w:rsid w:val="00287297"/>
    <w:rsid w:val="00292660"/>
    <w:rsid w:val="002936EF"/>
    <w:rsid w:val="002963CB"/>
    <w:rsid w:val="002A17C7"/>
    <w:rsid w:val="002A5D33"/>
    <w:rsid w:val="002B0208"/>
    <w:rsid w:val="002B06CC"/>
    <w:rsid w:val="002B2214"/>
    <w:rsid w:val="002B73B7"/>
    <w:rsid w:val="002C5414"/>
    <w:rsid w:val="002C66D0"/>
    <w:rsid w:val="002C7A8F"/>
    <w:rsid w:val="002D24D1"/>
    <w:rsid w:val="002D33A6"/>
    <w:rsid w:val="002D5486"/>
    <w:rsid w:val="002E0E8C"/>
    <w:rsid w:val="002E5ED9"/>
    <w:rsid w:val="002F60E3"/>
    <w:rsid w:val="003001AD"/>
    <w:rsid w:val="00300A49"/>
    <w:rsid w:val="00300DED"/>
    <w:rsid w:val="00303541"/>
    <w:rsid w:val="00303943"/>
    <w:rsid w:val="00303D62"/>
    <w:rsid w:val="003051B2"/>
    <w:rsid w:val="00305281"/>
    <w:rsid w:val="00307669"/>
    <w:rsid w:val="00307902"/>
    <w:rsid w:val="0031744D"/>
    <w:rsid w:val="003227E2"/>
    <w:rsid w:val="00325C5D"/>
    <w:rsid w:val="00337862"/>
    <w:rsid w:val="00345449"/>
    <w:rsid w:val="00346953"/>
    <w:rsid w:val="003522A2"/>
    <w:rsid w:val="00356E94"/>
    <w:rsid w:val="003572B9"/>
    <w:rsid w:val="00361792"/>
    <w:rsid w:val="00363AC8"/>
    <w:rsid w:val="00366ADB"/>
    <w:rsid w:val="003677EA"/>
    <w:rsid w:val="00375367"/>
    <w:rsid w:val="00380D32"/>
    <w:rsid w:val="00395ACC"/>
    <w:rsid w:val="00395B50"/>
    <w:rsid w:val="00397C08"/>
    <w:rsid w:val="003A3D55"/>
    <w:rsid w:val="003A5F79"/>
    <w:rsid w:val="003B0F1F"/>
    <w:rsid w:val="003C69BF"/>
    <w:rsid w:val="003C6ACD"/>
    <w:rsid w:val="003C7140"/>
    <w:rsid w:val="003D4083"/>
    <w:rsid w:val="003D5644"/>
    <w:rsid w:val="003E2CD4"/>
    <w:rsid w:val="003E32C3"/>
    <w:rsid w:val="003E5914"/>
    <w:rsid w:val="003E5E95"/>
    <w:rsid w:val="003E7399"/>
    <w:rsid w:val="003E73DF"/>
    <w:rsid w:val="003F1739"/>
    <w:rsid w:val="003F27EE"/>
    <w:rsid w:val="003F3130"/>
    <w:rsid w:val="0040471D"/>
    <w:rsid w:val="00414300"/>
    <w:rsid w:val="00414592"/>
    <w:rsid w:val="004167BE"/>
    <w:rsid w:val="00417F89"/>
    <w:rsid w:val="00425EDC"/>
    <w:rsid w:val="00430176"/>
    <w:rsid w:val="00431C3C"/>
    <w:rsid w:val="004335A5"/>
    <w:rsid w:val="00436BFB"/>
    <w:rsid w:val="004379CE"/>
    <w:rsid w:val="00440E72"/>
    <w:rsid w:val="004444CF"/>
    <w:rsid w:val="00445F7F"/>
    <w:rsid w:val="00446E88"/>
    <w:rsid w:val="00456A6C"/>
    <w:rsid w:val="004611FC"/>
    <w:rsid w:val="00462DE7"/>
    <w:rsid w:val="00463B5A"/>
    <w:rsid w:val="00466CF6"/>
    <w:rsid w:val="004703DC"/>
    <w:rsid w:val="00472A1E"/>
    <w:rsid w:val="00473921"/>
    <w:rsid w:val="004746DC"/>
    <w:rsid w:val="00482E61"/>
    <w:rsid w:val="00482F1A"/>
    <w:rsid w:val="004863F6"/>
    <w:rsid w:val="00486B25"/>
    <w:rsid w:val="00486C47"/>
    <w:rsid w:val="004957FF"/>
    <w:rsid w:val="004A1B13"/>
    <w:rsid w:val="004A1EB2"/>
    <w:rsid w:val="004A3F12"/>
    <w:rsid w:val="004A461B"/>
    <w:rsid w:val="004A6558"/>
    <w:rsid w:val="004A6687"/>
    <w:rsid w:val="004B036E"/>
    <w:rsid w:val="004B1A4D"/>
    <w:rsid w:val="004C157C"/>
    <w:rsid w:val="004C4F3D"/>
    <w:rsid w:val="004C51B9"/>
    <w:rsid w:val="004E4FF6"/>
    <w:rsid w:val="004F071C"/>
    <w:rsid w:val="005000BA"/>
    <w:rsid w:val="00500152"/>
    <w:rsid w:val="00500BF5"/>
    <w:rsid w:val="005020FC"/>
    <w:rsid w:val="0050323E"/>
    <w:rsid w:val="00504CE0"/>
    <w:rsid w:val="00517B37"/>
    <w:rsid w:val="005221B1"/>
    <w:rsid w:val="00522605"/>
    <w:rsid w:val="00525A9F"/>
    <w:rsid w:val="00527A8F"/>
    <w:rsid w:val="0053048B"/>
    <w:rsid w:val="00534E57"/>
    <w:rsid w:val="00535667"/>
    <w:rsid w:val="005356ED"/>
    <w:rsid w:val="00541220"/>
    <w:rsid w:val="00543DBA"/>
    <w:rsid w:val="00545983"/>
    <w:rsid w:val="0055215C"/>
    <w:rsid w:val="005577FF"/>
    <w:rsid w:val="00563148"/>
    <w:rsid w:val="0057265B"/>
    <w:rsid w:val="00573339"/>
    <w:rsid w:val="005840A8"/>
    <w:rsid w:val="00584B7F"/>
    <w:rsid w:val="00585F60"/>
    <w:rsid w:val="00587080"/>
    <w:rsid w:val="00590B73"/>
    <w:rsid w:val="0059279B"/>
    <w:rsid w:val="00592923"/>
    <w:rsid w:val="00592A4D"/>
    <w:rsid w:val="005974A1"/>
    <w:rsid w:val="005A1DA1"/>
    <w:rsid w:val="005A5369"/>
    <w:rsid w:val="005B6C1D"/>
    <w:rsid w:val="005D2E9F"/>
    <w:rsid w:val="005E19C7"/>
    <w:rsid w:val="005E256D"/>
    <w:rsid w:val="005E5923"/>
    <w:rsid w:val="005F35AF"/>
    <w:rsid w:val="005F42CB"/>
    <w:rsid w:val="00603688"/>
    <w:rsid w:val="00603B2C"/>
    <w:rsid w:val="0060703D"/>
    <w:rsid w:val="00607CFE"/>
    <w:rsid w:val="006212DA"/>
    <w:rsid w:val="0062137F"/>
    <w:rsid w:val="0062334F"/>
    <w:rsid w:val="00623C26"/>
    <w:rsid w:val="006257F5"/>
    <w:rsid w:val="006315D5"/>
    <w:rsid w:val="006358D5"/>
    <w:rsid w:val="00636F37"/>
    <w:rsid w:val="0064068B"/>
    <w:rsid w:val="00643CCE"/>
    <w:rsid w:val="00644484"/>
    <w:rsid w:val="006547C3"/>
    <w:rsid w:val="00656176"/>
    <w:rsid w:val="00657A67"/>
    <w:rsid w:val="00665421"/>
    <w:rsid w:val="00666C90"/>
    <w:rsid w:val="006742F9"/>
    <w:rsid w:val="00674FD5"/>
    <w:rsid w:val="006769C5"/>
    <w:rsid w:val="00677568"/>
    <w:rsid w:val="0068316E"/>
    <w:rsid w:val="0068594C"/>
    <w:rsid w:val="00690D09"/>
    <w:rsid w:val="00691117"/>
    <w:rsid w:val="00691211"/>
    <w:rsid w:val="00695005"/>
    <w:rsid w:val="006A03B5"/>
    <w:rsid w:val="006A2ECE"/>
    <w:rsid w:val="006A6F52"/>
    <w:rsid w:val="006A7BE8"/>
    <w:rsid w:val="006B1388"/>
    <w:rsid w:val="006C00D2"/>
    <w:rsid w:val="006D4DD0"/>
    <w:rsid w:val="006D5D16"/>
    <w:rsid w:val="006D6CEF"/>
    <w:rsid w:val="006E36E4"/>
    <w:rsid w:val="006E48A3"/>
    <w:rsid w:val="006E7DA7"/>
    <w:rsid w:val="006F00BB"/>
    <w:rsid w:val="006F2572"/>
    <w:rsid w:val="006F44BC"/>
    <w:rsid w:val="006F73C1"/>
    <w:rsid w:val="006F7BA4"/>
    <w:rsid w:val="007008A6"/>
    <w:rsid w:val="0070372E"/>
    <w:rsid w:val="007039C6"/>
    <w:rsid w:val="007064A8"/>
    <w:rsid w:val="0071056A"/>
    <w:rsid w:val="00710709"/>
    <w:rsid w:val="00713566"/>
    <w:rsid w:val="00713E23"/>
    <w:rsid w:val="00721AF6"/>
    <w:rsid w:val="00722291"/>
    <w:rsid w:val="00722D86"/>
    <w:rsid w:val="0072605D"/>
    <w:rsid w:val="00726FB8"/>
    <w:rsid w:val="00731A54"/>
    <w:rsid w:val="00732480"/>
    <w:rsid w:val="00736BE9"/>
    <w:rsid w:val="00770D91"/>
    <w:rsid w:val="00783510"/>
    <w:rsid w:val="0078546C"/>
    <w:rsid w:val="00786E49"/>
    <w:rsid w:val="00787CD3"/>
    <w:rsid w:val="007935A3"/>
    <w:rsid w:val="007A67C2"/>
    <w:rsid w:val="007B0BF2"/>
    <w:rsid w:val="007B2E53"/>
    <w:rsid w:val="007C1594"/>
    <w:rsid w:val="007C194F"/>
    <w:rsid w:val="007C1EE2"/>
    <w:rsid w:val="007C2429"/>
    <w:rsid w:val="007C27E6"/>
    <w:rsid w:val="007C3496"/>
    <w:rsid w:val="007C397B"/>
    <w:rsid w:val="007C4556"/>
    <w:rsid w:val="007C5E73"/>
    <w:rsid w:val="007D080B"/>
    <w:rsid w:val="007D39ED"/>
    <w:rsid w:val="007D513D"/>
    <w:rsid w:val="007E39DE"/>
    <w:rsid w:val="007F29DF"/>
    <w:rsid w:val="007F2A5A"/>
    <w:rsid w:val="007F34CA"/>
    <w:rsid w:val="007F4B61"/>
    <w:rsid w:val="007F4EEB"/>
    <w:rsid w:val="008027F6"/>
    <w:rsid w:val="00804CCC"/>
    <w:rsid w:val="00806C11"/>
    <w:rsid w:val="00811733"/>
    <w:rsid w:val="008135EF"/>
    <w:rsid w:val="008248F2"/>
    <w:rsid w:val="00824A5D"/>
    <w:rsid w:val="008312E6"/>
    <w:rsid w:val="00832936"/>
    <w:rsid w:val="00837265"/>
    <w:rsid w:val="008406B0"/>
    <w:rsid w:val="00840967"/>
    <w:rsid w:val="008412B4"/>
    <w:rsid w:val="00842DA6"/>
    <w:rsid w:val="008571AA"/>
    <w:rsid w:val="00860700"/>
    <w:rsid w:val="008615D4"/>
    <w:rsid w:val="008620CC"/>
    <w:rsid w:val="00862D30"/>
    <w:rsid w:val="00872B05"/>
    <w:rsid w:val="00883E03"/>
    <w:rsid w:val="00891A60"/>
    <w:rsid w:val="008A1C35"/>
    <w:rsid w:val="008A206A"/>
    <w:rsid w:val="008A37D6"/>
    <w:rsid w:val="008A4A5B"/>
    <w:rsid w:val="008A7B92"/>
    <w:rsid w:val="008B4CD4"/>
    <w:rsid w:val="008C0BF4"/>
    <w:rsid w:val="008C0CF1"/>
    <w:rsid w:val="008C4738"/>
    <w:rsid w:val="008C5B87"/>
    <w:rsid w:val="008D0DF9"/>
    <w:rsid w:val="008D179F"/>
    <w:rsid w:val="008D4C92"/>
    <w:rsid w:val="008D562D"/>
    <w:rsid w:val="008E03BF"/>
    <w:rsid w:val="008F4250"/>
    <w:rsid w:val="008F594D"/>
    <w:rsid w:val="008F6D79"/>
    <w:rsid w:val="009034D5"/>
    <w:rsid w:val="009037DE"/>
    <w:rsid w:val="00904A18"/>
    <w:rsid w:val="00910792"/>
    <w:rsid w:val="009142BA"/>
    <w:rsid w:val="00926057"/>
    <w:rsid w:val="0092782F"/>
    <w:rsid w:val="00933E66"/>
    <w:rsid w:val="00936D28"/>
    <w:rsid w:val="00940174"/>
    <w:rsid w:val="00941865"/>
    <w:rsid w:val="009473C6"/>
    <w:rsid w:val="00951196"/>
    <w:rsid w:val="0095140E"/>
    <w:rsid w:val="00952FAF"/>
    <w:rsid w:val="00953279"/>
    <w:rsid w:val="00954D33"/>
    <w:rsid w:val="00962ACF"/>
    <w:rsid w:val="00967778"/>
    <w:rsid w:val="009718B3"/>
    <w:rsid w:val="00974305"/>
    <w:rsid w:val="009829DA"/>
    <w:rsid w:val="00992F95"/>
    <w:rsid w:val="00996776"/>
    <w:rsid w:val="009A1A37"/>
    <w:rsid w:val="009A7C63"/>
    <w:rsid w:val="009B0B4F"/>
    <w:rsid w:val="009B1637"/>
    <w:rsid w:val="009B4E69"/>
    <w:rsid w:val="009B6193"/>
    <w:rsid w:val="009B6E74"/>
    <w:rsid w:val="009C1EF4"/>
    <w:rsid w:val="009C39B4"/>
    <w:rsid w:val="009C61C1"/>
    <w:rsid w:val="009D2C76"/>
    <w:rsid w:val="009D3C02"/>
    <w:rsid w:val="009D66C8"/>
    <w:rsid w:val="009E07F7"/>
    <w:rsid w:val="009E3AFA"/>
    <w:rsid w:val="009E3BA1"/>
    <w:rsid w:val="009E6280"/>
    <w:rsid w:val="009E7FAF"/>
    <w:rsid w:val="009F2A23"/>
    <w:rsid w:val="00A00115"/>
    <w:rsid w:val="00A00A1F"/>
    <w:rsid w:val="00A00AFB"/>
    <w:rsid w:val="00A03B54"/>
    <w:rsid w:val="00A03C02"/>
    <w:rsid w:val="00A11763"/>
    <w:rsid w:val="00A22DA2"/>
    <w:rsid w:val="00A317A8"/>
    <w:rsid w:val="00A318C2"/>
    <w:rsid w:val="00A32783"/>
    <w:rsid w:val="00A42F95"/>
    <w:rsid w:val="00A43268"/>
    <w:rsid w:val="00A53C43"/>
    <w:rsid w:val="00A55E60"/>
    <w:rsid w:val="00A61E6F"/>
    <w:rsid w:val="00A658D4"/>
    <w:rsid w:val="00A74E49"/>
    <w:rsid w:val="00A776C1"/>
    <w:rsid w:val="00A874C2"/>
    <w:rsid w:val="00A87B5F"/>
    <w:rsid w:val="00A90D40"/>
    <w:rsid w:val="00A93CB2"/>
    <w:rsid w:val="00A94400"/>
    <w:rsid w:val="00A971C0"/>
    <w:rsid w:val="00AA40C8"/>
    <w:rsid w:val="00AA6740"/>
    <w:rsid w:val="00AC1948"/>
    <w:rsid w:val="00AC3EB1"/>
    <w:rsid w:val="00AD07CE"/>
    <w:rsid w:val="00AD2EB1"/>
    <w:rsid w:val="00AD37F4"/>
    <w:rsid w:val="00AE3562"/>
    <w:rsid w:val="00AE40BE"/>
    <w:rsid w:val="00AF257D"/>
    <w:rsid w:val="00AF51B2"/>
    <w:rsid w:val="00AF6EA9"/>
    <w:rsid w:val="00AF794B"/>
    <w:rsid w:val="00B004B4"/>
    <w:rsid w:val="00B14C46"/>
    <w:rsid w:val="00B17BB9"/>
    <w:rsid w:val="00B20085"/>
    <w:rsid w:val="00B2024E"/>
    <w:rsid w:val="00B21EDB"/>
    <w:rsid w:val="00B2228A"/>
    <w:rsid w:val="00B2253E"/>
    <w:rsid w:val="00B31C72"/>
    <w:rsid w:val="00B371DA"/>
    <w:rsid w:val="00B40FF1"/>
    <w:rsid w:val="00B4644A"/>
    <w:rsid w:val="00B50335"/>
    <w:rsid w:val="00B511CC"/>
    <w:rsid w:val="00B51B85"/>
    <w:rsid w:val="00B53F09"/>
    <w:rsid w:val="00B54DCA"/>
    <w:rsid w:val="00B56AAF"/>
    <w:rsid w:val="00B60165"/>
    <w:rsid w:val="00B613D1"/>
    <w:rsid w:val="00B66BA3"/>
    <w:rsid w:val="00B71E38"/>
    <w:rsid w:val="00B71FD0"/>
    <w:rsid w:val="00B75552"/>
    <w:rsid w:val="00B76EED"/>
    <w:rsid w:val="00B77559"/>
    <w:rsid w:val="00B815C9"/>
    <w:rsid w:val="00B81BA8"/>
    <w:rsid w:val="00B83207"/>
    <w:rsid w:val="00B845C9"/>
    <w:rsid w:val="00B85D67"/>
    <w:rsid w:val="00B93A7C"/>
    <w:rsid w:val="00B94D0B"/>
    <w:rsid w:val="00B97ED9"/>
    <w:rsid w:val="00BA65E4"/>
    <w:rsid w:val="00BB0A07"/>
    <w:rsid w:val="00BB152E"/>
    <w:rsid w:val="00BB65D0"/>
    <w:rsid w:val="00BC0946"/>
    <w:rsid w:val="00BD2B41"/>
    <w:rsid w:val="00BD7000"/>
    <w:rsid w:val="00BE0C8D"/>
    <w:rsid w:val="00BF238D"/>
    <w:rsid w:val="00BF3470"/>
    <w:rsid w:val="00C00C8C"/>
    <w:rsid w:val="00C10A98"/>
    <w:rsid w:val="00C12EAA"/>
    <w:rsid w:val="00C16AAD"/>
    <w:rsid w:val="00C17519"/>
    <w:rsid w:val="00C26D8A"/>
    <w:rsid w:val="00C31F2C"/>
    <w:rsid w:val="00C358AA"/>
    <w:rsid w:val="00C35EA2"/>
    <w:rsid w:val="00C42481"/>
    <w:rsid w:val="00C42BE7"/>
    <w:rsid w:val="00C4348B"/>
    <w:rsid w:val="00C434EA"/>
    <w:rsid w:val="00C439CE"/>
    <w:rsid w:val="00C46BE1"/>
    <w:rsid w:val="00C502FB"/>
    <w:rsid w:val="00C5108C"/>
    <w:rsid w:val="00C54738"/>
    <w:rsid w:val="00C551CD"/>
    <w:rsid w:val="00C55220"/>
    <w:rsid w:val="00C57465"/>
    <w:rsid w:val="00C57511"/>
    <w:rsid w:val="00C64F9F"/>
    <w:rsid w:val="00C7171D"/>
    <w:rsid w:val="00C74ADB"/>
    <w:rsid w:val="00C74C82"/>
    <w:rsid w:val="00C75F99"/>
    <w:rsid w:val="00C80E49"/>
    <w:rsid w:val="00C84B00"/>
    <w:rsid w:val="00C90F52"/>
    <w:rsid w:val="00C91CD7"/>
    <w:rsid w:val="00C92A3F"/>
    <w:rsid w:val="00C94316"/>
    <w:rsid w:val="00C97DD1"/>
    <w:rsid w:val="00CA0618"/>
    <w:rsid w:val="00CA334B"/>
    <w:rsid w:val="00CA4B36"/>
    <w:rsid w:val="00CB0915"/>
    <w:rsid w:val="00CC18DE"/>
    <w:rsid w:val="00CC446C"/>
    <w:rsid w:val="00CC6507"/>
    <w:rsid w:val="00CD7704"/>
    <w:rsid w:val="00CF051D"/>
    <w:rsid w:val="00CF0B46"/>
    <w:rsid w:val="00CF0F25"/>
    <w:rsid w:val="00CF2A8A"/>
    <w:rsid w:val="00CF5C4C"/>
    <w:rsid w:val="00CF6325"/>
    <w:rsid w:val="00D063D6"/>
    <w:rsid w:val="00D13F52"/>
    <w:rsid w:val="00D1637C"/>
    <w:rsid w:val="00D17320"/>
    <w:rsid w:val="00D24F83"/>
    <w:rsid w:val="00D34D76"/>
    <w:rsid w:val="00D34DB8"/>
    <w:rsid w:val="00D4023A"/>
    <w:rsid w:val="00D46A0D"/>
    <w:rsid w:val="00D52B7C"/>
    <w:rsid w:val="00D52D57"/>
    <w:rsid w:val="00D56AD2"/>
    <w:rsid w:val="00D6349B"/>
    <w:rsid w:val="00D65592"/>
    <w:rsid w:val="00D671EB"/>
    <w:rsid w:val="00D731E9"/>
    <w:rsid w:val="00D7685F"/>
    <w:rsid w:val="00D8437F"/>
    <w:rsid w:val="00D86A53"/>
    <w:rsid w:val="00D871A6"/>
    <w:rsid w:val="00D917DB"/>
    <w:rsid w:val="00D93314"/>
    <w:rsid w:val="00DA7E7D"/>
    <w:rsid w:val="00DB2C6A"/>
    <w:rsid w:val="00DB6D76"/>
    <w:rsid w:val="00DC0306"/>
    <w:rsid w:val="00DC126E"/>
    <w:rsid w:val="00DC27AD"/>
    <w:rsid w:val="00DD0389"/>
    <w:rsid w:val="00DD7078"/>
    <w:rsid w:val="00DE158A"/>
    <w:rsid w:val="00DE34AD"/>
    <w:rsid w:val="00DF0960"/>
    <w:rsid w:val="00E02227"/>
    <w:rsid w:val="00E1046E"/>
    <w:rsid w:val="00E15DC5"/>
    <w:rsid w:val="00E17A63"/>
    <w:rsid w:val="00E25DCC"/>
    <w:rsid w:val="00E263BB"/>
    <w:rsid w:val="00E308DE"/>
    <w:rsid w:val="00E30BF8"/>
    <w:rsid w:val="00E31DFB"/>
    <w:rsid w:val="00E32310"/>
    <w:rsid w:val="00E35409"/>
    <w:rsid w:val="00E422B4"/>
    <w:rsid w:val="00E43945"/>
    <w:rsid w:val="00E45A06"/>
    <w:rsid w:val="00E4756C"/>
    <w:rsid w:val="00E502E8"/>
    <w:rsid w:val="00E53497"/>
    <w:rsid w:val="00E53756"/>
    <w:rsid w:val="00E54F48"/>
    <w:rsid w:val="00E57ED0"/>
    <w:rsid w:val="00E63FE9"/>
    <w:rsid w:val="00E66F94"/>
    <w:rsid w:val="00E67309"/>
    <w:rsid w:val="00E71740"/>
    <w:rsid w:val="00E72BFB"/>
    <w:rsid w:val="00E766BC"/>
    <w:rsid w:val="00E76EAA"/>
    <w:rsid w:val="00E902EF"/>
    <w:rsid w:val="00E920E2"/>
    <w:rsid w:val="00E93ACC"/>
    <w:rsid w:val="00E944F5"/>
    <w:rsid w:val="00E95F5A"/>
    <w:rsid w:val="00E96325"/>
    <w:rsid w:val="00EA0455"/>
    <w:rsid w:val="00EA0D07"/>
    <w:rsid w:val="00EB45C3"/>
    <w:rsid w:val="00EC4317"/>
    <w:rsid w:val="00ED4A88"/>
    <w:rsid w:val="00ED4BAE"/>
    <w:rsid w:val="00ED5DA5"/>
    <w:rsid w:val="00EE2709"/>
    <w:rsid w:val="00EF6B2A"/>
    <w:rsid w:val="00F020B2"/>
    <w:rsid w:val="00F04B9C"/>
    <w:rsid w:val="00F10C56"/>
    <w:rsid w:val="00F15444"/>
    <w:rsid w:val="00F2442E"/>
    <w:rsid w:val="00F2457E"/>
    <w:rsid w:val="00F47112"/>
    <w:rsid w:val="00F4753F"/>
    <w:rsid w:val="00F53784"/>
    <w:rsid w:val="00F53E97"/>
    <w:rsid w:val="00F55C2C"/>
    <w:rsid w:val="00F55F5B"/>
    <w:rsid w:val="00F6008F"/>
    <w:rsid w:val="00F6485F"/>
    <w:rsid w:val="00F73D72"/>
    <w:rsid w:val="00F77C34"/>
    <w:rsid w:val="00F8554C"/>
    <w:rsid w:val="00F90B8B"/>
    <w:rsid w:val="00F93AD7"/>
    <w:rsid w:val="00F95047"/>
    <w:rsid w:val="00F95EB3"/>
    <w:rsid w:val="00FB08FF"/>
    <w:rsid w:val="00FB1CEC"/>
    <w:rsid w:val="00FB4F11"/>
    <w:rsid w:val="00FB6F7F"/>
    <w:rsid w:val="00FC4E1E"/>
    <w:rsid w:val="00FC619A"/>
    <w:rsid w:val="00FC623F"/>
    <w:rsid w:val="00FC6E0F"/>
    <w:rsid w:val="00FD1AB3"/>
    <w:rsid w:val="00FD51D2"/>
    <w:rsid w:val="00FD6D30"/>
    <w:rsid w:val="00FD76AD"/>
    <w:rsid w:val="00FE3316"/>
    <w:rsid w:val="00FE7CA3"/>
    <w:rsid w:val="00FF007C"/>
    <w:rsid w:val="00FF4194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43C24A"/>
  <w15:docId w15:val="{AF097648-3E53-437C-898D-E982AB06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1"/>
    <w:next w:val="a1"/>
    <w:qFormat/>
    <w:rsid w:val="00690D09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0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6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7">
    <w:name w:val="FollowedHyperlink"/>
    <w:unhideWhenUsed/>
    <w:rPr>
      <w:color w:val="800080"/>
      <w:u w:val="single"/>
    </w:rPr>
  </w:style>
  <w:style w:type="paragraph" w:customStyle="1" w:styleId="af8">
    <w:name w:val="Додаток"/>
    <w:basedOn w:val="a8"/>
    <w:rPr>
      <w:caps w:val="0"/>
    </w:rPr>
  </w:style>
  <w:style w:type="paragraph" w:customStyle="1" w:styleId="af9">
    <w:name w:val="Назва додатку"/>
    <w:basedOn w:val="af8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ий текст з від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a">
    <w:name w:val="Подпись к таблице"/>
    <w:basedOn w:val="afb"/>
    <w:rsid w:val="00FC4E1E"/>
    <w:rPr>
      <w:sz w:val="24"/>
    </w:rPr>
  </w:style>
  <w:style w:type="paragraph" w:styleId="afb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b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c">
    <w:name w:val="Подпись таблицы"/>
    <w:basedOn w:val="a1"/>
    <w:rsid w:val="00445F7F"/>
    <w:pPr>
      <w:spacing w:before="240" w:after="240"/>
    </w:pPr>
  </w:style>
  <w:style w:type="paragraph" w:customStyle="1" w:styleId="afd">
    <w:name w:val="Текст таблицы"/>
    <w:basedOn w:val="a1"/>
    <w:rsid w:val="00445F7F"/>
    <w:pPr>
      <w:ind w:firstLine="0"/>
      <w:jc w:val="center"/>
    </w:pPr>
  </w:style>
  <w:style w:type="paragraph" w:customStyle="1" w:styleId="afe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b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">
    <w:name w:val="List Paragraph"/>
    <w:basedOn w:val="a1"/>
    <w:uiPriority w:val="34"/>
    <w:qFormat/>
    <w:rsid w:val="00445F7F"/>
    <w:pPr>
      <w:ind w:left="720"/>
    </w:pPr>
  </w:style>
  <w:style w:type="character" w:styleId="aff0">
    <w:name w:val="Strong"/>
    <w:qFormat/>
    <w:rsid w:val="00445F7F"/>
    <w:rPr>
      <w:b/>
      <w:bCs/>
    </w:rPr>
  </w:style>
  <w:style w:type="table" w:styleId="aff1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3">
    <w:name w:val="таблица"/>
    <w:basedOn w:val="afb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4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5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6">
    <w:name w:val="Body Text"/>
    <w:basedOn w:val="a1"/>
    <w:link w:val="aff7"/>
    <w:rsid w:val="00445F7F"/>
    <w:pPr>
      <w:spacing w:after="120"/>
    </w:pPr>
    <w:rPr>
      <w:lang w:eastAsia="x-none"/>
    </w:rPr>
  </w:style>
  <w:style w:type="character" w:customStyle="1" w:styleId="aff7">
    <w:name w:val="Основний текст Знак"/>
    <w:link w:val="aff6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і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ий текст з від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1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у виносці Знак"/>
    <w:basedOn w:val="a2"/>
    <w:link w:val="aff8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a">
    <w:name w:val="endnote text"/>
    <w:basedOn w:val="a1"/>
    <w:link w:val="affb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b">
    <w:name w:val="Текст кінцевої виноски Знак"/>
    <w:basedOn w:val="a2"/>
    <w:link w:val="affa"/>
    <w:uiPriority w:val="99"/>
    <w:semiHidden/>
    <w:rsid w:val="003F3130"/>
    <w:rPr>
      <w:lang w:val="uk-UA"/>
    </w:rPr>
  </w:style>
  <w:style w:type="character" w:styleId="affc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і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d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8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6301B-4268-4D13-A427-4F17FD28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ПЗ_template 2011__v2.dot</Template>
  <TotalTime>0</TotalTime>
  <Pages>14</Pages>
  <Words>1443</Words>
  <Characters>8228</Characters>
  <Application>Microsoft Office Word</Application>
  <DocSecurity>0</DocSecurity>
  <Lines>68</Lines>
  <Paragraphs>19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ПОСТАНОВКА ЗАДАЧИ</vt:lpstr>
      <vt:lpstr>ПОСТАНОВКА ЗАДАЧИ</vt:lpstr>
      <vt:lpstr>ПОСТАНОВКА ЗАДАЧИ</vt:lpstr>
    </vt:vector>
  </TitlesOfParts>
  <Company>SPecialiST RePack</Company>
  <LinksUpToDate>false</LinksUpToDate>
  <CharactersWithSpaces>9652</CharactersWithSpaces>
  <SharedDoc>false</SharedDoc>
  <HLinks>
    <vt:vector size="360" baseType="variant"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_Toc413842022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_Toc413842021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_Toc413842020</vt:lpwstr>
      </vt:variant>
      <vt:variant>
        <vt:i4>1900595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_Toc413842019</vt:lpwstr>
      </vt:variant>
      <vt:variant>
        <vt:i4>1900595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_Toc413842018</vt:lpwstr>
      </vt:variant>
      <vt:variant>
        <vt:i4>1900595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_Toc413842017</vt:lpwstr>
      </vt:variant>
      <vt:variant>
        <vt:i4>1900595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_Toc413842016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_Toc413842015</vt:lpwstr>
      </vt:variant>
      <vt:variant>
        <vt:i4>1900595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_Toc413842014</vt:lpwstr>
      </vt:variant>
      <vt:variant>
        <vt:i4>1900595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_Toc413842013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_Toc413842012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_Toc413842011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_Toc413842010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_Toc413842009</vt:lpwstr>
      </vt:variant>
      <vt:variant>
        <vt:i4>1835059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_Toc413842008</vt:lpwstr>
      </vt:variant>
      <vt:variant>
        <vt:i4>1835059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_Toc413842007</vt:lpwstr>
      </vt:variant>
      <vt:variant>
        <vt:i4>1835059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_Toc413842006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_Toc413842005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_Toc413842004</vt:lpwstr>
      </vt:variant>
      <vt:variant>
        <vt:i4>1835059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_Toc413842003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_Toc413842002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_Toc413842001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_Toc413842000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_Toc413841999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_Toc413841998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_Toc413841997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_Toc413841996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_Toc413841995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_Toc413841994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_Toc413841993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_Toc413841992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_Toc413841991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_Toc413841990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_Toc413841989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_Toc413841988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_Toc413841987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_Toc413841986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_Toc413841985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_Toc413841984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_Toc413841983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_Toc413841982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_Toc413841981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_Toc413841980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_Toc413841979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_Toc413841978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_Toc413841977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_Toc413841976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_Toc413841975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_Toc413841974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_Toc413841973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_Toc413841972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_Toc413841971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_Toc413841970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_Toc413841969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_Toc413841968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_Toc413841967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_Toc413841966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_Toc413841965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_Toc413841964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_Toc413841963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Ващенко Юрій</cp:lastModifiedBy>
  <cp:revision>2</cp:revision>
  <cp:lastPrinted>2006-07-19T08:10:00Z</cp:lastPrinted>
  <dcterms:created xsi:type="dcterms:W3CDTF">2016-12-27T08:16:00Z</dcterms:created>
  <dcterms:modified xsi:type="dcterms:W3CDTF">2016-12-27T08:16:00Z</dcterms:modified>
</cp:coreProperties>
</file>